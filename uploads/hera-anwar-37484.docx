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94" w:rsidRPr="000B2E94" w:rsidRDefault="00BF0D35" w:rsidP="000B2E94">
      <w:pPr>
        <w:pStyle w:val="Section"/>
        <w:rPr>
          <w:rFonts w:ascii="Algerian" w:hAnsi="Algerian"/>
          <w:b/>
          <w:sz w:val="72"/>
          <w:szCs w:val="72"/>
        </w:rPr>
      </w:pPr>
      <w:r w:rsidRPr="00BF0D35">
        <w:rPr>
          <w:lang w:eastAsia="en-US"/>
        </w:rPr>
        <w:pict>
          <v:rect id="Rectangle 224" o:spid="_x0000_s1026" style="position:absolute;margin-left:499.8pt;margin-top:3pt;width:104.55pt;height:839.4pt;z-index:251787264;visibility:visible;mso-height-percent:1000;mso-position-horizontal-relative:page;mso-position-vertical-relative:page;mso-height-percent:10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" fillcolor="white [3201]" strokecolor="#ced6e6" strokeweight="1pt">
            <v:fill color2="#dfe3ee" focus="100%" type="gradient"/>
            <v:shadow on="t" color="#42557f" opacity=".5" offset="1pt"/>
            <v:textbox style="layout-flow:vertical" inset="3.6pt,54pt,3.6pt,180pt">
              <w:txbxContent>
                <w:sdt>
                  <w:sdtPr>
                    <w:rPr>
                      <w:b/>
                      <w:caps/>
                      <w:color w:val="A6A6A6" w:themeColor="background1" w:themeShade="A6"/>
                      <w:sz w:val="48"/>
                      <w:szCs w:val="48"/>
                    </w:rPr>
                    <w:id w:val="1987739869"/>
                    <w:placeholder>
                      <w:docPart w:val="19EB179F404A468F86895982E6BAD21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 w:rsidR="00824E8B" w:rsidRDefault="004C13EE">
                      <w:p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 w:rsidRPr="00006988">
                        <w:rPr>
                          <w:b/>
                          <w:caps/>
                          <w:color w:val="A6A6A6" w:themeColor="background1" w:themeShade="A6"/>
                          <w:sz w:val="48"/>
                          <w:szCs w:val="48"/>
                        </w:rPr>
                        <w:t>HERA ANWAR</w:t>
                      </w:r>
                    </w:p>
                  </w:sdtContent>
                </w:sdt>
                <w:p w:rsidR="004C13EE" w:rsidRPr="00EE5F2F" w:rsidRDefault="008F4D26" w:rsidP="004C13EE">
                  <w:pPr>
                    <w:rPr>
                      <w:rFonts w:ascii="Gill Sans Light" w:hAnsi="Gill Sans Light"/>
                      <w:color w:val="808080" w:themeColor="background1" w:themeShade="80"/>
                      <w:szCs w:val="20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sym w:font="Wingdings 2" w:char="0097"/>
                  </w:r>
                  <w:r w:rsidR="004C13EE" w:rsidRPr="000B2E94">
                    <w:rPr>
                      <w:rFonts w:ascii="Gill Sans Light" w:hAnsi="Gill Sans Light"/>
                      <w:color w:val="595C62" w:themeColor="accent6" w:themeShade="BF"/>
                      <w:szCs w:val="20"/>
                    </w:rPr>
                    <w:t>ADDRESS:</w:t>
                  </w:r>
                  <w:r w:rsidR="004C13EE" w:rsidRPr="00EE5F2F">
                    <w:rPr>
                      <w:rFonts w:ascii="Gill Sans Light" w:hAnsi="Gill Sans Light"/>
                      <w:color w:val="808080" w:themeColor="background1" w:themeShade="80"/>
                      <w:szCs w:val="20"/>
                    </w:rPr>
                    <w:t>A-136 BLOCK ‘H’ STREET #7NORTH NAZIMABAD. HYDERI. KARACHI.</w:t>
                  </w:r>
                </w:p>
                <w:p w:rsidR="004C13EE" w:rsidRPr="00EE5F2F" w:rsidRDefault="004C13EE" w:rsidP="004C13EE">
                  <w:pPr>
                    <w:rPr>
                      <w:rFonts w:ascii="Gill Sans Light" w:hAnsi="Gill Sans Light"/>
                      <w:color w:val="808080" w:themeColor="background1" w:themeShade="80"/>
                      <w:szCs w:val="20"/>
                    </w:rPr>
                  </w:pPr>
                  <w:r w:rsidRPr="00EE5F2F">
                    <w:rPr>
                      <w:rFonts w:ascii="Gill Sans Light" w:hAnsi="Gill Sans Light"/>
                      <w:color w:val="808080" w:themeColor="background1" w:themeShade="80"/>
                      <w:szCs w:val="20"/>
                    </w:rPr>
                    <w:t>PAKISTAN.</w:t>
                  </w:r>
                </w:p>
                <w:p w:rsidR="004C13EE" w:rsidRPr="00DF6A87" w:rsidRDefault="00E70CE7" w:rsidP="004C13EE">
                  <w:pPr>
                    <w:rPr>
                      <w:rFonts w:ascii="Gill Sans Light" w:hAnsi="Gill Sans Light"/>
                      <w:color w:val="7030A0"/>
                      <w:szCs w:val="20"/>
                    </w:rPr>
                  </w:pPr>
                  <w:r w:rsidRPr="000B2E94">
                    <w:rPr>
                      <w:rFonts w:ascii="Gill Sans Light" w:hAnsi="Gill Sans Light"/>
                      <w:color w:val="595C62" w:themeColor="accent6" w:themeShade="BF"/>
                      <w:szCs w:val="20"/>
                    </w:rPr>
                    <w:t>PHONE #</w:t>
                  </w:r>
                  <w:r w:rsidR="004C13EE" w:rsidRPr="00EE5F2F">
                    <w:rPr>
                      <w:rFonts w:ascii="Gill Sans Light" w:hAnsi="Gill Sans Light"/>
                      <w:color w:val="808080" w:themeColor="background1" w:themeShade="80"/>
                      <w:szCs w:val="20"/>
                    </w:rPr>
                    <w:t>0332-3162512</w:t>
                  </w:r>
                  <w:r w:rsidR="001A6C41">
                    <w:rPr>
                      <w:rFonts w:ascii="Gill Sans Light" w:hAnsi="Gill Sans Light"/>
                      <w:color w:val="808080" w:themeColor="background1" w:themeShade="80"/>
                      <w:szCs w:val="20"/>
                    </w:rPr>
                    <w:t xml:space="preserve"> </w:t>
                  </w:r>
                  <w:r w:rsidR="004C13EE" w:rsidRPr="000B2E94">
                    <w:rPr>
                      <w:rFonts w:ascii="Gill Sans Light" w:hAnsi="Gill Sans Light"/>
                      <w:color w:val="595C62" w:themeColor="accent6" w:themeShade="BF"/>
                      <w:szCs w:val="20"/>
                    </w:rPr>
                    <w:t>E-MAIL ADDRESS</w:t>
                  </w:r>
                  <w:r w:rsidR="004C13EE" w:rsidRPr="00DF6A87">
                    <w:rPr>
                      <w:rFonts w:ascii="Gill Sans Light" w:hAnsi="Gill Sans Light"/>
                      <w:color w:val="C00000"/>
                      <w:szCs w:val="20"/>
                    </w:rPr>
                    <w:t>:</w:t>
                  </w:r>
                  <w:r w:rsidR="004C13EE" w:rsidRPr="00EE5F2F">
                    <w:rPr>
                      <w:rFonts w:ascii="Gill Sans Light" w:hAnsi="Gill Sans Light"/>
                      <w:color w:val="808080" w:themeColor="background1" w:themeShade="80"/>
                      <w:szCs w:val="20"/>
                    </w:rPr>
                    <w:t>heraanwar@yahoo.com</w:t>
                  </w:r>
                </w:p>
                <w:p w:rsidR="00824E8B" w:rsidRPr="00DF6A87" w:rsidRDefault="00824E8B">
                  <w:pPr>
                    <w:spacing w:line="240" w:lineRule="auto"/>
                    <w:rPr>
                      <w:color w:val="7030A0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rect>
        </w:pict>
      </w:r>
      <w:r w:rsidR="000B2E94" w:rsidRPr="000B2E94">
        <w:rPr>
          <w:rFonts w:ascii="Algerian" w:hAnsi="Algerian"/>
          <w:b/>
          <w:sz w:val="72"/>
          <w:szCs w:val="72"/>
        </w:rPr>
        <w:t>CURRICULUM VITAE</w:t>
      </w:r>
    </w:p>
    <w:p w:rsidR="000B2E94" w:rsidRDefault="000B2E94">
      <w:pPr>
        <w:pStyle w:val="Section"/>
        <w:rPr>
          <w:b/>
          <w:color w:val="595C62" w:themeColor="accent6" w:themeShade="BF"/>
          <w:sz w:val="28"/>
          <w:szCs w:val="28"/>
        </w:rPr>
      </w:pPr>
    </w:p>
    <w:p w:rsidR="00824E8B" w:rsidRPr="000B2E94" w:rsidRDefault="00BF0D35">
      <w:pPr>
        <w:pStyle w:val="Section"/>
      </w:pPr>
      <w:r>
        <w:rPr>
          <w:lang w:eastAsia="en-US"/>
        </w:rPr>
        <w:pict>
          <v:rect id="Rectangle 212" o:spid="_x0000_s1027" style="position:absolute;margin-left:0;margin-top:0;width:90pt;height:841.95pt;z-index:251783168;visibility:visible;mso-height-percent:1000;mso-left-percent:820;mso-position-horizontal-relative:page;mso-position-vertical:center;mso-position-vertical-relative:page;mso-height-percent:1000;mso-left-percent:8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" filled="f" stroked="f" strokecolor="black [3213]">
            <v:textbox style="layout-flow:vertical" inset="3.6pt,54pt,3.6pt,180pt">
              <w:txbxContent>
                <w:sdt>
                  <w:sdtPr>
                    <w:rPr>
                      <w:caps/>
                      <w:color w:val="FFFFFF" w:themeColor="background1"/>
                      <w:sz w:val="44"/>
                      <w:szCs w:val="44"/>
                    </w:rPr>
                    <w:id w:val="-2035178552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 w:rsidR="00824E8B" w:rsidRDefault="004C13EE">
                      <w:p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t>HERA ANWAR</w:t>
                      </w:r>
                    </w:p>
                  </w:sdtContent>
                </w:sdt>
                <w:p w:rsidR="00824E8B" w:rsidRDefault="00BF0D35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sdt>
                    <w:sdtPr>
                      <w:rPr>
                        <w:color w:val="FFFFFF" w:themeColor="background1"/>
                        <w:sz w:val="22"/>
                        <w:szCs w:val="22"/>
                      </w:rPr>
                      <w:id w:val="-1955016040"/>
                      <w:temporary/>
                      <w:showingPlcHdr/>
                      <w:text/>
                    </w:sdtPr>
                    <w:sdtContent>
                      <w:r w:rsidR="008F4D26">
                        <w:rPr>
                          <w:color w:val="FFFFFF" w:themeColor="background1"/>
                          <w:sz w:val="22"/>
                          <w:szCs w:val="22"/>
                        </w:rPr>
                        <w:t>[Type your address]</w:t>
                      </w:r>
                    </w:sdtContent>
                  </w:sdt>
                  <w:r w:rsidR="008F4D26">
                    <w:rPr>
                      <w:color w:val="FFFFFF" w:themeColor="background1"/>
                      <w:sz w:val="16"/>
                      <w:szCs w:val="16"/>
                    </w:rPr>
                    <w:sym w:font="Wingdings 2" w:char="F097"/>
                  </w:r>
                  <w:sdt>
                    <w:sdtPr>
                      <w:rPr>
                        <w:color w:val="FFFFFF" w:themeColor="background1"/>
                      </w:rPr>
                      <w:id w:val="-2009669470"/>
                      <w:temporary/>
                      <w:showingPlcHdr/>
                      <w:text/>
                    </w:sdtPr>
                    <w:sdtContent>
                      <w:r w:rsidR="008F4D26">
                        <w:rPr>
                          <w:color w:val="FFFFFF" w:themeColor="background1"/>
                        </w:rPr>
                        <w:t>[Type your phone number]</w:t>
                      </w:r>
                    </w:sdtContent>
                  </w:sdt>
                  <w:r w:rsidR="008F4D26">
                    <w:rPr>
                      <w:color w:val="FFFFFF" w:themeColor="background1"/>
                      <w:sz w:val="16"/>
                      <w:szCs w:val="16"/>
                    </w:rPr>
                    <w:sym w:font="Wingdings 2" w:char="0097"/>
                  </w:r>
                  <w:sdt>
                    <w:sdtPr>
                      <w:rPr>
                        <w:color w:val="FFFFFF" w:themeColor="background1"/>
                      </w:rPr>
                      <w:id w:val="255564437"/>
                      <w:temporary/>
                      <w:showingPlcHdr/>
                      <w:text/>
                    </w:sdtPr>
                    <w:sdtContent>
                      <w:r w:rsidR="008F4D26">
                        <w:rPr>
                          <w:color w:val="FFFFFF" w:themeColor="background1"/>
                        </w:rPr>
                        <w:t>[Type your e-mail address]</w:t>
                      </w:r>
                    </w:sdtContent>
                  </w:sdt>
                </w:p>
              </w:txbxContent>
            </v:textbox>
            <w10:wrap anchorx="page" anchory="page"/>
          </v:rect>
        </w:pict>
      </w:r>
      <w:r>
        <w:rPr>
          <w:lang w:eastAsia="en-US"/>
        </w:rPr>
        <w:pict>
          <v:oval id="Oval 214" o:spid="_x0000_s1038" style="position:absolute;margin-left:0;margin-top:542.25pt;width:186.2pt;height:183.3pt;flip:x;z-index:251785216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mFr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" fillcolor="#fe8637" strokecolor="#fe8637" strokeweight="4.5pt">
            <v:stroke linestyle="thinThick"/>
            <v:shadow color="#1f2f3f" opacity=".5" offset=",3pt"/>
            <w10:wrap anchorx="margin" anchory="margin"/>
          </v:oval>
        </w:pict>
      </w:r>
      <w:r>
        <w:rPr>
          <w:lang w:eastAsia="en-US"/>
        </w:rPr>
        <w:pict>
          <v:oval id="Oval 202" o:spid="_x0000_s1037" style="position:absolute;margin-left:0;margin-top:542.25pt;width:186.2pt;height:183.3pt;flip:x;z-index:251781120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AcOrHV1wIAALwFAAAOAAAAAAAAAAAAAAAAAC4CAABk&#10;cnMvZTJvRG9jLnhtbFBLAQItABQABgAIAAAAIQCzVGYU4AAAAAoBAAAPAAAAAAAAAAAAAAAAADEF&#10;AABkcnMvZG93bnJldi54bWxQSwUGAAAAAAQABADzAAAAPgYAAAAA&#10;" fillcolor="#fe8637" strokecolor="#fe8637" strokeweight="4.5pt">
            <v:stroke linestyle="thinThick"/>
            <v:shadow color="#1f2f3f" opacity=".5" offset=",3pt"/>
            <w10:wrap anchorx="margin" anchory="margin"/>
          </v:oval>
        </w:pict>
      </w:r>
      <w:r w:rsidRPr="00BF0D35">
        <w:rPr>
          <w:b/>
          <w:color w:val="595C62" w:themeColor="accent6" w:themeShade="BF"/>
          <w:sz w:val="28"/>
          <w:szCs w:val="28"/>
          <w:lang w:eastAsia="en-US"/>
        </w:rPr>
        <w:pict>
          <v:oval id="Oval 163" o:spid="_x0000_s1036" style="position:absolute;margin-left:0;margin-top:542.25pt;width:186.2pt;height:183.3pt;flip:x;z-index:251773952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tz2AIAALw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I+wK3PYAgAAvAUAAA4AAAAAAAAAAAAAAAAALgIA&#10;AGRycy9lMm9Eb2MueG1sUEsBAi0AFAAGAAgAAAAhAKiiiRjhAAAACgEAAA8AAAAAAAAAAAAAAAAA&#10;MgUAAGRycy9kb3ducmV2LnhtbFBLBQYAAAAABAAEAPMAAABABgAAAAA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Pr="00BF0D35">
        <w:rPr>
          <w:b/>
          <w:color w:val="595C62" w:themeColor="accent6" w:themeShade="BF"/>
          <w:sz w:val="28"/>
          <w:szCs w:val="28"/>
          <w:lang w:eastAsia="en-US"/>
        </w:rPr>
        <w:pict>
          <v:oval id="Oval 153" o:spid="_x0000_s1035" style="position:absolute;margin-left:0;margin-top:542.25pt;width:186.2pt;height:183.3pt;flip:x;z-index:251770880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Zow1UdcCAAC8BQAADgAAAAAAAAAAAAAAAAAuAgAA&#10;ZHJzL2Uyb0RvYy54bWxQSwECLQAUAAYACAAAACEAqKKJGOEAAAAKAQAADwAAAAAAAAAAAAAAAAAx&#10;BQAAZHJzL2Rvd25yZXYueG1sUEsFBgAAAAAEAAQA8wAAAD8GAAAAAA=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Pr="00BF0D35">
        <w:rPr>
          <w:b/>
          <w:color w:val="595C62" w:themeColor="accent6" w:themeShade="BF"/>
          <w:sz w:val="28"/>
          <w:szCs w:val="28"/>
          <w:lang w:eastAsia="en-US"/>
        </w:rPr>
        <w:pict>
          <v:oval id="Oval 129" o:spid="_x0000_s1034" style="position:absolute;margin-left:0;margin-top:542.25pt;width:186.2pt;height:183.3pt;flip:x;z-index:251761664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Bn9bTDYAgAAuwUAAA4AAAAAAAAAAAAAAAAALgIA&#10;AGRycy9lMm9Eb2MueG1sUEsBAi0AFAAGAAgAAAAhAKiiiRjhAAAACgEAAA8AAAAAAAAAAAAAAAAA&#10;MgUAAGRycy9kb3ducmV2LnhtbFBLBQYAAAAABAAEAPMAAABABgAAAAA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Pr="00BF0D35">
        <w:rPr>
          <w:b/>
          <w:color w:val="595C62" w:themeColor="accent6" w:themeShade="BF"/>
          <w:sz w:val="28"/>
          <w:szCs w:val="28"/>
          <w:lang w:eastAsia="en-US"/>
        </w:rPr>
        <w:pict>
          <v:oval id="Oval 78" o:spid="_x0000_s1033" style="position:absolute;margin-left:0;margin-top:542.25pt;width:186.2pt;height:183.3pt;flip:x;z-index:251758592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xL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p1p8S9cCAAC6BQAADgAAAAAAAAAAAAAAAAAuAgAA&#10;ZHJzL2Uyb0RvYy54bWxQSwECLQAUAAYACAAAACEAqKKJGOEAAAAKAQAADwAAAAAAAAAAAAAAAAAx&#10;BQAAZHJzL2Rvd25yZXYueG1sUEsFBgAAAAAEAAQA8wAAAD8GAAAAAA=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Pr="00BF0D35">
        <w:rPr>
          <w:b/>
          <w:color w:val="595C62" w:themeColor="accent6" w:themeShade="BF"/>
          <w:sz w:val="28"/>
          <w:szCs w:val="28"/>
          <w:lang w:eastAsia="en-US"/>
        </w:rPr>
        <w:pict>
          <v:oval id="Oval 76" o:spid="_x0000_s1032" style="position:absolute;margin-left:0;margin-top:542.25pt;width:186.2pt;height:183.3pt;flip:x;z-index:251755520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Cpwrvq1gIAALoFAAAOAAAAAAAAAAAAAAAAAC4CAABk&#10;cnMvZTJvRG9jLnhtbFBLAQItABQABgAIAAAAIQCoookY4QAAAAoBAAAPAAAAAAAAAAAAAAAAADAF&#10;AABkcnMvZG93bnJldi54bWxQSwUGAAAAAAQABADzAAAAPgYAAAAA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="008F4D26" w:rsidRPr="000B2E94">
        <w:rPr>
          <w:b/>
          <w:color w:val="595C62" w:themeColor="accent6" w:themeShade="BF"/>
          <w:sz w:val="28"/>
          <w:szCs w:val="28"/>
        </w:rPr>
        <w:t>OBJECTIVE</w:t>
      </w:r>
    </w:p>
    <w:p w:rsidR="00DF6A87" w:rsidRPr="00DF6A87" w:rsidRDefault="00DF6A87">
      <w:pPr>
        <w:pStyle w:val="Section"/>
        <w:rPr>
          <w:b/>
          <w:color w:val="E13BD9"/>
          <w:sz w:val="28"/>
          <w:szCs w:val="28"/>
        </w:rPr>
      </w:pPr>
    </w:p>
    <w:p w:rsidR="00E70CE7" w:rsidRPr="000B2E94" w:rsidRDefault="00E70CE7" w:rsidP="000B2E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To gain an ambitious &amp; challenging position in an organization </w:t>
      </w:r>
    </w:p>
    <w:p w:rsidR="00E70CE7" w:rsidRPr="000B2E94" w:rsidRDefault="00E70CE7" w:rsidP="000B2E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that could provide an opportunity for learning and professional </w:t>
      </w:r>
    </w:p>
    <w:p w:rsidR="00E70CE7" w:rsidRPr="000B2E94" w:rsidRDefault="00E70CE7" w:rsidP="000B2E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advancement through cohesive teamwork along </w:t>
      </w:r>
    </w:p>
    <w:p w:rsidR="00E70CE7" w:rsidRPr="000B2E94" w:rsidRDefault="00E70CE7" w:rsidP="000B2E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with supportive and participative management style</w:t>
      </w:r>
    </w:p>
    <w:p w:rsidR="00824E8B" w:rsidRPr="00DF6A87" w:rsidRDefault="00824E8B" w:rsidP="000B2E94">
      <w:pPr>
        <w:spacing w:line="360" w:lineRule="auto"/>
        <w:rPr>
          <w:color w:val="002060"/>
        </w:rPr>
      </w:pPr>
    </w:p>
    <w:p w:rsidR="00824E8B" w:rsidRPr="000B2E94" w:rsidRDefault="00BF0D35" w:rsidP="000B2E94">
      <w:pPr>
        <w:pStyle w:val="ListBullet"/>
        <w:numPr>
          <w:ilvl w:val="0"/>
          <w:numId w:val="0"/>
        </w:numPr>
      </w:pPr>
      <w:r>
        <w:rPr>
          <w:noProof/>
          <w:lang w:eastAsia="en-US"/>
        </w:rPr>
        <w:pict>
          <v:oval id="Oval 60" o:spid="_x0000_s1031" style="position:absolute;margin-left:0;margin-top:542.25pt;width:186.2pt;height:183.3pt;flip:x;z-index:251752448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xl1QIAALo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>
        <w:rPr>
          <w:noProof/>
          <w:lang w:eastAsia="en-US"/>
        </w:rPr>
        <w:pict>
          <v:oval id="Oval 59" o:spid="_x0000_s1030" style="position:absolute;margin-left:0;margin-top:542.25pt;width:186.2pt;height:183.3pt;flip:x;z-index:251751424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D0bGzb1gIAALoFAAAOAAAAAAAAAAAAAAAAAC4CAABk&#10;cnMvZTJvRG9jLnhtbFBLAQItABQABgAIAAAAIQCoookY4QAAAAoBAAAPAAAAAAAAAAAAAAAAADAF&#10;AABkcnMvZG93bnJldi54bWxQSwUGAAAAAAQABADzAAAAPgYAAAAA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="008F4D26" w:rsidRPr="000B2E94">
        <w:rPr>
          <w:b/>
          <w:color w:val="595C62" w:themeColor="accent6" w:themeShade="BF"/>
          <w:sz w:val="28"/>
          <w:szCs w:val="28"/>
        </w:rPr>
        <w:t xml:space="preserve">EDUCATION </w:t>
      </w:r>
    </w:p>
    <w:p w:rsidR="00DF6A87" w:rsidRDefault="00DF6A87" w:rsidP="00E70CE7">
      <w:pPr>
        <w:pStyle w:val="Section"/>
      </w:pPr>
    </w:p>
    <w:p w:rsidR="00E70CE7" w:rsidRPr="000B2E94" w:rsidRDefault="0003206B" w:rsidP="000B2E94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Done</w:t>
      </w:r>
      <w:r w:rsidR="00E70CE7" w:rsidRPr="00EE5F2F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D-PHARM</w:t>
      </w:r>
      <w:r w:rsidR="00E70CE7"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fr</w:t>
      </w:r>
      <w:r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om Jinnah University for Women</w:t>
      </w:r>
      <w:r w:rsidR="00B06FF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with 3.0Gp</w:t>
      </w:r>
      <w:r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.</w:t>
      </w:r>
    </w:p>
    <w:p w:rsidR="00E70CE7" w:rsidRPr="000B2E94" w:rsidRDefault="00E70CE7" w:rsidP="000B2E94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</w:p>
    <w:p w:rsidR="00E70CE7" w:rsidRPr="000B2E94" w:rsidRDefault="00E70CE7" w:rsidP="000B2E94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Passed Intermediate Science (Exam) from the Board of Higher </w:t>
      </w:r>
    </w:p>
    <w:p w:rsidR="00E70CE7" w:rsidRPr="000B2E94" w:rsidRDefault="00E70CE7" w:rsidP="000B2E94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Secondary Education Karachi in 2005.</w:t>
      </w:r>
    </w:p>
    <w:p w:rsidR="00E70CE7" w:rsidRPr="000B2E94" w:rsidRDefault="00E70CE7" w:rsidP="000B2E94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Passed Matric examination with </w:t>
      </w:r>
      <w:r w:rsidRPr="00EE5F2F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‘A’</w:t>
      </w:r>
      <w:r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grade from the Board of </w:t>
      </w:r>
    </w:p>
    <w:p w:rsidR="00E70CE7" w:rsidRPr="000B2E94" w:rsidRDefault="00E70CE7" w:rsidP="000B2E94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Secondary Education Karachi in 2003.</w:t>
      </w:r>
    </w:p>
    <w:p w:rsidR="00824E8B" w:rsidRPr="000B2E94" w:rsidRDefault="00824E8B" w:rsidP="000B2E94">
      <w:pPr>
        <w:spacing w:line="360" w:lineRule="auto"/>
        <w:rPr>
          <w:rFonts w:ascii="Gill Sans Light" w:hAnsi="Gill Sans Light"/>
          <w:color w:val="808080" w:themeColor="background1" w:themeShade="80"/>
          <w:sz w:val="28"/>
          <w:szCs w:val="28"/>
        </w:rPr>
      </w:pPr>
    </w:p>
    <w:p w:rsidR="00824E8B" w:rsidRPr="000B2E94" w:rsidRDefault="0016135E">
      <w:pPr>
        <w:pStyle w:val="Section"/>
        <w:rPr>
          <w:b/>
          <w:color w:val="595C62" w:themeColor="accent6" w:themeShade="BF"/>
          <w:sz w:val="28"/>
          <w:szCs w:val="28"/>
        </w:rPr>
      </w:pPr>
      <w:r w:rsidRPr="000B2E94">
        <w:rPr>
          <w:b/>
          <w:color w:val="595C62" w:themeColor="accent6" w:themeShade="BF"/>
          <w:sz w:val="28"/>
          <w:szCs w:val="28"/>
        </w:rPr>
        <w:t>ACHIEVEMENTS</w:t>
      </w:r>
    </w:p>
    <w:p w:rsidR="00DF6A87" w:rsidRDefault="00DF6A87">
      <w:pPr>
        <w:pStyle w:val="Section"/>
      </w:pPr>
    </w:p>
    <w:p w:rsidR="0016135E" w:rsidRPr="000B2E94" w:rsidRDefault="0016135E" w:rsidP="000B2E94">
      <w:pPr>
        <w:spacing w:line="360" w:lineRule="auto"/>
        <w:jc w:val="lowKashida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972F4A" w:rsidRPr="000B2E94" w:rsidRDefault="0016135E" w:rsidP="000B2E94">
      <w:pPr>
        <w:spacing w:line="360" w:lineRule="auto"/>
        <w:jc w:val="lowKashida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r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Successfully completed 22 </w:t>
      </w:r>
      <w:r w:rsidRPr="000B2E94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hours training on Educational </w:t>
      </w:r>
    </w:p>
    <w:p w:rsidR="00972F4A" w:rsidRPr="000B2E94" w:rsidRDefault="00972F4A" w:rsidP="000B2E94">
      <w:pPr>
        <w:spacing w:line="360" w:lineRule="auto"/>
        <w:jc w:val="lowKashida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r w:rsidRPr="000B2E94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Information </w:t>
      </w:r>
      <w:r w:rsidR="0016135E" w:rsidRPr="000B2E94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Technology in collaboration with Intel support from </w:t>
      </w:r>
    </w:p>
    <w:p w:rsidR="0016135E" w:rsidRPr="000B2E94" w:rsidRDefault="0016135E" w:rsidP="000B2E94">
      <w:pPr>
        <w:spacing w:line="360" w:lineRule="auto"/>
        <w:jc w:val="lowKashida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r w:rsidRPr="000B2E94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Microsoft </w:t>
      </w:r>
      <w:r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from 9</w:t>
      </w:r>
      <w:r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  <w:vertAlign w:val="superscript"/>
        </w:rPr>
        <w:t>th</w:t>
      </w:r>
      <w:r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September to 26</w:t>
      </w:r>
      <w:r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  <w:vertAlign w:val="superscript"/>
        </w:rPr>
        <w:t>th</w:t>
      </w:r>
      <w:r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September 2002 organized by </w:t>
      </w:r>
    </w:p>
    <w:p w:rsidR="0016135E" w:rsidRPr="000B2E94" w:rsidRDefault="0016135E" w:rsidP="000B2E94">
      <w:pPr>
        <w:spacing w:line="360" w:lineRule="auto"/>
        <w:jc w:val="lowKashida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0B2E94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The Educational World (Junior Branch) Karachi.</w:t>
      </w:r>
    </w:p>
    <w:p w:rsidR="000B2E94" w:rsidRPr="000B2E94" w:rsidRDefault="000B2E94" w:rsidP="000B2E94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</w:p>
    <w:p w:rsidR="001A6C41" w:rsidRDefault="001A6C41">
      <w:pPr>
        <w:pStyle w:val="Section"/>
        <w:tabs>
          <w:tab w:val="left" w:pos="2280"/>
        </w:tabs>
        <w:rPr>
          <w:b/>
          <w:color w:val="595C62" w:themeColor="accent6" w:themeShade="BF"/>
          <w:sz w:val="28"/>
          <w:szCs w:val="28"/>
        </w:rPr>
      </w:pPr>
    </w:p>
    <w:p w:rsidR="001A6C41" w:rsidRDefault="001A6C41">
      <w:pPr>
        <w:pStyle w:val="Section"/>
        <w:tabs>
          <w:tab w:val="left" w:pos="2280"/>
        </w:tabs>
        <w:rPr>
          <w:b/>
          <w:color w:val="595C62" w:themeColor="accent6" w:themeShade="BF"/>
          <w:sz w:val="28"/>
          <w:szCs w:val="28"/>
        </w:rPr>
      </w:pPr>
    </w:p>
    <w:p w:rsidR="001A6C41" w:rsidRDefault="001A6C41">
      <w:pPr>
        <w:pStyle w:val="Section"/>
        <w:tabs>
          <w:tab w:val="left" w:pos="2280"/>
        </w:tabs>
        <w:rPr>
          <w:b/>
          <w:color w:val="595C62" w:themeColor="accent6" w:themeShade="BF"/>
          <w:sz w:val="28"/>
          <w:szCs w:val="28"/>
        </w:rPr>
      </w:pPr>
    </w:p>
    <w:p w:rsidR="001A6C41" w:rsidRDefault="001A6C41">
      <w:pPr>
        <w:pStyle w:val="Section"/>
        <w:tabs>
          <w:tab w:val="left" w:pos="2280"/>
        </w:tabs>
        <w:rPr>
          <w:b/>
          <w:color w:val="595C62" w:themeColor="accent6" w:themeShade="BF"/>
          <w:sz w:val="28"/>
          <w:szCs w:val="28"/>
        </w:rPr>
      </w:pPr>
    </w:p>
    <w:p w:rsidR="001A6C41" w:rsidRDefault="001A6C41">
      <w:pPr>
        <w:pStyle w:val="Section"/>
        <w:tabs>
          <w:tab w:val="left" w:pos="2280"/>
        </w:tabs>
        <w:rPr>
          <w:b/>
          <w:color w:val="595C62" w:themeColor="accent6" w:themeShade="BF"/>
          <w:sz w:val="28"/>
          <w:szCs w:val="28"/>
        </w:rPr>
      </w:pPr>
    </w:p>
    <w:p w:rsidR="001A6C41" w:rsidRDefault="001A6C41">
      <w:pPr>
        <w:pStyle w:val="Section"/>
        <w:tabs>
          <w:tab w:val="left" w:pos="2280"/>
        </w:tabs>
        <w:rPr>
          <w:b/>
          <w:color w:val="595C62" w:themeColor="accent6" w:themeShade="BF"/>
          <w:sz w:val="28"/>
          <w:szCs w:val="28"/>
        </w:rPr>
      </w:pPr>
    </w:p>
    <w:p w:rsidR="00824E8B" w:rsidRDefault="00B06FFA">
      <w:pPr>
        <w:pStyle w:val="Section"/>
        <w:tabs>
          <w:tab w:val="left" w:pos="2280"/>
        </w:tabs>
        <w:rPr>
          <w:b/>
          <w:color w:val="595C62" w:themeColor="accent6" w:themeShade="BF"/>
          <w:sz w:val="28"/>
          <w:szCs w:val="28"/>
        </w:rPr>
      </w:pPr>
      <w:r>
        <w:rPr>
          <w:b/>
          <w:color w:val="595C62" w:themeColor="accent6" w:themeShade="BF"/>
          <w:sz w:val="28"/>
          <w:szCs w:val="28"/>
        </w:rPr>
        <w:t>EXPERIENCE</w:t>
      </w:r>
    </w:p>
    <w:p w:rsidR="000B2E94" w:rsidRDefault="000B2E94">
      <w:pPr>
        <w:pStyle w:val="Section"/>
        <w:tabs>
          <w:tab w:val="left" w:pos="2280"/>
        </w:tabs>
        <w:rPr>
          <w:b/>
          <w:color w:val="595C62" w:themeColor="accent6" w:themeShade="BF"/>
          <w:sz w:val="28"/>
          <w:szCs w:val="28"/>
        </w:rPr>
      </w:pPr>
    </w:p>
    <w:p w:rsidR="00B06FFA" w:rsidRDefault="00B06FFA" w:rsidP="00B06FFA">
      <w:pPr>
        <w:pStyle w:val="ListParagraph"/>
        <w:numPr>
          <w:ilvl w:val="0"/>
          <w:numId w:val="25"/>
        </w:numPr>
        <w:spacing w:line="360" w:lineRule="auto"/>
        <w:rPr>
          <w:rFonts w:ascii="Algerian" w:hAnsi="Algerian" w:cs="Times New Roman"/>
          <w:b/>
          <w:color w:val="auto"/>
          <w:sz w:val="26"/>
          <w:szCs w:val="26"/>
        </w:rPr>
      </w:pPr>
      <w:r w:rsidRPr="001A6C41">
        <w:rPr>
          <w:rFonts w:ascii="Times New Roman" w:hAnsi="Times New Roman" w:cs="Times New Roman"/>
          <w:color w:val="auto"/>
          <w:sz w:val="26"/>
          <w:szCs w:val="26"/>
        </w:rPr>
        <w:t xml:space="preserve">Worked as </w:t>
      </w:r>
      <w:r w:rsidRPr="001A6C41">
        <w:rPr>
          <w:rFonts w:ascii="Algerian" w:hAnsi="Algerian" w:cs="Times New Roman"/>
          <w:b/>
          <w:color w:val="auto"/>
          <w:sz w:val="26"/>
          <w:szCs w:val="26"/>
        </w:rPr>
        <w:t>lecturer</w:t>
      </w:r>
      <w:r w:rsidRPr="001A6C41">
        <w:rPr>
          <w:rFonts w:ascii="Algerian" w:hAnsi="Algerian" w:cs="Times New Roman"/>
          <w:color w:val="auto"/>
          <w:sz w:val="26"/>
          <w:szCs w:val="26"/>
        </w:rPr>
        <w:t xml:space="preserve"> </w:t>
      </w:r>
      <w:r w:rsidRPr="001A6C41">
        <w:rPr>
          <w:rFonts w:ascii="Times New Roman" w:hAnsi="Times New Roman" w:cs="Times New Roman"/>
          <w:color w:val="auto"/>
          <w:sz w:val="26"/>
          <w:szCs w:val="26"/>
        </w:rPr>
        <w:t xml:space="preserve">of </w:t>
      </w:r>
      <w:r w:rsidRPr="001A6C41">
        <w:rPr>
          <w:rFonts w:ascii="Algerian" w:hAnsi="Algerian" w:cs="Times New Roman"/>
          <w:b/>
          <w:color w:val="auto"/>
          <w:sz w:val="26"/>
          <w:szCs w:val="26"/>
        </w:rPr>
        <w:t>chemistry and biolgy</w:t>
      </w:r>
      <w:r w:rsidRPr="001A6C41">
        <w:rPr>
          <w:rFonts w:ascii="Times New Roman" w:hAnsi="Times New Roman" w:cs="Times New Roman"/>
          <w:color w:val="auto"/>
          <w:sz w:val="26"/>
          <w:szCs w:val="26"/>
        </w:rPr>
        <w:t xml:space="preserve"> and as </w:t>
      </w:r>
      <w:r w:rsidRPr="001A6C41">
        <w:rPr>
          <w:rFonts w:ascii="Algerian" w:hAnsi="Algerian" w:cs="Times New Roman"/>
          <w:b/>
          <w:color w:val="auto"/>
          <w:sz w:val="26"/>
          <w:szCs w:val="26"/>
        </w:rPr>
        <w:t xml:space="preserve">VICE PRINCIPAL </w:t>
      </w:r>
      <w:r w:rsidRPr="001A6C41">
        <w:rPr>
          <w:rFonts w:ascii="Times New Roman" w:hAnsi="Times New Roman" w:cs="Times New Roman"/>
          <w:color w:val="auto"/>
          <w:sz w:val="26"/>
          <w:szCs w:val="26"/>
        </w:rPr>
        <w:t xml:space="preserve">in </w:t>
      </w:r>
      <w:r w:rsidRPr="001A6C41">
        <w:rPr>
          <w:rFonts w:ascii="Algerian" w:hAnsi="Algerian" w:cs="Times New Roman"/>
          <w:b/>
          <w:color w:val="auto"/>
          <w:sz w:val="26"/>
          <w:szCs w:val="26"/>
        </w:rPr>
        <w:t>the educational world</w:t>
      </w:r>
      <w:r w:rsidRPr="001A6C41">
        <w:rPr>
          <w:rFonts w:ascii="Times New Roman" w:hAnsi="Times New Roman" w:cs="Times New Roman"/>
          <w:color w:val="auto"/>
          <w:sz w:val="26"/>
          <w:szCs w:val="26"/>
        </w:rPr>
        <w:t xml:space="preserve"> from </w:t>
      </w:r>
      <w:r w:rsidRPr="001A6C41">
        <w:rPr>
          <w:rFonts w:ascii="Algerian" w:hAnsi="Algerian" w:cs="Times New Roman"/>
          <w:b/>
          <w:color w:val="auto"/>
          <w:sz w:val="26"/>
          <w:szCs w:val="26"/>
        </w:rPr>
        <w:t>september 2010 till august 2011.</w:t>
      </w:r>
    </w:p>
    <w:p w:rsidR="006434E6" w:rsidRPr="006434E6" w:rsidRDefault="006434E6" w:rsidP="00B06FFA">
      <w:pPr>
        <w:pStyle w:val="ListParagraph"/>
        <w:numPr>
          <w:ilvl w:val="0"/>
          <w:numId w:val="25"/>
        </w:numPr>
        <w:spacing w:line="360" w:lineRule="auto"/>
        <w:rPr>
          <w:rFonts w:ascii="Algerian" w:hAnsi="Algeri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Done training in </w:t>
      </w:r>
      <w:r w:rsidRPr="006434E6">
        <w:rPr>
          <w:rFonts w:ascii="Algerian" w:hAnsi="Algerian" w:cs="Times New Roman"/>
          <w:b/>
          <w:color w:val="auto"/>
          <w:sz w:val="26"/>
          <w:szCs w:val="26"/>
        </w:rPr>
        <w:t>CIVIL HOSPITAL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from </w:t>
      </w:r>
      <w:r w:rsidRPr="006434E6">
        <w:rPr>
          <w:rFonts w:ascii="Algerian" w:hAnsi="Algerian" w:cs="Times New Roman"/>
          <w:b/>
          <w:color w:val="auto"/>
          <w:sz w:val="26"/>
          <w:szCs w:val="26"/>
        </w:rPr>
        <w:t>12</w:t>
      </w:r>
      <w:r w:rsidRPr="006434E6">
        <w:rPr>
          <w:rFonts w:ascii="Algerian" w:hAnsi="Algerian" w:cs="Times New Roman"/>
          <w:b/>
          <w:color w:val="auto"/>
          <w:sz w:val="26"/>
          <w:szCs w:val="26"/>
          <w:vertAlign w:val="superscript"/>
        </w:rPr>
        <w:t>TH</w:t>
      </w:r>
      <w:r w:rsidRPr="006434E6">
        <w:rPr>
          <w:rFonts w:ascii="Algerian" w:hAnsi="Algerian" w:cs="Times New Roman"/>
          <w:b/>
          <w:color w:val="auto"/>
          <w:sz w:val="26"/>
          <w:szCs w:val="26"/>
        </w:rPr>
        <w:t xml:space="preserve"> FEBRUARY 2010 TILL </w:t>
      </w:r>
    </w:p>
    <w:p w:rsidR="006434E6" w:rsidRPr="006434E6" w:rsidRDefault="006434E6" w:rsidP="006434E6">
      <w:pPr>
        <w:pStyle w:val="ListParagraph"/>
        <w:spacing w:line="360" w:lineRule="auto"/>
        <w:rPr>
          <w:rFonts w:ascii="Algerian" w:hAnsi="Algerian" w:cs="Times New Roman"/>
          <w:b/>
          <w:color w:val="auto"/>
          <w:sz w:val="26"/>
          <w:szCs w:val="26"/>
        </w:rPr>
      </w:pPr>
      <w:r w:rsidRPr="006434E6">
        <w:rPr>
          <w:rFonts w:ascii="Algerian" w:hAnsi="Algerian" w:cs="Times New Roman"/>
          <w:b/>
          <w:color w:val="auto"/>
          <w:sz w:val="26"/>
          <w:szCs w:val="26"/>
        </w:rPr>
        <w:t>10</w:t>
      </w:r>
      <w:r w:rsidRPr="006434E6">
        <w:rPr>
          <w:rFonts w:ascii="Algerian" w:hAnsi="Algerian" w:cs="Times New Roman"/>
          <w:b/>
          <w:color w:val="auto"/>
          <w:sz w:val="26"/>
          <w:szCs w:val="26"/>
          <w:vertAlign w:val="superscript"/>
        </w:rPr>
        <w:t>TH</w:t>
      </w:r>
      <w:r w:rsidRPr="006434E6">
        <w:rPr>
          <w:rFonts w:ascii="Algerian" w:hAnsi="Algerian" w:cs="Times New Roman"/>
          <w:b/>
          <w:color w:val="auto"/>
          <w:sz w:val="26"/>
          <w:szCs w:val="26"/>
        </w:rPr>
        <w:t xml:space="preserve"> AUGUST 2010.</w:t>
      </w:r>
    </w:p>
    <w:p w:rsidR="00B06FFA" w:rsidRPr="001A6C41" w:rsidRDefault="00B06FFA" w:rsidP="00B06FFA">
      <w:pPr>
        <w:pStyle w:val="ListParagraph"/>
        <w:numPr>
          <w:ilvl w:val="0"/>
          <w:numId w:val="25"/>
        </w:numPr>
        <w:spacing w:line="360" w:lineRule="auto"/>
        <w:rPr>
          <w:rFonts w:ascii="Algerian" w:hAnsi="Algerian" w:cs="Times New Roman"/>
          <w:b/>
          <w:color w:val="auto"/>
          <w:sz w:val="26"/>
          <w:szCs w:val="26"/>
        </w:rPr>
      </w:pPr>
      <w:r w:rsidRPr="001A6C41">
        <w:rPr>
          <w:rFonts w:ascii="Times New Roman" w:hAnsi="Times New Roman" w:cs="Times New Roman"/>
          <w:color w:val="auto"/>
          <w:sz w:val="26"/>
          <w:szCs w:val="26"/>
        </w:rPr>
        <w:t xml:space="preserve">Done internship program in </w:t>
      </w:r>
      <w:r w:rsidRPr="001A6C41">
        <w:rPr>
          <w:rFonts w:ascii="Algerian" w:hAnsi="Algerian" w:cs="Times New Roman"/>
          <w:b/>
          <w:color w:val="auto"/>
          <w:sz w:val="26"/>
          <w:szCs w:val="26"/>
        </w:rPr>
        <w:t>ELKO ORGANIZATION PRIVATE (ltd)</w:t>
      </w:r>
      <w:r w:rsidRPr="001A6C41">
        <w:rPr>
          <w:rFonts w:ascii="Algerian" w:hAnsi="Algerian" w:cs="Times New Roman"/>
          <w:color w:val="auto"/>
          <w:sz w:val="26"/>
          <w:szCs w:val="26"/>
        </w:rPr>
        <w:t xml:space="preserve"> </w:t>
      </w:r>
      <w:r w:rsidRPr="001A6C41">
        <w:rPr>
          <w:rFonts w:ascii="Times New Roman" w:hAnsi="Times New Roman" w:cs="Times New Roman"/>
          <w:color w:val="auto"/>
          <w:sz w:val="26"/>
          <w:szCs w:val="26"/>
        </w:rPr>
        <w:t xml:space="preserve">from </w:t>
      </w:r>
      <w:r w:rsidRPr="001A6C41">
        <w:rPr>
          <w:rFonts w:ascii="Algerian" w:hAnsi="Algerian" w:cs="Times New Roman"/>
          <w:b/>
          <w:color w:val="auto"/>
          <w:sz w:val="26"/>
          <w:szCs w:val="26"/>
        </w:rPr>
        <w:t>21</w:t>
      </w:r>
      <w:r w:rsidRPr="001A6C41">
        <w:rPr>
          <w:rFonts w:ascii="Algerian" w:hAnsi="Algerian" w:cs="Times New Roman"/>
          <w:b/>
          <w:color w:val="auto"/>
          <w:sz w:val="26"/>
          <w:szCs w:val="26"/>
          <w:vertAlign w:val="superscript"/>
        </w:rPr>
        <w:t>st</w:t>
      </w:r>
      <w:r w:rsidRPr="001A6C41">
        <w:rPr>
          <w:rFonts w:ascii="Algerian" w:hAnsi="Algerian" w:cs="Times New Roman"/>
          <w:b/>
          <w:color w:val="auto"/>
          <w:sz w:val="26"/>
          <w:szCs w:val="26"/>
        </w:rPr>
        <w:t xml:space="preserve"> December 2009 till 12</w:t>
      </w:r>
      <w:r w:rsidRPr="001A6C41">
        <w:rPr>
          <w:rFonts w:ascii="Algerian" w:hAnsi="Algerian" w:cs="Times New Roman"/>
          <w:b/>
          <w:color w:val="auto"/>
          <w:sz w:val="26"/>
          <w:szCs w:val="26"/>
          <w:vertAlign w:val="superscript"/>
        </w:rPr>
        <w:t>th</w:t>
      </w:r>
      <w:r w:rsidRPr="001A6C41">
        <w:rPr>
          <w:rFonts w:ascii="Algerian" w:hAnsi="Algerian" w:cs="Times New Roman"/>
          <w:b/>
          <w:color w:val="auto"/>
          <w:sz w:val="26"/>
          <w:szCs w:val="26"/>
        </w:rPr>
        <w:t xml:space="preserve"> January 2010 </w:t>
      </w:r>
    </w:p>
    <w:p w:rsidR="000B2E94" w:rsidRPr="001A6C41" w:rsidRDefault="000B2E94" w:rsidP="00B06FFA">
      <w:pPr>
        <w:pStyle w:val="ListParagraph"/>
        <w:numPr>
          <w:ilvl w:val="0"/>
          <w:numId w:val="25"/>
        </w:numPr>
        <w:spacing w:line="360" w:lineRule="auto"/>
        <w:rPr>
          <w:rFonts w:ascii="Algerian" w:hAnsi="Algerian" w:cs="Times New Roman"/>
          <w:b/>
          <w:color w:val="auto"/>
          <w:sz w:val="26"/>
          <w:szCs w:val="26"/>
        </w:rPr>
      </w:pPr>
      <w:r w:rsidRPr="001A6C41">
        <w:rPr>
          <w:rFonts w:ascii="Times New Roman" w:hAnsi="Times New Roman" w:cs="Times New Roman"/>
          <w:color w:val="auto"/>
          <w:sz w:val="26"/>
          <w:szCs w:val="26"/>
        </w:rPr>
        <w:t xml:space="preserve">Done training in </w:t>
      </w:r>
      <w:r w:rsidRPr="001A6C41">
        <w:rPr>
          <w:rFonts w:ascii="Algerian" w:hAnsi="Algerian" w:cs="Times New Roman"/>
          <w:b/>
          <w:color w:val="auto"/>
          <w:sz w:val="26"/>
          <w:szCs w:val="26"/>
        </w:rPr>
        <w:t>ABBASI SHAHEED HOSPITAL</w:t>
      </w:r>
      <w:r w:rsidRPr="001A6C41">
        <w:rPr>
          <w:rFonts w:ascii="Times New Roman" w:hAnsi="Times New Roman" w:cs="Times New Roman"/>
          <w:color w:val="auto"/>
          <w:sz w:val="26"/>
          <w:szCs w:val="26"/>
        </w:rPr>
        <w:t xml:space="preserve"> from </w:t>
      </w:r>
      <w:r w:rsidRPr="001A6C41">
        <w:rPr>
          <w:rFonts w:ascii="Algerian" w:hAnsi="Algerian" w:cs="Times New Roman"/>
          <w:b/>
          <w:color w:val="auto"/>
          <w:sz w:val="26"/>
          <w:szCs w:val="26"/>
        </w:rPr>
        <w:t>23</w:t>
      </w:r>
      <w:r w:rsidRPr="001A6C41">
        <w:rPr>
          <w:rFonts w:ascii="Algerian" w:hAnsi="Algerian" w:cs="Times New Roman"/>
          <w:b/>
          <w:color w:val="auto"/>
          <w:sz w:val="26"/>
          <w:szCs w:val="26"/>
          <w:vertAlign w:val="superscript"/>
        </w:rPr>
        <w:t>rd</w:t>
      </w:r>
      <w:r w:rsidR="006434E6">
        <w:rPr>
          <w:rFonts w:ascii="Algerian" w:hAnsi="Algerian" w:cs="Times New Roman"/>
          <w:b/>
          <w:color w:val="auto"/>
          <w:sz w:val="26"/>
          <w:szCs w:val="26"/>
        </w:rPr>
        <w:t xml:space="preserve"> june 2008</w:t>
      </w:r>
      <w:r w:rsidRPr="001A6C41">
        <w:rPr>
          <w:rFonts w:ascii="Algerian" w:hAnsi="Algerian" w:cs="Times New Roman"/>
          <w:b/>
          <w:color w:val="auto"/>
          <w:sz w:val="26"/>
          <w:szCs w:val="26"/>
        </w:rPr>
        <w:t xml:space="preserve"> till 27</w:t>
      </w:r>
      <w:r w:rsidRPr="001A6C41">
        <w:rPr>
          <w:rFonts w:ascii="Algerian" w:hAnsi="Algerian" w:cs="Times New Roman"/>
          <w:b/>
          <w:color w:val="auto"/>
          <w:sz w:val="26"/>
          <w:szCs w:val="26"/>
          <w:vertAlign w:val="superscript"/>
        </w:rPr>
        <w:t>th</w:t>
      </w:r>
      <w:r w:rsidR="006434E6">
        <w:rPr>
          <w:rFonts w:ascii="Algerian" w:hAnsi="Algerian" w:cs="Times New Roman"/>
          <w:b/>
          <w:color w:val="auto"/>
          <w:sz w:val="26"/>
          <w:szCs w:val="26"/>
        </w:rPr>
        <w:t xml:space="preserve"> july 2009</w:t>
      </w:r>
      <w:r w:rsidRPr="001A6C41">
        <w:rPr>
          <w:rFonts w:ascii="Algerian" w:hAnsi="Algerian" w:cs="Times New Roman"/>
          <w:b/>
          <w:color w:val="auto"/>
          <w:sz w:val="26"/>
          <w:szCs w:val="26"/>
        </w:rPr>
        <w:t>.</w:t>
      </w:r>
    </w:p>
    <w:p w:rsidR="000B2E94" w:rsidRPr="001A6C41" w:rsidRDefault="000B2E94" w:rsidP="000B2E94">
      <w:pPr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824E8B" w:rsidRPr="000B2E94" w:rsidRDefault="00824E8B" w:rsidP="000B2E94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color w:val="808080" w:themeColor="background1" w:themeShade="80"/>
          <w:sz w:val="24"/>
        </w:rPr>
      </w:pPr>
    </w:p>
    <w:p w:rsidR="00824E8B" w:rsidRPr="000B2E94" w:rsidRDefault="00BF0D35" w:rsidP="0016135E">
      <w:pPr>
        <w:pStyle w:val="Section"/>
        <w:rPr>
          <w:b/>
          <w:color w:val="595C62" w:themeColor="accent6" w:themeShade="BF"/>
          <w:sz w:val="28"/>
          <w:szCs w:val="28"/>
        </w:rPr>
      </w:pPr>
      <w:r>
        <w:rPr>
          <w:b/>
          <w:color w:val="595C62" w:themeColor="accent6" w:themeShade="BF"/>
          <w:sz w:val="28"/>
          <w:szCs w:val="28"/>
          <w:lang w:eastAsia="en-US"/>
        </w:rPr>
        <w:pict>
          <v:oval id="Oval 181" o:spid="_x0000_s1029" style="position:absolute;margin-left:0;margin-top:542.25pt;width:186.2pt;height:183.3pt;flip:x;z-index:251779072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N/2QIAALs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>
        <w:rPr>
          <w:b/>
          <w:color w:val="595C62" w:themeColor="accent6" w:themeShade="BF"/>
          <w:sz w:val="28"/>
          <w:szCs w:val="28"/>
          <w:lang w:eastAsia="en-US"/>
        </w:rPr>
        <w:pict>
          <v:oval id="Oval 180" o:spid="_x0000_s1028" style="position:absolute;margin-left:0;margin-top:542.25pt;width:186.2pt;height:183.3pt;flip:x;z-index:251778048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+f91g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DN0+f91gIAALsFAAAOAAAAAAAAAAAAAAAAAC4CAABk&#10;cnMvZTJvRG9jLnhtbFBLAQItABQABgAIAAAAIQCoookY4QAAAAoBAAAPAAAAAAAAAAAAAAAAADAF&#10;AABkcnMvZG93bnJldi54bWxQSwUGAAAAAAQABADzAAAAPgYAAAAA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="0016135E" w:rsidRPr="000B2E94">
        <w:rPr>
          <w:b/>
          <w:color w:val="595C62" w:themeColor="accent6" w:themeShade="BF"/>
          <w:sz w:val="28"/>
          <w:szCs w:val="28"/>
        </w:rPr>
        <w:t>PERSONAL DATA</w:t>
      </w:r>
    </w:p>
    <w:p w:rsidR="00DF6A87" w:rsidRDefault="00DF6A87" w:rsidP="0016135E">
      <w:pPr>
        <w:pStyle w:val="Section"/>
      </w:pPr>
    </w:p>
    <w:p w:rsidR="0016135E" w:rsidRPr="000B2E94" w:rsidRDefault="0016135E" w:rsidP="0016135E">
      <w:pPr>
        <w:spacing w:before="120"/>
        <w:jc w:val="lowKashida"/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</w:pPr>
      <w:r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 xml:space="preserve">                Father's name</w:t>
      </w:r>
      <w:r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  <w:t>Anwaarul Haq Siddiqi</w:t>
      </w:r>
    </w:p>
    <w:p w:rsidR="0016135E" w:rsidRPr="000B2E94" w:rsidRDefault="0016135E" w:rsidP="0016135E">
      <w:pPr>
        <w:ind w:left="1080"/>
        <w:jc w:val="lowKashida"/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</w:pPr>
      <w:r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>Date of</w:t>
      </w:r>
      <w:r w:rsidR="00EE5F2F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 xml:space="preserve"> Birth</w:t>
      </w:r>
      <w:r w:rsidR="00EE5F2F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 w:rsidR="00EE5F2F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 w:rsidR="006434E6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 xml:space="preserve">                     </w:t>
      </w:r>
      <w:r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>4</w:t>
      </w:r>
      <w:r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  <w:vertAlign w:val="superscript"/>
        </w:rPr>
        <w:t>th</w:t>
      </w:r>
      <w:r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 xml:space="preserve"> July 1987</w:t>
      </w:r>
    </w:p>
    <w:p w:rsidR="0016135E" w:rsidRPr="000B2E94" w:rsidRDefault="00EE5F2F" w:rsidP="0016135E">
      <w:pPr>
        <w:ind w:left="1080"/>
        <w:jc w:val="lowKashida"/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 xml:space="preserve">Nationality </w:t>
      </w:r>
      <w:r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 w:rsidR="0016135E"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>Pakistani</w:t>
      </w:r>
    </w:p>
    <w:p w:rsidR="0016135E" w:rsidRPr="000B2E94" w:rsidRDefault="006434E6" w:rsidP="0016135E">
      <w:pPr>
        <w:rPr>
          <w:rFonts w:ascii="Times New Roman" w:hAnsi="Times New Roman" w:cs="Times New Roman"/>
          <w:b/>
          <w:color w:val="595C62" w:themeColor="accent6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595C62" w:themeColor="accent6" w:themeShade="BF"/>
          <w:sz w:val="26"/>
          <w:szCs w:val="26"/>
        </w:rPr>
        <w:t xml:space="preserve">                </w:t>
      </w:r>
      <w:r w:rsidR="000559D5" w:rsidRPr="000B2E94">
        <w:rPr>
          <w:rFonts w:ascii="Times New Roman" w:hAnsi="Times New Roman" w:cs="Times New Roman"/>
          <w:b/>
          <w:color w:val="595C62" w:themeColor="accent6" w:themeShade="BF"/>
          <w:sz w:val="26"/>
          <w:szCs w:val="26"/>
        </w:rPr>
        <w:t>Language Known</w:t>
      </w:r>
      <w:r w:rsidR="000559D5" w:rsidRPr="000B2E94">
        <w:rPr>
          <w:rFonts w:ascii="Times New Roman" w:hAnsi="Times New Roman" w:cs="Times New Roman"/>
          <w:b/>
          <w:color w:val="595C62" w:themeColor="accent6" w:themeShade="BF"/>
          <w:sz w:val="26"/>
          <w:szCs w:val="26"/>
        </w:rPr>
        <w:tab/>
      </w:r>
      <w:r w:rsidR="000559D5" w:rsidRPr="000B2E94">
        <w:rPr>
          <w:rFonts w:ascii="Times New Roman" w:hAnsi="Times New Roman" w:cs="Times New Roman"/>
          <w:b/>
          <w:color w:val="595C62" w:themeColor="accent6" w:themeShade="BF"/>
          <w:sz w:val="26"/>
          <w:szCs w:val="26"/>
        </w:rPr>
        <w:tab/>
      </w:r>
      <w:r>
        <w:rPr>
          <w:rFonts w:ascii="Times New Roman" w:hAnsi="Times New Roman" w:cs="Times New Roman"/>
          <w:b/>
          <w:color w:val="595C62" w:themeColor="accent6" w:themeShade="BF"/>
          <w:sz w:val="26"/>
          <w:szCs w:val="26"/>
        </w:rPr>
        <w:t xml:space="preserve">           </w:t>
      </w:r>
      <w:r w:rsidR="0016135E" w:rsidRPr="000B2E94">
        <w:rPr>
          <w:rFonts w:ascii="Times New Roman" w:hAnsi="Times New Roman" w:cs="Times New Roman"/>
          <w:b/>
          <w:color w:val="595C62" w:themeColor="accent6" w:themeShade="BF"/>
          <w:sz w:val="26"/>
          <w:szCs w:val="26"/>
        </w:rPr>
        <w:t>Urdu &amp; English</w:t>
      </w:r>
    </w:p>
    <w:p w:rsidR="0016135E" w:rsidRPr="000B2E94" w:rsidRDefault="006434E6" w:rsidP="0016135E">
      <w:pPr>
        <w:ind w:left="1080"/>
        <w:jc w:val="lowKashida"/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>Religion</w:t>
      </w:r>
      <w:r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 w:rsidR="0016135E"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>Islam</w:t>
      </w:r>
    </w:p>
    <w:p w:rsidR="0016135E" w:rsidRPr="000B2E94" w:rsidRDefault="0016135E" w:rsidP="0016135E">
      <w:pPr>
        <w:ind w:left="1080"/>
        <w:jc w:val="lowKashida"/>
        <w:rPr>
          <w:rFonts w:ascii="Times New Roman" w:hAnsi="Times New Roman" w:cs="Times New Roman"/>
          <w:b/>
          <w:bCs/>
          <w:i/>
          <w:iCs/>
          <w:color w:val="595C62" w:themeColor="accent6" w:themeShade="BF"/>
          <w:sz w:val="26"/>
          <w:szCs w:val="26"/>
        </w:rPr>
      </w:pPr>
      <w:r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>Status</w:t>
      </w:r>
      <w:r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 w:rsidRPr="000B2E94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ab/>
      </w:r>
      <w:r w:rsidR="006434E6">
        <w:rPr>
          <w:rFonts w:ascii="Times New Roman" w:hAnsi="Times New Roman" w:cs="Times New Roman"/>
          <w:b/>
          <w:bCs/>
          <w:color w:val="595C62" w:themeColor="accent6" w:themeShade="BF"/>
          <w:sz w:val="26"/>
          <w:szCs w:val="26"/>
        </w:rPr>
        <w:t>Married</w:t>
      </w:r>
    </w:p>
    <w:p w:rsidR="0016135E" w:rsidRPr="000B2E94" w:rsidRDefault="0016135E" w:rsidP="0016135E">
      <w:pPr>
        <w:pStyle w:val="Section"/>
        <w:rPr>
          <w:rFonts w:ascii="Times New Roman" w:hAnsi="Times New Roman" w:cs="Times New Roman"/>
          <w:b/>
          <w:color w:val="595C62" w:themeColor="accent6" w:themeShade="BF"/>
          <w:sz w:val="26"/>
          <w:szCs w:val="26"/>
        </w:rPr>
      </w:pPr>
    </w:p>
    <w:sectPr w:rsidR="0016135E" w:rsidRPr="000B2E94" w:rsidSect="00533E61">
      <w:headerReference w:type="default" r:id="rId9"/>
      <w:footerReference w:type="default" r:id="rId10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291" w:rsidRDefault="00A22291">
      <w:r>
        <w:separator/>
      </w:r>
    </w:p>
  </w:endnote>
  <w:endnote w:type="continuationSeparator" w:id="1">
    <w:p w:rsidR="00A22291" w:rsidRDefault="00A222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ill Sans Light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E8B" w:rsidRDefault="008F4D26">
    <w:pPr>
      <w:pStyle w:val="Footer"/>
    </w:pPr>
    <w:r>
      <w:ptab w:relativeTo="margin" w:alignment="right" w:leader="none"/>
    </w:r>
    <w:r w:rsidR="00BF0D35">
      <w:fldChar w:fldCharType="begin"/>
    </w:r>
    <w:r w:rsidR="0078184F">
      <w:instrText xml:space="preserve"> PAGE </w:instrText>
    </w:r>
    <w:r w:rsidR="00BF0D35">
      <w:fldChar w:fldCharType="separate"/>
    </w:r>
    <w:r w:rsidR="0033078F">
      <w:rPr>
        <w:noProof/>
      </w:rPr>
      <w:t>2</w:t>
    </w:r>
    <w:r w:rsidR="00BF0D35">
      <w:rPr>
        <w:noProof/>
      </w:rPr>
      <w:fldChar w:fldCharType="end"/>
    </w:r>
    <w:r w:rsidR="00BF0D35">
      <w:rPr>
        <w:noProof/>
        <w:lang w:eastAsia="en-US"/>
      </w:rPr>
    </w:r>
    <w:r w:rsidR="00BF0D35">
      <w:rPr>
        <w:noProof/>
        <w:lang w:eastAsia="en-US"/>
      </w:rPr>
      <w:pict>
        <v:oval id="Oval 1032" o:spid="_x0000_s4099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" filled="f" fillcolor="#ff7d26" strokecolor="#ff7d26" strokeweight="3pt">
          <v:stroke linestyle="thinThin"/>
          <v:shadow color="#1f2f3f" opacity=".5" offset=",3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291" w:rsidRDefault="00A22291">
      <w:r>
        <w:separator/>
      </w:r>
    </w:p>
  </w:footnote>
  <w:footnote w:type="continuationSeparator" w:id="1">
    <w:p w:rsidR="00A22291" w:rsidRDefault="00A222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E8B" w:rsidRDefault="008F4D26">
    <w:pPr>
      <w:pStyle w:val="Header"/>
    </w:pPr>
    <w:r>
      <w:ptab w:relativeTo="margin" w:alignment="right" w:leader="none"/>
    </w:r>
    <w:sdt>
      <w:sdtPr>
        <w:id w:val="80127134"/>
        <w:placeholder>
          <w:docPart w:val="7513B6A23098426581C43243DD4D0A6C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972F4A">
          <w:rPr>
            <w:sz w:val="16"/>
            <w:szCs w:val="16"/>
          </w:rPr>
          <w:t>[Pick the date]</w:t>
        </w:r>
      </w:sdtContent>
    </w:sdt>
    <w:r w:rsidR="00BF0D35"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031" o:spid="_x0000_s4098" type="#_x0000_t32" style="position:absolute;margin-left:0;margin-top:0;width:0;height:857.1pt;z-index:251660288;visibility:visible;mso-height-percent:1020;mso-left-percent:970;mso-top-percent:-10;mso-position-horizontal-relative:page;mso-position-vertical-relative:page;mso-height-percent:1020;mso-left-percent:970;mso-top-percent:-1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" strokecolor="#ff7d26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3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6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7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8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7A5B5827"/>
    <w:multiLevelType w:val="hybridMultilevel"/>
    <w:tmpl w:val="36AC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12"/>
  </w:num>
  <w:num w:numId="5">
    <w:abstractNumId w:val="14"/>
  </w:num>
  <w:num w:numId="6">
    <w:abstractNumId w:val="10"/>
  </w:num>
  <w:num w:numId="7">
    <w:abstractNumId w:val="21"/>
  </w:num>
  <w:num w:numId="8">
    <w:abstractNumId w:val="17"/>
  </w:num>
  <w:num w:numId="9">
    <w:abstractNumId w:val="13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11"/>
  </w:num>
  <w:num w:numId="23">
    <w:abstractNumId w:val="15"/>
  </w:num>
  <w:num w:numId="24">
    <w:abstractNumId w:val="13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7170" style="mso-height-percent:900" fillcolor="white">
      <v:fill color="white"/>
      <o:colormru v:ext="edit" colors="#40a6be,#b4dce6,#98cfdc,#ff7d26,#ff9d5b"/>
    </o:shapedefaults>
    <o:shapelayout v:ext="edit">
      <o:idmap v:ext="edit" data="4"/>
      <o:rules v:ext="edit">
        <o:r id="V:Rule2" type="connector" idref="#AutoShape 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70CE7"/>
    <w:rsid w:val="00006988"/>
    <w:rsid w:val="0003206B"/>
    <w:rsid w:val="000559D5"/>
    <w:rsid w:val="000B2E94"/>
    <w:rsid w:val="000C1079"/>
    <w:rsid w:val="0016135E"/>
    <w:rsid w:val="00196C87"/>
    <w:rsid w:val="001A6C41"/>
    <w:rsid w:val="00312276"/>
    <w:rsid w:val="0033078F"/>
    <w:rsid w:val="004A7CFD"/>
    <w:rsid w:val="004C13EE"/>
    <w:rsid w:val="00533E61"/>
    <w:rsid w:val="005865AB"/>
    <w:rsid w:val="005A1A44"/>
    <w:rsid w:val="006434E6"/>
    <w:rsid w:val="006D477B"/>
    <w:rsid w:val="0078184F"/>
    <w:rsid w:val="007A13A0"/>
    <w:rsid w:val="00824E8B"/>
    <w:rsid w:val="00875567"/>
    <w:rsid w:val="00897FC9"/>
    <w:rsid w:val="008A3E95"/>
    <w:rsid w:val="008D109A"/>
    <w:rsid w:val="008F4D26"/>
    <w:rsid w:val="00972F4A"/>
    <w:rsid w:val="009E0714"/>
    <w:rsid w:val="009F6A52"/>
    <w:rsid w:val="00A22291"/>
    <w:rsid w:val="00AC57FD"/>
    <w:rsid w:val="00B06FFA"/>
    <w:rsid w:val="00BB5433"/>
    <w:rsid w:val="00BF0D35"/>
    <w:rsid w:val="00D661D8"/>
    <w:rsid w:val="00DA2EA1"/>
    <w:rsid w:val="00DB6A7C"/>
    <w:rsid w:val="00DE5DF4"/>
    <w:rsid w:val="00DF6A87"/>
    <w:rsid w:val="00E017F7"/>
    <w:rsid w:val="00E07597"/>
    <w:rsid w:val="00E160B9"/>
    <w:rsid w:val="00E2551C"/>
    <w:rsid w:val="00E70CE7"/>
    <w:rsid w:val="00EE5F2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3" w:qFormat="1"/>
    <w:lsdException w:name="Default Paragraph Font" w:uiPriority="1"/>
    <w:lsdException w:name="Body Text" w:uiPriority="0"/>
    <w:lsdException w:name="Subtitle" w:semiHidden="0" w:uiPriority="11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0B9"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160B9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60B9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60B9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60B9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60B9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160B9"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160B9"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160B9"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60B9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16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E160B9"/>
    <w:pPr>
      <w:ind w:left="720"/>
    </w:pPr>
  </w:style>
  <w:style w:type="paragraph" w:customStyle="1" w:styleId="Section">
    <w:name w:val="Section"/>
    <w:basedOn w:val="Normal"/>
    <w:uiPriority w:val="2"/>
    <w:qFormat/>
    <w:rsid w:val="00E160B9"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160B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160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0B9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60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0B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E160B9"/>
    <w:rPr>
      <w:b/>
      <w:bCs/>
    </w:rPr>
  </w:style>
  <w:style w:type="character" w:styleId="BookTitle">
    <w:name w:val="Book Title"/>
    <w:basedOn w:val="DefaultParagraphFont"/>
    <w:uiPriority w:val="13"/>
    <w:qFormat/>
    <w:rsid w:val="00E160B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160B9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160B9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B9"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B9"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B9"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B9"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B9"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B9"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B9"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B9"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E160B9"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160B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B9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60B9"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160B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E160B9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160B9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60B9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E160B9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E160B9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E160B9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60B9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160B9"/>
    <w:pPr>
      <w:numPr>
        <w:numId w:val="9"/>
      </w:numPr>
    </w:pPr>
  </w:style>
  <w:style w:type="numbering" w:customStyle="1" w:styleId="BulletedList">
    <w:name w:val="Bulleted List"/>
    <w:uiPriority w:val="99"/>
    <w:rsid w:val="00E160B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B9"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160B9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160B9"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160B9"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rsid w:val="00E160B9"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160B9"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E160B9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160B9"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160B9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sid w:val="00E160B9"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160B9"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sid w:val="00E160B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160B9"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BodyText">
    <w:name w:val="Body Text"/>
    <w:basedOn w:val="Normal"/>
    <w:link w:val="BodyTextChar"/>
    <w:rsid w:val="00E70CE7"/>
    <w:pPr>
      <w:spacing w:before="120" w:line="240" w:lineRule="auto"/>
      <w:contextualSpacing w:val="0"/>
      <w:jc w:val="lowKashida"/>
    </w:pPr>
    <w:rPr>
      <w:rFonts w:ascii="Gill Sans Light" w:eastAsia="Times New Roman" w:hAnsi="Gill Sans Light" w:cs="Times New Roman"/>
      <w:color w:val="auto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E70CE7"/>
    <w:rPr>
      <w:rFonts w:ascii="Gill Sans Light" w:eastAsia="Times New Roman" w:hAnsi="Gill Sans Light" w:cs="Times New Roman"/>
      <w:sz w:val="24"/>
      <w:szCs w:val="24"/>
    </w:rPr>
  </w:style>
  <w:style w:type="paragraph" w:styleId="ListParagraph">
    <w:name w:val="List Paragraph"/>
    <w:basedOn w:val="Normal"/>
    <w:uiPriority w:val="6"/>
    <w:unhideWhenUsed/>
    <w:qFormat/>
    <w:rsid w:val="00B06FF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UD\Application%20Data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513B6A23098426581C43243DD4D0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C2FD3-F657-40ED-AB86-4F0032408D4A}"/>
      </w:docPartPr>
      <w:docPartBody>
        <w:p w:rsidR="007F63E3" w:rsidRDefault="009F646A">
          <w:pPr>
            <w:pStyle w:val="7513B6A23098426581C43243DD4D0A6C"/>
          </w:pPr>
          <w:r>
            <w:rPr>
              <w:sz w:val="16"/>
              <w:szCs w:val="16"/>
            </w:rPr>
            <w:t>[Pick the date]</w:t>
          </w:r>
        </w:p>
      </w:docPartBody>
    </w:docPart>
    <w:docPart>
      <w:docPartPr>
        <w:name w:val="19EB179F404A468F86895982E6BAD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C6D5E-C0F1-4E54-9885-9BC84ACE3126}"/>
      </w:docPartPr>
      <w:docPartBody>
        <w:p w:rsidR="007F63E3" w:rsidRDefault="009F646A">
          <w:pPr>
            <w:pStyle w:val="19EB179F404A468F86895982E6BAD212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ill Sans Light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646A"/>
    <w:rsid w:val="000F7E0A"/>
    <w:rsid w:val="0014015F"/>
    <w:rsid w:val="004B5449"/>
    <w:rsid w:val="005B1EBC"/>
    <w:rsid w:val="0068641E"/>
    <w:rsid w:val="006E04B3"/>
    <w:rsid w:val="007277CC"/>
    <w:rsid w:val="007F10BF"/>
    <w:rsid w:val="007F63E3"/>
    <w:rsid w:val="008E4287"/>
    <w:rsid w:val="009962D2"/>
    <w:rsid w:val="009F646A"/>
    <w:rsid w:val="00AF0BDB"/>
    <w:rsid w:val="00EE1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8490A979441A3B8E6819A13501DE1">
    <w:name w:val="A618490A979441A3B8E6819A13501DE1"/>
    <w:rsid w:val="007F63E3"/>
  </w:style>
  <w:style w:type="paragraph" w:customStyle="1" w:styleId="84603254B49F4100BDD7F27B0158EB48">
    <w:name w:val="84603254B49F4100BDD7F27B0158EB48"/>
    <w:rsid w:val="007F63E3"/>
  </w:style>
  <w:style w:type="paragraph" w:customStyle="1" w:styleId="5D9518030FF841E0843A5C5DCCD5E47F">
    <w:name w:val="5D9518030FF841E0843A5C5DCCD5E47F"/>
    <w:rsid w:val="007F63E3"/>
  </w:style>
  <w:style w:type="paragraph" w:customStyle="1" w:styleId="900F869F897F42519EBD10C13147AF03">
    <w:name w:val="900F869F897F42519EBD10C13147AF03"/>
    <w:rsid w:val="007F63E3"/>
  </w:style>
  <w:style w:type="paragraph" w:customStyle="1" w:styleId="05E9D98E25F74BBAB0BA4B4270FA9A82">
    <w:name w:val="05E9D98E25F74BBAB0BA4B4270FA9A82"/>
    <w:rsid w:val="007F63E3"/>
  </w:style>
  <w:style w:type="paragraph" w:customStyle="1" w:styleId="0B79A9D0BBFF45DABCFECC2F521B4A68">
    <w:name w:val="0B79A9D0BBFF45DABCFECC2F521B4A68"/>
    <w:rsid w:val="007F63E3"/>
  </w:style>
  <w:style w:type="paragraph" w:customStyle="1" w:styleId="1954430F331849BD8EF64FCB1EEB5565">
    <w:name w:val="1954430F331849BD8EF64FCB1EEB5565"/>
    <w:rsid w:val="007F63E3"/>
  </w:style>
  <w:style w:type="paragraph" w:customStyle="1" w:styleId="9A1D1B46F99B4EE09B6D0560E241BA27">
    <w:name w:val="9A1D1B46F99B4EE09B6D0560E241BA27"/>
    <w:rsid w:val="007F63E3"/>
  </w:style>
  <w:style w:type="paragraph" w:customStyle="1" w:styleId="AF85E75C29C14791959BE6AC6E059022">
    <w:name w:val="AF85E75C29C14791959BE6AC6E059022"/>
    <w:rsid w:val="007F63E3"/>
  </w:style>
  <w:style w:type="paragraph" w:customStyle="1" w:styleId="7513B6A23098426581C43243DD4D0A6C">
    <w:name w:val="7513B6A23098426581C43243DD4D0A6C"/>
    <w:rsid w:val="007F63E3"/>
  </w:style>
  <w:style w:type="paragraph" w:customStyle="1" w:styleId="ABB3AA8478844926AF3A81E6ABD62935">
    <w:name w:val="ABB3AA8478844926AF3A81E6ABD62935"/>
    <w:rsid w:val="007F63E3"/>
  </w:style>
  <w:style w:type="paragraph" w:customStyle="1" w:styleId="03D4661EFED54B73855E19EF6C70DE78">
    <w:name w:val="03D4661EFED54B73855E19EF6C70DE78"/>
    <w:rsid w:val="007F63E3"/>
  </w:style>
  <w:style w:type="paragraph" w:customStyle="1" w:styleId="91B39CE7D8AB4E9385304AFECED9FA3D">
    <w:name w:val="91B39CE7D8AB4E9385304AFECED9FA3D"/>
    <w:rsid w:val="007F63E3"/>
  </w:style>
  <w:style w:type="paragraph" w:customStyle="1" w:styleId="2B238E19155C4302853B3788C22801CF">
    <w:name w:val="2B238E19155C4302853B3788C22801CF"/>
    <w:rsid w:val="007F63E3"/>
  </w:style>
  <w:style w:type="paragraph" w:customStyle="1" w:styleId="19EB179F404A468F86895982E6BAD212">
    <w:name w:val="19EB179F404A468F86895982E6BAD212"/>
    <w:rsid w:val="007F63E3"/>
  </w:style>
  <w:style w:type="paragraph" w:customStyle="1" w:styleId="34291C7379B745BF88E1A790E3A2BACE">
    <w:name w:val="34291C7379B745BF88E1A790E3A2BACE"/>
    <w:rsid w:val="007F63E3"/>
  </w:style>
  <w:style w:type="paragraph" w:customStyle="1" w:styleId="2236C9CEB0B64AAEA9A297A69B6A626E">
    <w:name w:val="2236C9CEB0B64AAEA9A297A69B6A626E"/>
    <w:rsid w:val="007F63E3"/>
  </w:style>
  <w:style w:type="paragraph" w:customStyle="1" w:styleId="1E8F86CFABDB4BBF99F13F6354A9BAF4">
    <w:name w:val="1E8F86CFABDB4BBF99F13F6354A9BAF4"/>
    <w:rsid w:val="007F63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116C8BC4-3902-423A-9BC7-45CD1C28CD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8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 ANWAR</dc:creator>
  <cp:keywords/>
  <dc:description/>
  <cp:lastModifiedBy>FARID</cp:lastModifiedBy>
  <cp:revision>1</cp:revision>
  <cp:lastPrinted>2011-09-11T23:02:00Z</cp:lastPrinted>
  <dcterms:created xsi:type="dcterms:W3CDTF">2011-09-18T12:32:00Z</dcterms:created>
  <dcterms:modified xsi:type="dcterms:W3CDTF">2004-09-16T20:59:00Z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TC101927501033</vt:lpwstr>
  </property>
</Properties>
</file>