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8B" w:rsidRDefault="00BF2030">
      <w:r w:rsidRPr="00BF2030">
        <w:rPr>
          <w:noProof/>
        </w:rPr>
        <w:pict>
          <v:rect id="_x0000_s1028" style="position:absolute;margin-left:-15.65pt;margin-top:-33.3pt;width:493.4pt;height:62.45pt;z-index:251659264" fillcolor="#76923c [2406]" strokecolor="#76923c [2406]">
            <v:textbox style="mso-next-textbox:#_x0000_s1028">
              <w:txbxContent>
                <w:p w:rsidR="00E32571" w:rsidRPr="00D25B4E" w:rsidRDefault="00E32571" w:rsidP="00D2038B">
                  <w:pPr>
                    <w:pStyle w:val="NoSpacing"/>
                    <w:jc w:val="center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D25B4E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MARYAM AHSAN</w:t>
                  </w:r>
                </w:p>
                <w:p w:rsidR="00E32571" w:rsidRPr="00D25B4E" w:rsidRDefault="00E32571" w:rsidP="00D2038B">
                  <w:pPr>
                    <w:pStyle w:val="NoSpacing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D25B4E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MC-255/A GREEN TOWN NEAR ASIF GOVT SCHOOL KARACHI.</w:t>
                  </w:r>
                  <w:proofErr w:type="gramEnd"/>
                </w:p>
                <w:p w:rsidR="00E32571" w:rsidRPr="00D25B4E" w:rsidRDefault="00E32571" w:rsidP="00D2038B">
                  <w:pPr>
                    <w:pStyle w:val="NoSpacing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D25B4E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Mobile No.: 03470888400</w:t>
                  </w:r>
                  <w:proofErr w:type="gramStart"/>
                  <w:r w:rsidRPr="00D25B4E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;03422887706</w:t>
                  </w:r>
                  <w:proofErr w:type="gramEnd"/>
                </w:p>
                <w:p w:rsidR="00E32571" w:rsidRPr="00D25B4E" w:rsidRDefault="00E32571" w:rsidP="00D2038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D25B4E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 xml:space="preserve">Email: </w:t>
                  </w:r>
                  <w:r w:rsidRPr="00D25B4E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  <w:u w:val="single"/>
                    </w:rPr>
                    <w:t>Maryamahsan91@gmail.com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042" style="position:absolute;margin-left:-14.9pt;margin-top:-67.25pt;width:493.4pt;height:27.15pt;z-index:251667456" fillcolor="#76923c [2406]" strokecolor="#76923c [2406]">
            <v:textbox style="mso-next-textbox:#_x0000_s1042">
              <w:txbxContent>
                <w:p w:rsidR="00E32571" w:rsidRPr="00EE2525" w:rsidRDefault="00E32571" w:rsidP="001F6B5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035B07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>CURRICULUM</w:t>
                  </w:r>
                  <w:r w:rsidRPr="00EE2525"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 w:rsidRPr="00035B07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 xml:space="preserve">VITAE </w:t>
                  </w:r>
                </w:p>
                <w:p w:rsidR="00E32571" w:rsidRPr="001F6B5B" w:rsidRDefault="00E32571" w:rsidP="001F6B5B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EE2525" w:rsidRDefault="00BF2030" w:rsidP="00D2038B">
      <w:r w:rsidRPr="00BF2030">
        <w:rPr>
          <w:noProof/>
        </w:rPr>
        <w:pict>
          <v:rect id="_x0000_s1029" style="position:absolute;margin-left:-15.65pt;margin-top:10.55pt;width:493.4pt;height:21.7pt;z-index:251660288" fillcolor="#d6e3bc [1302]" strokecolor="#d6e3bc [1302]">
            <v:textbox style="mso-next-textbox:#_x0000_s1029">
              <w:txbxContent>
                <w:p w:rsidR="00E32571" w:rsidRPr="000B0397" w:rsidRDefault="00E32571" w:rsidP="00D2038B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0397">
                    <w:rPr>
                      <w:rFonts w:ascii="Arial" w:hAnsi="Arial" w:cs="Arial"/>
                      <w:b/>
                      <w:sz w:val="16"/>
                      <w:szCs w:val="16"/>
                    </w:rPr>
                    <w:t>PERSONAL INFORMATION</w:t>
                  </w:r>
                  <w:r w:rsidRPr="000B0397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Gender: Female</w:t>
                  </w: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Date of Birth: February 24, 1994</w:t>
                  </w: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Age: 21</w:t>
                  </w: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Marital Status: Single</w:t>
                  </w: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Occupation: Fresh Graduate</w:t>
                  </w: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D2038B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Interests: Reading, creative writing, swimming, volleyball, travel</w:t>
                  </w:r>
                  <w:r>
                    <w:rPr>
                      <w:b/>
                      <w:sz w:val="24"/>
                      <w:szCs w:val="24"/>
                    </w:rPr>
                    <w:t>ling, watching documentary f</w:t>
                  </w:r>
                </w:p>
              </w:txbxContent>
            </v:textbox>
          </v:rect>
        </w:pict>
      </w:r>
    </w:p>
    <w:p w:rsidR="000B0397" w:rsidRDefault="000B0397" w:rsidP="00A0623C">
      <w:pPr>
        <w:pStyle w:val="NoSpacing"/>
      </w:pPr>
    </w:p>
    <w:p w:rsidR="00D2038B" w:rsidRPr="00DC21DE" w:rsidRDefault="00342E4C" w:rsidP="00A0623C">
      <w:pPr>
        <w:pStyle w:val="NoSpacing"/>
        <w:rPr>
          <w:rFonts w:ascii="Arial" w:hAnsi="Arial" w:cs="Arial"/>
          <w:sz w:val="18"/>
          <w:szCs w:val="18"/>
        </w:rPr>
      </w:pPr>
      <w:r w:rsidRPr="00DC21DE">
        <w:rPr>
          <w:rFonts w:ascii="Arial" w:hAnsi="Arial" w:cs="Arial"/>
          <w:sz w:val="18"/>
          <w:szCs w:val="18"/>
        </w:rPr>
        <w:t>Full Name: MARYAM AHSAN</w:t>
      </w:r>
    </w:p>
    <w:p w:rsidR="00D2038B" w:rsidRPr="00DC21DE" w:rsidRDefault="00D2038B" w:rsidP="00A0623C">
      <w:pPr>
        <w:pStyle w:val="NoSpacing"/>
        <w:rPr>
          <w:rFonts w:ascii="Arial" w:hAnsi="Arial" w:cs="Arial"/>
          <w:sz w:val="18"/>
          <w:szCs w:val="18"/>
        </w:rPr>
      </w:pPr>
      <w:r w:rsidRPr="00DC21DE">
        <w:rPr>
          <w:rFonts w:ascii="Arial" w:hAnsi="Arial" w:cs="Arial"/>
          <w:sz w:val="18"/>
          <w:szCs w:val="18"/>
        </w:rPr>
        <w:t>Gender: Female</w:t>
      </w:r>
    </w:p>
    <w:p w:rsidR="00D2038B" w:rsidRPr="00DC21DE" w:rsidRDefault="001652FF" w:rsidP="00A0623C">
      <w:pPr>
        <w:pStyle w:val="NoSpacing"/>
        <w:rPr>
          <w:rFonts w:ascii="Arial" w:hAnsi="Arial" w:cs="Arial"/>
          <w:sz w:val="18"/>
          <w:szCs w:val="18"/>
        </w:rPr>
      </w:pPr>
      <w:r w:rsidRPr="00DC21DE">
        <w:rPr>
          <w:rFonts w:ascii="Arial" w:hAnsi="Arial" w:cs="Arial"/>
          <w:sz w:val="18"/>
          <w:szCs w:val="18"/>
        </w:rPr>
        <w:t>Date of Birth: 16</w:t>
      </w:r>
      <w:r w:rsidR="00342E4C" w:rsidRPr="00DC21DE">
        <w:rPr>
          <w:rFonts w:ascii="Arial" w:hAnsi="Arial" w:cs="Arial"/>
          <w:sz w:val="18"/>
          <w:szCs w:val="18"/>
        </w:rPr>
        <w:t xml:space="preserve"> </w:t>
      </w:r>
      <w:r w:rsidR="0063566F" w:rsidRPr="00DC21DE">
        <w:rPr>
          <w:rFonts w:ascii="Arial" w:hAnsi="Arial" w:cs="Arial"/>
          <w:sz w:val="18"/>
          <w:szCs w:val="18"/>
        </w:rPr>
        <w:t>April</w:t>
      </w:r>
      <w:r w:rsidR="00342E4C" w:rsidRPr="00DC21DE">
        <w:rPr>
          <w:rFonts w:ascii="Arial" w:hAnsi="Arial" w:cs="Arial"/>
          <w:sz w:val="18"/>
          <w:szCs w:val="18"/>
        </w:rPr>
        <w:t>, 1991</w:t>
      </w:r>
    </w:p>
    <w:p w:rsidR="00D2038B" w:rsidRPr="00DC21DE" w:rsidRDefault="00D2038B" w:rsidP="00A0623C">
      <w:pPr>
        <w:pStyle w:val="NoSpacing"/>
        <w:rPr>
          <w:rFonts w:ascii="Arial" w:hAnsi="Arial" w:cs="Arial"/>
          <w:sz w:val="18"/>
          <w:szCs w:val="18"/>
        </w:rPr>
      </w:pPr>
      <w:r w:rsidRPr="00DC21DE">
        <w:rPr>
          <w:rFonts w:ascii="Arial" w:hAnsi="Arial" w:cs="Arial"/>
          <w:sz w:val="18"/>
          <w:szCs w:val="18"/>
        </w:rPr>
        <w:t>Marital Status: Single</w:t>
      </w:r>
    </w:p>
    <w:p w:rsidR="00D2038B" w:rsidRPr="00DC21DE" w:rsidRDefault="00342E4C" w:rsidP="00A0623C">
      <w:pPr>
        <w:pStyle w:val="NoSpacing"/>
        <w:rPr>
          <w:rFonts w:ascii="Arial" w:hAnsi="Arial" w:cs="Arial"/>
          <w:sz w:val="18"/>
          <w:szCs w:val="18"/>
        </w:rPr>
      </w:pPr>
      <w:r w:rsidRPr="00DC21DE">
        <w:rPr>
          <w:rFonts w:ascii="Arial" w:hAnsi="Arial" w:cs="Arial"/>
          <w:sz w:val="18"/>
          <w:szCs w:val="18"/>
        </w:rPr>
        <w:t>Occupation: Student</w:t>
      </w:r>
    </w:p>
    <w:p w:rsidR="00A0623C" w:rsidRPr="00DC21DE" w:rsidRDefault="00D2038B" w:rsidP="00A0623C">
      <w:pPr>
        <w:pStyle w:val="NoSpacing"/>
        <w:rPr>
          <w:rFonts w:ascii="Arial" w:hAnsi="Arial" w:cs="Arial"/>
          <w:sz w:val="18"/>
          <w:szCs w:val="18"/>
        </w:rPr>
      </w:pPr>
      <w:r w:rsidRPr="00DC21DE">
        <w:rPr>
          <w:rFonts w:ascii="Arial" w:hAnsi="Arial" w:cs="Arial"/>
          <w:sz w:val="18"/>
          <w:szCs w:val="18"/>
        </w:rPr>
        <w:t>Intere</w:t>
      </w:r>
      <w:r w:rsidR="000B0397">
        <w:rPr>
          <w:rFonts w:ascii="Arial" w:hAnsi="Arial" w:cs="Arial"/>
          <w:sz w:val="18"/>
          <w:szCs w:val="18"/>
        </w:rPr>
        <w:t xml:space="preserve">sts: Reading, </w:t>
      </w:r>
      <w:r w:rsidRPr="00DC21DE">
        <w:rPr>
          <w:rFonts w:ascii="Arial" w:hAnsi="Arial" w:cs="Arial"/>
          <w:sz w:val="18"/>
          <w:szCs w:val="18"/>
        </w:rPr>
        <w:t>travelling, watching documentary films</w:t>
      </w:r>
    </w:p>
    <w:p w:rsidR="000B0397" w:rsidRDefault="00BF2030" w:rsidP="000B0397">
      <w:r w:rsidRPr="00BF2030">
        <w:rPr>
          <w:noProof/>
          <w:sz w:val="20"/>
          <w:szCs w:val="20"/>
        </w:rPr>
        <w:pict>
          <v:rect id="_x0000_s1035" style="position:absolute;margin-left:-14.9pt;margin-top:7.1pt;width:493.4pt;height:17.3pt;z-index:251661312" fillcolor="#d6e3bc [1302]" strokecolor="#d6e3bc [1302]">
            <v:textbox style="mso-next-textbox:#_x0000_s1035">
              <w:txbxContent>
                <w:p w:rsidR="00E32571" w:rsidRPr="000B0397" w:rsidRDefault="00E32571" w:rsidP="00A0623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0397">
                    <w:rPr>
                      <w:rFonts w:ascii="Arial" w:hAnsi="Arial" w:cs="Arial"/>
                      <w:b/>
                      <w:sz w:val="16"/>
                      <w:szCs w:val="16"/>
                    </w:rPr>
                    <w:t>CAREER OBJECTIVE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Gender: Female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Date of Birth: February 24, 1994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Age: 21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Marital Status: Single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Occupation: Fresh Graduate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Interests: Reading, creative writing, swimming, volleyball, travel</w:t>
                  </w:r>
                  <w:r>
                    <w:rPr>
                      <w:b/>
                      <w:sz w:val="24"/>
                      <w:szCs w:val="24"/>
                    </w:rPr>
                    <w:t>ling, watching documentary f</w:t>
                  </w:r>
                </w:p>
              </w:txbxContent>
            </v:textbox>
          </v:rect>
        </w:pict>
      </w:r>
    </w:p>
    <w:p w:rsidR="001F6B5B" w:rsidRPr="006D5F32" w:rsidRDefault="00BF2030" w:rsidP="000B0397">
      <w:pPr>
        <w:rPr>
          <w:rFonts w:ascii="Arial" w:hAnsi="Arial" w:cs="Arial"/>
          <w:sz w:val="16"/>
          <w:szCs w:val="16"/>
        </w:rPr>
      </w:pPr>
      <w:r w:rsidRPr="00BF2030">
        <w:rPr>
          <w:noProof/>
        </w:rPr>
        <w:pict>
          <v:rect id="_x0000_s1036" style="position:absolute;margin-left:-15.65pt;margin-top:25.45pt;width:493.4pt;height:21.7pt;z-index:251662336" fillcolor="#d6e3bc [1302]" strokecolor="#d6e3bc [1302]">
            <v:textbox style="mso-next-textbox:#_x0000_s1036">
              <w:txbxContent>
                <w:p w:rsidR="00E32571" w:rsidRPr="000B0397" w:rsidRDefault="00E32571" w:rsidP="00A0623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0397">
                    <w:rPr>
                      <w:rFonts w:ascii="Arial" w:hAnsi="Arial" w:cs="Arial"/>
                      <w:b/>
                      <w:sz w:val="16"/>
                      <w:szCs w:val="16"/>
                    </w:rPr>
                    <w:t>EDUCATIONAL BACKGROUND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Gender: Female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Date of Birth: February 24, 1994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Age: 21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Marital Status: Single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Occupation: Fresh Graduate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Interests: Reading, creative writing, swimming, volleyball, travel</w:t>
                  </w:r>
                  <w:r>
                    <w:rPr>
                      <w:b/>
                      <w:sz w:val="24"/>
                      <w:szCs w:val="24"/>
                    </w:rPr>
                    <w:t>ling, watching documentary f</w:t>
                  </w:r>
                </w:p>
              </w:txbxContent>
            </v:textbox>
          </v:rect>
        </w:pict>
      </w:r>
      <w:r w:rsidR="000B0397" w:rsidRPr="006D5F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My professional interests are on the </w:t>
      </w:r>
      <w:r w:rsidR="002D00C6">
        <w:rPr>
          <w:rFonts w:ascii="Arial" w:hAnsi="Arial" w:cs="Arial"/>
          <w:color w:val="000000"/>
          <w:sz w:val="16"/>
          <w:szCs w:val="16"/>
          <w:shd w:val="clear" w:color="auto" w:fill="FFFFFF"/>
        </w:rPr>
        <w:t>quality control and</w:t>
      </w:r>
      <w:r w:rsidR="000B0397" w:rsidRPr="006D5F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research and </w:t>
      </w:r>
      <w:r w:rsidR="002D00C6" w:rsidRPr="006D5F32">
        <w:rPr>
          <w:rFonts w:ascii="Arial" w:hAnsi="Arial" w:cs="Arial"/>
          <w:color w:val="000000"/>
          <w:sz w:val="16"/>
          <w:szCs w:val="16"/>
          <w:shd w:val="clear" w:color="auto" w:fill="FFFFFF"/>
        </w:rPr>
        <w:t>developm</w:t>
      </w:r>
      <w:r w:rsidR="002D00C6">
        <w:rPr>
          <w:rFonts w:ascii="Arial" w:hAnsi="Arial" w:cs="Arial"/>
          <w:color w:val="000000"/>
          <w:sz w:val="16"/>
          <w:szCs w:val="16"/>
          <w:shd w:val="clear" w:color="auto" w:fill="FFFFFF"/>
        </w:rPr>
        <w:t>ent</w:t>
      </w:r>
      <w:r w:rsidR="002D00C6" w:rsidRPr="006D5F32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  <w:r w:rsidR="000B0397" w:rsidRPr="006D5F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however I’m always open to challenges and eager to learn new things.</w:t>
      </w:r>
      <w:r w:rsidR="0056662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A0623C" w:rsidRDefault="00A0623C" w:rsidP="00A0623C">
      <w:pPr>
        <w:pStyle w:val="NoSpacing"/>
      </w:pPr>
    </w:p>
    <w:p w:rsidR="006D5F32" w:rsidRDefault="006D5F32" w:rsidP="00A0623C">
      <w:pPr>
        <w:pStyle w:val="NoSpacing"/>
      </w:pPr>
    </w:p>
    <w:tbl>
      <w:tblPr>
        <w:tblStyle w:val="TableGrid"/>
        <w:tblW w:w="8856" w:type="dxa"/>
        <w:jc w:val="center"/>
        <w:tblInd w:w="612" w:type="dxa"/>
        <w:tblCellMar>
          <w:left w:w="108" w:type="dxa"/>
          <w:right w:w="115" w:type="dxa"/>
        </w:tblCellMar>
        <w:tblLook w:val="04A0"/>
      </w:tblPr>
      <w:tblGrid>
        <w:gridCol w:w="1085"/>
        <w:gridCol w:w="2500"/>
        <w:gridCol w:w="3723"/>
        <w:gridCol w:w="1548"/>
      </w:tblGrid>
      <w:tr w:rsidR="00855680" w:rsidRPr="00035B07" w:rsidTr="000B0397">
        <w:trPr>
          <w:trHeight w:val="513"/>
          <w:jc w:val="center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5B07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5B07">
              <w:rPr>
                <w:rFonts w:ascii="Arial" w:hAnsi="Arial" w:cs="Arial"/>
                <w:b/>
                <w:sz w:val="16"/>
                <w:szCs w:val="16"/>
              </w:rPr>
              <w:t>DEGREE</w:t>
            </w:r>
          </w:p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5B07">
              <w:rPr>
                <w:rFonts w:ascii="Arial" w:hAnsi="Arial" w:cs="Arial"/>
                <w:b/>
                <w:sz w:val="16"/>
                <w:szCs w:val="16"/>
              </w:rPr>
              <w:t>INSTITUTION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5B07">
              <w:rPr>
                <w:rFonts w:ascii="Arial" w:hAnsi="Arial" w:cs="Arial"/>
                <w:b/>
                <w:sz w:val="16"/>
                <w:szCs w:val="16"/>
              </w:rPr>
              <w:t>GRADE/DIVISION</w:t>
            </w:r>
          </w:p>
        </w:tc>
      </w:tr>
      <w:tr w:rsidR="00855680" w:rsidRPr="00035B07" w:rsidTr="00E70E22">
        <w:trPr>
          <w:trHeight w:val="476"/>
          <w:jc w:val="center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FF" w:rsidRPr="00035B07" w:rsidRDefault="001652FF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2011 TO 2015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FF" w:rsidRPr="00035B07" w:rsidRDefault="001652FF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PHARM-D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FF" w:rsidRPr="00035B07" w:rsidRDefault="001652FF" w:rsidP="00E325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F2C68" w:rsidRPr="00035B07" w:rsidRDefault="000F2C68" w:rsidP="00E325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ZIAUDDIN MEDICAL UNIVERSITY</w:t>
            </w:r>
          </w:p>
          <w:p w:rsidR="00855680" w:rsidRPr="00035B07" w:rsidRDefault="00953588" w:rsidP="000F2C68">
            <w:pPr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FF" w:rsidRPr="00035B07" w:rsidRDefault="00035B07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3.25</w:t>
            </w:r>
          </w:p>
          <w:p w:rsidR="00035B07" w:rsidRPr="00035B07" w:rsidRDefault="00035B07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Waiting for last semester result</w:t>
            </w: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680" w:rsidRPr="00035B07" w:rsidTr="00E70E22">
        <w:trPr>
          <w:trHeight w:val="425"/>
          <w:jc w:val="center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2010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INTERMEDIATE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63566F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IDEAL DEGREE COLLEGE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855680" w:rsidRPr="00035B07" w:rsidTr="00E70E22">
        <w:trPr>
          <w:trHeight w:val="486"/>
          <w:jc w:val="center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200</w:t>
            </w:r>
            <w:r w:rsidR="0063566F" w:rsidRPr="00035B0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MATRIC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D34" w:rsidRPr="00035B07" w:rsidRDefault="00684D34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63566F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KBV CAA MODEL SCHOOL-3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FF" w:rsidRPr="00035B07" w:rsidRDefault="001652FF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55680" w:rsidRPr="00035B07" w:rsidRDefault="00855680" w:rsidP="00E32571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B07">
              <w:rPr>
                <w:rFonts w:ascii="Arial" w:hAnsi="Arial" w:cs="Arial"/>
                <w:sz w:val="16"/>
                <w:szCs w:val="16"/>
              </w:rPr>
              <w:t>A</w:t>
            </w:r>
          </w:p>
        </w:tc>
      </w:tr>
    </w:tbl>
    <w:p w:rsidR="00A0623C" w:rsidRPr="00035B07" w:rsidRDefault="00BF2030" w:rsidP="00A0623C">
      <w:pPr>
        <w:rPr>
          <w:sz w:val="16"/>
          <w:szCs w:val="16"/>
        </w:rPr>
      </w:pPr>
      <w:r w:rsidRPr="00BF2030">
        <w:rPr>
          <w:noProof/>
          <w:sz w:val="16"/>
          <w:szCs w:val="16"/>
        </w:rPr>
        <w:pict>
          <v:rect id="_x0000_s1037" style="position:absolute;margin-left:-15.65pt;margin-top:7.9pt;width:494.15pt;height:21.7pt;z-index:251663360;mso-position-horizontal-relative:text;mso-position-vertical-relative:text" fillcolor="#d6e3bc [1302]" strokecolor="#d6e3bc [1302]">
            <v:textbox style="mso-next-textbox:#_x0000_s1037">
              <w:txbxContent>
                <w:p w:rsidR="00E32571" w:rsidRPr="000B0397" w:rsidRDefault="00E32571" w:rsidP="00A0623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0397">
                    <w:rPr>
                      <w:rFonts w:ascii="Arial" w:hAnsi="Arial" w:cs="Arial"/>
                      <w:b/>
                      <w:sz w:val="16"/>
                      <w:szCs w:val="16"/>
                    </w:rPr>
                    <w:t>PUBLICATION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Gender: Female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Date of Birth: February 24, 1994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Age: 21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Marital Status: Single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Occupation: Fresh Graduate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Interests: Reading, creative writing, swimming, volleyball, travel</w:t>
                  </w:r>
                  <w:r>
                    <w:rPr>
                      <w:b/>
                      <w:sz w:val="24"/>
                      <w:szCs w:val="24"/>
                    </w:rPr>
                    <w:t>ling, watching documentary f</w:t>
                  </w:r>
                </w:p>
              </w:txbxContent>
            </v:textbox>
          </v:rect>
        </w:pict>
      </w:r>
    </w:p>
    <w:p w:rsidR="00A0623C" w:rsidRPr="000B0397" w:rsidRDefault="00A0623C" w:rsidP="00A0623C">
      <w:pPr>
        <w:pStyle w:val="NoSpacing"/>
        <w:rPr>
          <w:sz w:val="16"/>
          <w:szCs w:val="16"/>
        </w:rPr>
      </w:pPr>
    </w:p>
    <w:p w:rsidR="00DC21DE" w:rsidRPr="000B0397" w:rsidRDefault="0063566F" w:rsidP="00A0623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16"/>
          <w:szCs w:val="16"/>
          <w:u w:val="single"/>
        </w:rPr>
      </w:pPr>
      <w:r w:rsidRPr="000B0397">
        <w:rPr>
          <w:rFonts w:ascii="Arial" w:hAnsi="Arial" w:cs="Arial"/>
          <w:sz w:val="16"/>
          <w:szCs w:val="16"/>
        </w:rPr>
        <w:t>Prevalence, co-morbidity and treatment protocols of hypertensive patients in a tertiary care university teaching hospital of Karachi, Pakistan</w:t>
      </w:r>
      <w:r w:rsidRPr="000B0397">
        <w:rPr>
          <w:rFonts w:ascii="Arial" w:hAnsi="Arial" w:cs="Arial"/>
          <w:b/>
          <w:sz w:val="16"/>
          <w:szCs w:val="16"/>
        </w:rPr>
        <w:t>.  (</w:t>
      </w:r>
      <w:proofErr w:type="spellStart"/>
      <w:r w:rsidRPr="000B0397">
        <w:rPr>
          <w:rFonts w:ascii="Arial" w:hAnsi="Arial" w:cs="Arial"/>
          <w:b/>
          <w:sz w:val="16"/>
          <w:szCs w:val="16"/>
          <w:u w:val="single"/>
        </w:rPr>
        <w:t>Link:http</w:t>
      </w:r>
      <w:proofErr w:type="spellEnd"/>
      <w:r w:rsidRPr="000B0397">
        <w:rPr>
          <w:rFonts w:ascii="Arial" w:hAnsi="Arial" w:cs="Arial"/>
          <w:b/>
          <w:sz w:val="16"/>
          <w:szCs w:val="16"/>
          <w:u w:val="single"/>
        </w:rPr>
        <w:t>://</w:t>
      </w:r>
      <w:proofErr w:type="spellStart"/>
      <w:r w:rsidRPr="000B0397">
        <w:rPr>
          <w:rFonts w:ascii="Arial" w:hAnsi="Arial" w:cs="Arial"/>
          <w:b/>
          <w:sz w:val="16"/>
          <w:szCs w:val="16"/>
          <w:u w:val="single"/>
        </w:rPr>
        <w:t>www.discovery.org.in</w:t>
      </w:r>
      <w:proofErr w:type="spellEnd"/>
      <w:r w:rsidRPr="000B0397">
        <w:rPr>
          <w:rFonts w:ascii="Arial" w:hAnsi="Arial" w:cs="Arial"/>
          <w:b/>
          <w:sz w:val="16"/>
          <w:szCs w:val="16"/>
          <w:u w:val="single"/>
        </w:rPr>
        <w:t>/</w:t>
      </w:r>
      <w:proofErr w:type="spellStart"/>
      <w:r w:rsidRPr="000B0397">
        <w:rPr>
          <w:rFonts w:ascii="Arial" w:hAnsi="Arial" w:cs="Arial"/>
          <w:b/>
          <w:sz w:val="16"/>
          <w:szCs w:val="16"/>
          <w:u w:val="single"/>
        </w:rPr>
        <w:t>PDFFiles</w:t>
      </w:r>
      <w:proofErr w:type="spellEnd"/>
      <w:r w:rsidRPr="000B0397">
        <w:rPr>
          <w:rFonts w:ascii="Arial" w:hAnsi="Arial" w:cs="Arial"/>
          <w:b/>
          <w:sz w:val="16"/>
          <w:szCs w:val="16"/>
          <w:u w:val="single"/>
        </w:rPr>
        <w:t>/Medicine/166401.pdf).</w:t>
      </w:r>
    </w:p>
    <w:p w:rsidR="00A0623C" w:rsidRPr="00DC21DE" w:rsidRDefault="00BF2030" w:rsidP="00DC21DE">
      <w:pPr>
        <w:pStyle w:val="ListParagraph"/>
        <w:ind w:firstLine="0"/>
        <w:rPr>
          <w:rFonts w:ascii="Arial" w:hAnsi="Arial" w:cs="Arial"/>
          <w:b/>
          <w:sz w:val="22"/>
          <w:u w:val="single"/>
        </w:rPr>
      </w:pPr>
      <w:r w:rsidRPr="00BF2030">
        <w:rPr>
          <w:noProof/>
        </w:rPr>
        <w:pict>
          <v:rect id="_x0000_s1038" style="position:absolute;left:0;text-align:left;margin-left:-15.65pt;margin-top:8.2pt;width:494.15pt;height:21.7pt;z-index:251664384" fillcolor="#d6e3bc [1302]" strokecolor="#d6e3bc [1302]">
            <v:textbox style="mso-next-textbox:#_x0000_s1038">
              <w:txbxContent>
                <w:p w:rsidR="00E32571" w:rsidRPr="000B0397" w:rsidRDefault="00E32571" w:rsidP="00A0623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0397">
                    <w:rPr>
                      <w:rFonts w:ascii="Arial" w:hAnsi="Arial" w:cs="Arial"/>
                      <w:b/>
                      <w:sz w:val="16"/>
                      <w:szCs w:val="16"/>
                    </w:rPr>
                    <w:t>COURSES AND WORKSHOPS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Date of Birth: February 24, 1994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Age: 21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Marital Status: Single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Occupation: Fresh Graduate</w:t>
                  </w: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A0623C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Interests: Reading, creative writing, swimming, volleyball, travel</w:t>
                  </w:r>
                  <w:r>
                    <w:rPr>
                      <w:b/>
                      <w:sz w:val="24"/>
                      <w:szCs w:val="24"/>
                    </w:rPr>
                    <w:t>ling, watching documentary f</w:t>
                  </w:r>
                </w:p>
              </w:txbxContent>
            </v:textbox>
          </v:rect>
        </w:pict>
      </w:r>
    </w:p>
    <w:p w:rsidR="00A0623C" w:rsidRPr="00953588" w:rsidRDefault="00A0623C" w:rsidP="00A0623C">
      <w:pPr>
        <w:pStyle w:val="NoSpacing"/>
        <w:rPr>
          <w:rFonts w:ascii="Arial" w:hAnsi="Arial" w:cs="Arial"/>
        </w:rPr>
      </w:pPr>
    </w:p>
    <w:p w:rsidR="0063566F" w:rsidRPr="00035B07" w:rsidRDefault="0063566F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SYMPOSIUM</w:t>
      </w:r>
      <w:r w:rsidRPr="00035B07">
        <w:rPr>
          <w:rFonts w:ascii="Arial" w:hAnsi="Arial" w:cs="Arial"/>
          <w:sz w:val="16"/>
          <w:szCs w:val="16"/>
        </w:rPr>
        <w:t>: A NEED OF HEALTH CARE SYSTEM</w:t>
      </w:r>
    </w:p>
    <w:p w:rsidR="0063566F" w:rsidRPr="00035B07" w:rsidRDefault="0063566F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SEMINAR</w:t>
      </w:r>
      <w:r w:rsidRPr="00035B07">
        <w:rPr>
          <w:rFonts w:ascii="Arial" w:hAnsi="Arial" w:cs="Arial"/>
          <w:sz w:val="16"/>
          <w:szCs w:val="16"/>
        </w:rPr>
        <w:t>: STABILITY STUDIES OF DRUGS AND FORMULATED PRODUCTS</w:t>
      </w:r>
    </w:p>
    <w:p w:rsidR="0063566F" w:rsidRPr="00035B07" w:rsidRDefault="0063566F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SEMINAR</w:t>
      </w:r>
      <w:r w:rsidRPr="00035B07">
        <w:rPr>
          <w:rFonts w:ascii="Arial" w:hAnsi="Arial" w:cs="Arial"/>
          <w:sz w:val="16"/>
          <w:szCs w:val="16"/>
        </w:rPr>
        <w:t>: NANOTECHNOLOGY SCIENCE, MEDICAL APPLICATIONS</w:t>
      </w:r>
    </w:p>
    <w:p w:rsidR="0063566F" w:rsidRPr="00035B07" w:rsidRDefault="0063566F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PARTICIPATION IN</w:t>
      </w:r>
      <w:r w:rsidRPr="00035B07">
        <w:rPr>
          <w:rFonts w:ascii="Arial" w:hAnsi="Arial" w:cs="Arial"/>
          <w:sz w:val="16"/>
          <w:szCs w:val="16"/>
        </w:rPr>
        <w:t>: LAVA 2.0 THE ULTIMATE ERUPTION</w:t>
      </w:r>
    </w:p>
    <w:p w:rsidR="0063566F" w:rsidRPr="00035B07" w:rsidRDefault="0063566F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CONFERENCE</w:t>
      </w:r>
      <w:r w:rsidRPr="00035B07">
        <w:rPr>
          <w:rFonts w:ascii="Arial" w:hAnsi="Arial" w:cs="Arial"/>
          <w:sz w:val="16"/>
          <w:szCs w:val="16"/>
        </w:rPr>
        <w:t>: EMERGING FIELDS OF PHARMACY</w:t>
      </w:r>
    </w:p>
    <w:p w:rsidR="00EE2525" w:rsidRPr="00035B07" w:rsidRDefault="00EE2525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CONFERENCE</w:t>
      </w:r>
      <w:r w:rsidRPr="00035B07">
        <w:rPr>
          <w:rFonts w:ascii="Arial" w:hAnsi="Arial" w:cs="Arial"/>
          <w:sz w:val="16"/>
          <w:szCs w:val="16"/>
        </w:rPr>
        <w:t>:ANNUAL EMERGENCY MEDICINE CONFERENCE,2015</w:t>
      </w:r>
    </w:p>
    <w:p w:rsidR="008D5741" w:rsidRPr="00035B07" w:rsidRDefault="008D5741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SEMINAR</w:t>
      </w:r>
      <w:r w:rsidRPr="00035B07">
        <w:rPr>
          <w:rFonts w:ascii="Arial" w:hAnsi="Arial" w:cs="Arial"/>
          <w:sz w:val="16"/>
          <w:szCs w:val="16"/>
        </w:rPr>
        <w:t>: REDEFINING BLOOD SAFETY</w:t>
      </w:r>
      <w:r w:rsidR="00EE2525" w:rsidRPr="00035B07">
        <w:rPr>
          <w:rFonts w:ascii="Arial" w:hAnsi="Arial" w:cs="Arial"/>
          <w:sz w:val="16"/>
          <w:szCs w:val="16"/>
        </w:rPr>
        <w:t>,2015</w:t>
      </w:r>
    </w:p>
    <w:p w:rsidR="00770F6A" w:rsidRPr="00035B07" w:rsidRDefault="00910AAD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COMPUTER LITERACY PROGRAM</w:t>
      </w:r>
      <w:r w:rsidRPr="00035B07">
        <w:rPr>
          <w:rFonts w:ascii="Arial" w:hAnsi="Arial" w:cs="Arial"/>
          <w:sz w:val="16"/>
          <w:szCs w:val="16"/>
        </w:rPr>
        <w:t>: WINDOWS 98, WORD, EXCEL, POWERPOINT, INTERNET</w:t>
      </w:r>
    </w:p>
    <w:p w:rsidR="00910AAD" w:rsidRPr="00035B07" w:rsidRDefault="00910AAD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035B07">
        <w:rPr>
          <w:rFonts w:ascii="Arial" w:hAnsi="Arial" w:cs="Arial"/>
          <w:b/>
          <w:sz w:val="16"/>
          <w:szCs w:val="16"/>
        </w:rPr>
        <w:t>PARTICIPATION IN</w:t>
      </w:r>
      <w:r w:rsidRPr="00035B07">
        <w:rPr>
          <w:rFonts w:ascii="Arial" w:hAnsi="Arial" w:cs="Arial"/>
          <w:sz w:val="16"/>
          <w:szCs w:val="16"/>
        </w:rPr>
        <w:t>: COMMUNICATION SKILLS WORKSHOP</w:t>
      </w:r>
    </w:p>
    <w:p w:rsidR="00BE207A" w:rsidRPr="00DC21DE" w:rsidRDefault="00BE207A" w:rsidP="006356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18"/>
        </w:rPr>
      </w:pPr>
      <w:r>
        <w:rPr>
          <w:rFonts w:ascii="Arial" w:hAnsi="Arial" w:cs="Arial"/>
          <w:b/>
          <w:szCs w:val="18"/>
        </w:rPr>
        <w:t>WORKSHOP</w:t>
      </w:r>
      <w:r w:rsidRPr="00BE207A">
        <w:rPr>
          <w:rFonts w:ascii="Arial" w:hAnsi="Arial" w:cs="Arial"/>
          <w:szCs w:val="18"/>
        </w:rPr>
        <w:t>:</w:t>
      </w:r>
      <w:r>
        <w:rPr>
          <w:rFonts w:ascii="Arial" w:hAnsi="Arial" w:cs="Arial"/>
          <w:szCs w:val="18"/>
        </w:rPr>
        <w:t>HEAD START:BOOSTING YOUR EMPLOYABILITY</w:t>
      </w:r>
    </w:p>
    <w:p w:rsidR="00113CA5" w:rsidRPr="000B0397" w:rsidRDefault="00BF2030" w:rsidP="00113CA5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16"/>
          <w:szCs w:val="16"/>
        </w:rPr>
      </w:pPr>
      <w:r w:rsidRPr="00BF2030">
        <w:rPr>
          <w:noProof/>
        </w:rPr>
        <w:pict>
          <v:rect id="_x0000_s1040" style="position:absolute;left:0;text-align:left;margin-left:-20.35pt;margin-top:9.2pt;width:493.4pt;height:18.7pt;z-index:251666432" fillcolor="#d6e3bc [1302]" strokecolor="#d6e3bc [1302]">
            <v:textbox style="mso-next-textbox:#_x0000_s1040">
              <w:txbxContent>
                <w:p w:rsidR="00E32571" w:rsidRPr="000B0397" w:rsidRDefault="00E32571" w:rsidP="00113CA5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0397">
                    <w:rPr>
                      <w:rFonts w:ascii="Arial" w:hAnsi="Arial" w:cs="Arial"/>
                      <w:b/>
                      <w:sz w:val="16"/>
                      <w:szCs w:val="16"/>
                    </w:rPr>
                    <w:t>SKILLS</w:t>
                  </w: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Date of Birth: February 24, 1994</w:t>
                  </w: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Age: 21</w:t>
                  </w: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Marital Status: Single</w:t>
                  </w: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Occupation: Fresh Graduate</w:t>
                  </w: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32571" w:rsidRPr="00D2038B" w:rsidRDefault="00E32571" w:rsidP="00113CA5">
                  <w:pPr>
                    <w:rPr>
                      <w:b/>
                      <w:sz w:val="24"/>
                      <w:szCs w:val="24"/>
                    </w:rPr>
                  </w:pPr>
                  <w:r w:rsidRPr="00D2038B">
                    <w:rPr>
                      <w:b/>
                      <w:sz w:val="24"/>
                      <w:szCs w:val="24"/>
                    </w:rPr>
                    <w:t>Interests: Reading, creative writing, swimming, volleyball, travel</w:t>
                  </w:r>
                  <w:r>
                    <w:rPr>
                      <w:b/>
                      <w:sz w:val="24"/>
                      <w:szCs w:val="24"/>
                    </w:rPr>
                    <w:t>ling, watching documentary f</w:t>
                  </w:r>
                </w:p>
              </w:txbxContent>
            </v:textbox>
          </v:rect>
        </w:pict>
      </w:r>
      <w:r w:rsidR="00910AAD" w:rsidRPr="00D25B4E">
        <w:rPr>
          <w:rFonts w:ascii="Arial" w:hAnsi="Arial" w:cs="Arial"/>
          <w:b/>
          <w:sz w:val="16"/>
          <w:szCs w:val="16"/>
        </w:rPr>
        <w:t xml:space="preserve">ENGLISH LEARNING </w:t>
      </w:r>
      <w:r w:rsidR="00F7062E" w:rsidRPr="00D25B4E">
        <w:rPr>
          <w:rFonts w:ascii="Arial" w:hAnsi="Arial" w:cs="Arial"/>
          <w:b/>
          <w:sz w:val="16"/>
          <w:szCs w:val="16"/>
        </w:rPr>
        <w:t>COURSE</w:t>
      </w:r>
    </w:p>
    <w:p w:rsidR="000B0397" w:rsidRPr="000B0397" w:rsidRDefault="000B0397" w:rsidP="000B0397">
      <w:pPr>
        <w:rPr>
          <w:rFonts w:ascii="Arial" w:hAnsi="Arial" w:cs="Arial"/>
          <w:sz w:val="16"/>
          <w:szCs w:val="16"/>
        </w:rPr>
      </w:pPr>
    </w:p>
    <w:p w:rsidR="00F7062E" w:rsidRPr="00D25B4E" w:rsidRDefault="00F7062E" w:rsidP="00F706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6"/>
          <w:szCs w:val="16"/>
        </w:rPr>
      </w:pPr>
      <w:r w:rsidRPr="00D25B4E">
        <w:rPr>
          <w:rFonts w:ascii="Arial" w:hAnsi="Arial" w:cs="Arial"/>
          <w:sz w:val="16"/>
          <w:szCs w:val="16"/>
        </w:rPr>
        <w:t xml:space="preserve">Good communication and interaction. </w:t>
      </w:r>
    </w:p>
    <w:p w:rsidR="00F7062E" w:rsidRPr="000B0397" w:rsidRDefault="00F7062E" w:rsidP="000B039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6"/>
          <w:szCs w:val="16"/>
        </w:rPr>
      </w:pPr>
      <w:r w:rsidRPr="00D25B4E">
        <w:rPr>
          <w:rFonts w:ascii="Arial" w:hAnsi="Arial" w:cs="Arial"/>
          <w:sz w:val="16"/>
          <w:szCs w:val="16"/>
        </w:rPr>
        <w:t>Operating of Microsoft Windows 98, XP, Windows 7 &amp; Windows 8</w:t>
      </w:r>
      <w:r w:rsidR="000B0397">
        <w:rPr>
          <w:rFonts w:ascii="Arial" w:hAnsi="Arial" w:cs="Arial"/>
          <w:sz w:val="16"/>
          <w:szCs w:val="16"/>
        </w:rPr>
        <w:t xml:space="preserve">, </w:t>
      </w:r>
      <w:r w:rsidRPr="000B0397">
        <w:rPr>
          <w:rFonts w:ascii="Arial" w:hAnsi="Arial" w:cs="Arial"/>
          <w:sz w:val="16"/>
          <w:szCs w:val="16"/>
        </w:rPr>
        <w:t xml:space="preserve">MICROSOFT OFFICE (Word, Power </w:t>
      </w:r>
      <w:r w:rsidR="00E70E22" w:rsidRPr="000B0397">
        <w:rPr>
          <w:rFonts w:ascii="Arial" w:hAnsi="Arial" w:cs="Arial"/>
          <w:sz w:val="16"/>
          <w:szCs w:val="16"/>
        </w:rPr>
        <w:t>Point,</w:t>
      </w:r>
      <w:r w:rsidRPr="000B0397">
        <w:rPr>
          <w:rFonts w:ascii="Arial" w:hAnsi="Arial" w:cs="Arial"/>
          <w:sz w:val="16"/>
          <w:szCs w:val="16"/>
        </w:rPr>
        <w:t xml:space="preserve"> Access, </w:t>
      </w:r>
      <w:r w:rsidR="00E70E22" w:rsidRPr="000B0397">
        <w:rPr>
          <w:rFonts w:ascii="Arial" w:hAnsi="Arial" w:cs="Arial"/>
          <w:sz w:val="16"/>
          <w:szCs w:val="16"/>
        </w:rPr>
        <w:t>and Excel</w:t>
      </w:r>
      <w:r w:rsidRPr="000B0397">
        <w:rPr>
          <w:rFonts w:ascii="Arial" w:hAnsi="Arial" w:cs="Arial"/>
          <w:sz w:val="16"/>
          <w:szCs w:val="16"/>
        </w:rPr>
        <w:t>).</w:t>
      </w:r>
    </w:p>
    <w:p w:rsidR="0081296F" w:rsidRPr="006D5F32" w:rsidRDefault="007951FC" w:rsidP="006D5F3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6"/>
          <w:szCs w:val="16"/>
        </w:rPr>
      </w:pPr>
      <w:r w:rsidRPr="00D25B4E">
        <w:rPr>
          <w:rFonts w:ascii="Arial" w:hAnsi="Arial" w:cs="Arial"/>
          <w:sz w:val="16"/>
          <w:szCs w:val="16"/>
        </w:rPr>
        <w:t>Operating of Pharmacokinetic solver software</w:t>
      </w:r>
      <w:r w:rsidR="00E70E22" w:rsidRPr="00D25B4E">
        <w:rPr>
          <w:rFonts w:ascii="Arial" w:hAnsi="Arial" w:cs="Arial"/>
          <w:sz w:val="16"/>
          <w:szCs w:val="16"/>
        </w:rPr>
        <w:t>.</w:t>
      </w:r>
    </w:p>
    <w:p w:rsidR="0081296F" w:rsidRPr="00D25B4E" w:rsidRDefault="0081296F" w:rsidP="00F706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6"/>
          <w:szCs w:val="16"/>
        </w:rPr>
      </w:pPr>
      <w:r w:rsidRPr="00D25B4E">
        <w:rPr>
          <w:rFonts w:ascii="Arial" w:hAnsi="Arial" w:cs="Arial"/>
          <w:sz w:val="16"/>
          <w:szCs w:val="16"/>
          <w:shd w:val="clear" w:color="auto" w:fill="FFFFFF"/>
        </w:rPr>
        <w:t>Tolerant and flexible to different situations.</w:t>
      </w:r>
    </w:p>
    <w:p w:rsidR="00AC3AD2" w:rsidRPr="00D25B4E" w:rsidRDefault="00AC3AD2" w:rsidP="00F706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6"/>
          <w:szCs w:val="16"/>
        </w:rPr>
      </w:pPr>
      <w:r w:rsidRPr="00D25B4E">
        <w:rPr>
          <w:rFonts w:ascii="Arial" w:hAnsi="Arial" w:cs="Arial"/>
          <w:sz w:val="16"/>
          <w:szCs w:val="16"/>
          <w:shd w:val="clear" w:color="auto" w:fill="FFFFFF"/>
        </w:rPr>
        <w:t>Good in research</w:t>
      </w:r>
    </w:p>
    <w:p w:rsidR="00113CA5" w:rsidRDefault="00113CA5" w:rsidP="00113CA5">
      <w:pPr>
        <w:pStyle w:val="NoSpacing"/>
      </w:pPr>
    </w:p>
    <w:p w:rsidR="00113CA5" w:rsidRDefault="00113CA5" w:rsidP="00113CA5">
      <w:pPr>
        <w:pStyle w:val="NoSpacing"/>
      </w:pPr>
    </w:p>
    <w:p w:rsidR="00113CA5" w:rsidRDefault="00113CA5" w:rsidP="00113CA5">
      <w:pPr>
        <w:pStyle w:val="NoSpacing"/>
      </w:pPr>
    </w:p>
    <w:p w:rsidR="00113CA5" w:rsidRDefault="00113CA5" w:rsidP="00113CA5">
      <w:pPr>
        <w:pStyle w:val="NoSpacing"/>
      </w:pPr>
    </w:p>
    <w:p w:rsidR="00113CA5" w:rsidRPr="00113CA5" w:rsidRDefault="00113CA5" w:rsidP="00113CA5">
      <w:pPr>
        <w:pStyle w:val="NoSpacing"/>
      </w:pPr>
    </w:p>
    <w:sectPr w:rsidR="00113CA5" w:rsidRPr="00113CA5" w:rsidSect="00F0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729"/>
    <w:multiLevelType w:val="hybridMultilevel"/>
    <w:tmpl w:val="7B5611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9BE26E6"/>
    <w:multiLevelType w:val="hybridMultilevel"/>
    <w:tmpl w:val="1F8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D38DA"/>
    <w:multiLevelType w:val="hybridMultilevel"/>
    <w:tmpl w:val="89D6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36A1E"/>
    <w:multiLevelType w:val="hybridMultilevel"/>
    <w:tmpl w:val="B874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B6FE7"/>
    <w:multiLevelType w:val="hybridMultilevel"/>
    <w:tmpl w:val="A480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57F3B"/>
    <w:multiLevelType w:val="hybridMultilevel"/>
    <w:tmpl w:val="A13A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76152"/>
    <w:multiLevelType w:val="hybridMultilevel"/>
    <w:tmpl w:val="9DA41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F782D"/>
    <w:multiLevelType w:val="hybridMultilevel"/>
    <w:tmpl w:val="29CC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C49A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compat/>
  <w:rsids>
    <w:rsidRoot w:val="00342E4C"/>
    <w:rsid w:val="0002543E"/>
    <w:rsid w:val="00035B07"/>
    <w:rsid w:val="000B0397"/>
    <w:rsid w:val="000F2C68"/>
    <w:rsid w:val="00113CA5"/>
    <w:rsid w:val="0012313D"/>
    <w:rsid w:val="001652FF"/>
    <w:rsid w:val="001F6B5B"/>
    <w:rsid w:val="00225383"/>
    <w:rsid w:val="00241060"/>
    <w:rsid w:val="002637CD"/>
    <w:rsid w:val="002D00C6"/>
    <w:rsid w:val="00342E4C"/>
    <w:rsid w:val="003B7CED"/>
    <w:rsid w:val="003F293C"/>
    <w:rsid w:val="00414887"/>
    <w:rsid w:val="004269DE"/>
    <w:rsid w:val="004C0EBF"/>
    <w:rsid w:val="00566624"/>
    <w:rsid w:val="006216ED"/>
    <w:rsid w:val="00631CD2"/>
    <w:rsid w:val="0063566F"/>
    <w:rsid w:val="00684D34"/>
    <w:rsid w:val="006D5F32"/>
    <w:rsid w:val="00733E89"/>
    <w:rsid w:val="00770F6A"/>
    <w:rsid w:val="00774D02"/>
    <w:rsid w:val="007951FC"/>
    <w:rsid w:val="0081296F"/>
    <w:rsid w:val="00855680"/>
    <w:rsid w:val="008D5741"/>
    <w:rsid w:val="00910AAD"/>
    <w:rsid w:val="00953588"/>
    <w:rsid w:val="00955E2B"/>
    <w:rsid w:val="009D406D"/>
    <w:rsid w:val="00A0623C"/>
    <w:rsid w:val="00A17A9C"/>
    <w:rsid w:val="00A26347"/>
    <w:rsid w:val="00A31329"/>
    <w:rsid w:val="00AA63B2"/>
    <w:rsid w:val="00AC3AD2"/>
    <w:rsid w:val="00AF0657"/>
    <w:rsid w:val="00B651C4"/>
    <w:rsid w:val="00B66EB8"/>
    <w:rsid w:val="00B95890"/>
    <w:rsid w:val="00BE207A"/>
    <w:rsid w:val="00BF2030"/>
    <w:rsid w:val="00D2038B"/>
    <w:rsid w:val="00D25B4E"/>
    <w:rsid w:val="00D701E6"/>
    <w:rsid w:val="00DC21DE"/>
    <w:rsid w:val="00DD589F"/>
    <w:rsid w:val="00E30645"/>
    <w:rsid w:val="00E32571"/>
    <w:rsid w:val="00E70E22"/>
    <w:rsid w:val="00E81DED"/>
    <w:rsid w:val="00EE2525"/>
    <w:rsid w:val="00EE50DD"/>
    <w:rsid w:val="00F00DE4"/>
    <w:rsid w:val="00F7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302]" stroke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855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855680"/>
  </w:style>
  <w:style w:type="paragraph" w:styleId="ListParagraph">
    <w:name w:val="List Paragraph"/>
    <w:basedOn w:val="Normal"/>
    <w:uiPriority w:val="34"/>
    <w:qFormat/>
    <w:rsid w:val="0063566F"/>
    <w:pPr>
      <w:spacing w:after="260" w:line="285" w:lineRule="auto"/>
      <w:ind w:left="720" w:hanging="10"/>
      <w:contextualSpacing/>
    </w:pPr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am\Downloads\Sample_Resume_Format_for_Fresh_Graduates_Two_Page_1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38541-C0BF-42BE-8A90-87CE6954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Sample_Resume_Format_for_Fresh_Graduates_Two_Page_1_Template</Template>
  <TotalTime>18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ahsan</dc:creator>
  <cp:lastModifiedBy>maryam ahsan</cp:lastModifiedBy>
  <cp:revision>23</cp:revision>
  <dcterms:created xsi:type="dcterms:W3CDTF">2015-05-17T09:04:00Z</dcterms:created>
  <dcterms:modified xsi:type="dcterms:W3CDTF">2016-01-09T13:53:00Z</dcterms:modified>
</cp:coreProperties>
</file>