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290"/>
        <w:tblW w:w="11341" w:type="dxa"/>
        <w:tblBorders>
          <w:insideV w:val="single" w:sz="4" w:space="0" w:color="auto"/>
        </w:tblBorders>
        <w:tblLayout w:type="fixed"/>
        <w:tblLook w:val="04A0" w:firstRow="1" w:lastRow="0" w:firstColumn="1" w:lastColumn="0" w:noHBand="0" w:noVBand="1"/>
      </w:tblPr>
      <w:tblGrid>
        <w:gridCol w:w="7488"/>
        <w:gridCol w:w="3853"/>
      </w:tblGrid>
      <w:tr w:rsidR="00F77D37" w:rsidRPr="007E612D" w:rsidTr="00832F4B">
        <w:trPr>
          <w:trHeight w:val="1533"/>
        </w:trPr>
        <w:tc>
          <w:tcPr>
            <w:tcW w:w="7488" w:type="dxa"/>
            <w:shd w:val="clear" w:color="auto" w:fill="204D84"/>
            <w:vAlign w:val="center"/>
          </w:tcPr>
          <w:p w:rsidR="00F77D37" w:rsidRPr="00890CD9" w:rsidRDefault="006640FD" w:rsidP="00832F4B">
            <w:pPr>
              <w:spacing w:after="0" w:line="240" w:lineRule="auto"/>
              <w:rPr>
                <w:rFonts w:cs="Lucida Sans Unicode"/>
                <w:b/>
                <w:smallCaps/>
                <w:color w:val="FFFFFF"/>
                <w:sz w:val="36"/>
                <w:szCs w:val="36"/>
              </w:rPr>
            </w:pPr>
            <w:r>
              <w:rPr>
                <w:rFonts w:cs="Lucida Sans Unicode"/>
                <w:b/>
                <w:smallCaps/>
                <w:color w:val="FFFFFF"/>
                <w:sz w:val="36"/>
                <w:szCs w:val="36"/>
              </w:rPr>
              <w:t>NAZIR AHMED</w:t>
            </w:r>
          </w:p>
          <w:p w:rsidR="00B875F7" w:rsidRPr="00890CD9" w:rsidRDefault="007A7D9B" w:rsidP="00832F4B">
            <w:pPr>
              <w:spacing w:after="0" w:line="240" w:lineRule="auto"/>
              <w:rPr>
                <w:b/>
                <w:caps/>
                <w:color w:val="FFFFFF"/>
                <w:sz w:val="24"/>
                <w:szCs w:val="24"/>
              </w:rPr>
            </w:pPr>
            <w:r w:rsidRPr="00890CD9">
              <w:rPr>
                <w:b/>
                <w:caps/>
                <w:color w:val="FFFFFF"/>
                <w:sz w:val="24"/>
                <w:szCs w:val="24"/>
              </w:rPr>
              <w:t>house#</w:t>
            </w:r>
            <w:r w:rsidR="006640FD">
              <w:rPr>
                <w:b/>
                <w:caps/>
                <w:color w:val="FFFFFF"/>
                <w:sz w:val="24"/>
                <w:szCs w:val="24"/>
              </w:rPr>
              <w:t xml:space="preserve"> flat#103 block # 6 blezz heights gulistan johar karachi</w:t>
            </w:r>
          </w:p>
          <w:p w:rsidR="004C23CE" w:rsidRPr="006640FD" w:rsidRDefault="006640FD" w:rsidP="00832F4B">
            <w:pPr>
              <w:spacing w:after="0" w:line="240" w:lineRule="auto"/>
              <w:rPr>
                <w:b/>
                <w:color w:val="000000" w:themeColor="text1"/>
                <w:sz w:val="24"/>
                <w:szCs w:val="24"/>
              </w:rPr>
            </w:pPr>
            <w:r w:rsidRPr="006640FD">
              <w:rPr>
                <w:b/>
                <w:color w:val="000000" w:themeColor="text1"/>
                <w:sz w:val="24"/>
                <w:szCs w:val="24"/>
                <w:highlight w:val="green"/>
              </w:rPr>
              <w:t>mnazir2009@gmail.com</w:t>
            </w:r>
          </w:p>
          <w:p w:rsidR="00581FDD" w:rsidRPr="00B878A6" w:rsidRDefault="006640FD" w:rsidP="00832F4B">
            <w:pPr>
              <w:spacing w:after="0" w:line="240" w:lineRule="auto"/>
              <w:rPr>
                <w:b/>
                <w:caps/>
                <w:color w:val="FFFFFF"/>
              </w:rPr>
            </w:pPr>
            <w:r>
              <w:rPr>
                <w:b/>
                <w:caps/>
                <w:color w:val="FFFFFF"/>
                <w:sz w:val="24"/>
                <w:szCs w:val="24"/>
              </w:rPr>
              <w:t xml:space="preserve"> 03343171923</w:t>
            </w:r>
          </w:p>
        </w:tc>
        <w:tc>
          <w:tcPr>
            <w:tcW w:w="3853" w:type="dxa"/>
            <w:shd w:val="clear" w:color="auto" w:fill="204D84"/>
            <w:vAlign w:val="center"/>
          </w:tcPr>
          <w:p w:rsidR="00581FDD" w:rsidRPr="00104193" w:rsidRDefault="00104C49" w:rsidP="00832F4B">
            <w:pPr>
              <w:spacing w:after="0" w:line="240" w:lineRule="auto"/>
              <w:jc w:val="right"/>
              <w:rPr>
                <w:caps/>
                <w:color w:val="FFFFFF"/>
              </w:rPr>
            </w:pPr>
            <w:r>
              <w:rPr>
                <w:noProof/>
              </w:rPr>
              <mc:AlternateContent>
                <mc:Choice Requires="wps">
                  <w:drawing>
                    <wp:anchor distT="0" distB="0" distL="114300" distR="114300" simplePos="0" relativeHeight="251658752" behindDoc="0" locked="0" layoutInCell="1" allowOverlap="1">
                      <wp:simplePos x="0" y="0"/>
                      <wp:positionH relativeFrom="column">
                        <wp:posOffset>747395</wp:posOffset>
                      </wp:positionH>
                      <wp:positionV relativeFrom="paragraph">
                        <wp:posOffset>24765</wp:posOffset>
                      </wp:positionV>
                      <wp:extent cx="732790" cy="946150"/>
                      <wp:effectExtent l="13970" t="5715" r="5715" b="10160"/>
                      <wp:wrapNone/>
                      <wp:docPr id="1" name="Rectangle 2" descr="Untitl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790" cy="946150"/>
                              </a:xfrm>
                              <a:prstGeom prst="rect">
                                <a:avLst/>
                              </a:prstGeom>
                              <a:blipFill dpi="0" rotWithShape="1">
                                <a:blip r:embed="rId9"/>
                                <a:srcRect/>
                                <a:stretch>
                                  <a:fillRect/>
                                </a:stretch>
                              </a:blip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alt="Untitled" style="position:absolute;margin-left:58.85pt;margin-top:1.95pt;width:57.7pt;height: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">
                      <v:fill r:id="rId10" o:title="Untitled" recolor="t" rotate="t" type="frame"/>
                    </v:rect>
                  </w:pict>
                </mc:Fallback>
              </mc:AlternateContent>
            </w:r>
          </w:p>
          <w:p w:rsidR="00D94C8D" w:rsidRPr="00104193" w:rsidRDefault="00D94C8D" w:rsidP="00832F4B">
            <w:pPr>
              <w:spacing w:after="0" w:line="240" w:lineRule="auto"/>
              <w:jc w:val="right"/>
              <w:rPr>
                <w:caps/>
                <w:color w:val="FFFFFF"/>
              </w:rPr>
            </w:pPr>
          </w:p>
          <w:p w:rsidR="00581FDD" w:rsidRPr="00104193" w:rsidRDefault="00581FDD" w:rsidP="00832F4B">
            <w:pPr>
              <w:spacing w:after="0" w:line="240" w:lineRule="auto"/>
              <w:jc w:val="right"/>
              <w:rPr>
                <w:caps/>
                <w:color w:val="FFFFFF"/>
              </w:rPr>
            </w:pPr>
          </w:p>
          <w:p w:rsidR="00581FDD" w:rsidRPr="00104193" w:rsidRDefault="00581FDD" w:rsidP="00832F4B">
            <w:pPr>
              <w:spacing w:after="0" w:line="240" w:lineRule="auto"/>
              <w:jc w:val="right"/>
              <w:rPr>
                <w:caps/>
                <w:color w:val="FFFFFF"/>
              </w:rPr>
            </w:pPr>
          </w:p>
          <w:p w:rsidR="00581FDD" w:rsidRPr="00104193" w:rsidRDefault="00581FDD" w:rsidP="00832F4B">
            <w:pPr>
              <w:spacing w:after="0" w:line="240" w:lineRule="auto"/>
              <w:jc w:val="right"/>
              <w:rPr>
                <w:caps/>
                <w:color w:val="FFFFFF"/>
              </w:rPr>
            </w:pPr>
          </w:p>
          <w:p w:rsidR="00581FDD" w:rsidRPr="00104193" w:rsidRDefault="00581FDD" w:rsidP="00832F4B">
            <w:pPr>
              <w:spacing w:after="0" w:line="240" w:lineRule="auto"/>
              <w:jc w:val="right"/>
              <w:rPr>
                <w:caps/>
                <w:color w:val="FFFFFF"/>
              </w:rPr>
            </w:pPr>
          </w:p>
        </w:tc>
      </w:tr>
      <w:tr w:rsidR="007B4431" w:rsidRPr="007E612D" w:rsidTr="00832F4B">
        <w:trPr>
          <w:trHeight w:val="11970"/>
        </w:trPr>
        <w:tc>
          <w:tcPr>
            <w:tcW w:w="7488" w:type="dxa"/>
          </w:tcPr>
          <w:p w:rsidR="007B4431" w:rsidRPr="007D5CC3" w:rsidRDefault="00051085" w:rsidP="00832F4B">
            <w:pPr>
              <w:spacing w:after="0" w:line="240" w:lineRule="auto"/>
              <w:rPr>
                <w:b/>
                <w:sz w:val="28"/>
                <w:szCs w:val="28"/>
              </w:rPr>
            </w:pPr>
            <w:r w:rsidRPr="007D5CC3">
              <w:rPr>
                <w:b/>
                <w:sz w:val="28"/>
                <w:szCs w:val="28"/>
              </w:rPr>
              <w:t>OBJECTIVE</w:t>
            </w:r>
          </w:p>
          <w:p w:rsidR="00646B51" w:rsidRDefault="00646EAD" w:rsidP="00832F4B">
            <w:pPr>
              <w:spacing w:after="0" w:line="240" w:lineRule="auto"/>
              <w:rPr>
                <w:rFonts w:asciiTheme="minorHAnsi" w:hAnsiTheme="minorHAnsi"/>
                <w:b/>
              </w:rPr>
            </w:pPr>
            <w:r w:rsidRPr="00050935">
              <w:rPr>
                <w:rFonts w:asciiTheme="minorHAnsi" w:hAnsiTheme="minorHAnsi" w:cs="Arial"/>
                <w:b/>
                <w:spacing w:val="3"/>
              </w:rPr>
              <w:t>To seek a challenging position in an organization with an aim to contribute positively towards attainment of its objective to the best of my knowledge, having abilities, skills to serve honesty, integrity and diligence with a firm belief that an entity’s growth and success would be my own.</w:t>
            </w:r>
          </w:p>
          <w:p w:rsidR="005359F7" w:rsidRPr="005359F7" w:rsidRDefault="005359F7" w:rsidP="00832F4B">
            <w:pPr>
              <w:spacing w:after="0" w:line="240" w:lineRule="auto"/>
              <w:rPr>
                <w:rFonts w:asciiTheme="minorHAnsi" w:hAnsiTheme="minorHAnsi"/>
                <w:b/>
              </w:rPr>
            </w:pPr>
          </w:p>
          <w:p w:rsidR="00363C5D" w:rsidRPr="007E612D" w:rsidRDefault="00363C5D" w:rsidP="00832F4B">
            <w:pPr>
              <w:spacing w:after="0" w:line="240" w:lineRule="auto"/>
              <w:rPr>
                <w:b/>
                <w:sz w:val="28"/>
                <w:szCs w:val="28"/>
              </w:rPr>
            </w:pPr>
            <w:r>
              <w:rPr>
                <w:b/>
                <w:sz w:val="28"/>
                <w:szCs w:val="28"/>
              </w:rPr>
              <w:t>EDUCATION</w:t>
            </w:r>
          </w:p>
          <w:tbl>
            <w:tblPr>
              <w:tblW w:w="7404" w:type="dxa"/>
              <w:tblLayout w:type="fixed"/>
              <w:tblLook w:val="04A0" w:firstRow="1" w:lastRow="0" w:firstColumn="1" w:lastColumn="0" w:noHBand="0" w:noVBand="1"/>
            </w:tblPr>
            <w:tblGrid>
              <w:gridCol w:w="7404"/>
            </w:tblGrid>
            <w:tr w:rsidR="00363C5D" w:rsidTr="00BC3BBA">
              <w:trPr>
                <w:trHeight w:val="2926"/>
              </w:trPr>
              <w:tc>
                <w:tcPr>
                  <w:tcW w:w="7404" w:type="dxa"/>
                  <w:tcBorders>
                    <w:top w:val="single" w:sz="4" w:space="0" w:color="auto"/>
                  </w:tcBorders>
                  <w:shd w:val="clear" w:color="auto" w:fill="EEECE1"/>
                </w:tcPr>
                <w:p w:rsidR="00A90863" w:rsidRDefault="00A90863" w:rsidP="00F00FF4">
                  <w:pPr>
                    <w:pStyle w:val="NoSpacing"/>
                    <w:framePr w:hSpace="180" w:wrap="around" w:vAnchor="page" w:hAnchor="margin" w:y="1290"/>
                    <w:ind w:left="720"/>
                  </w:pPr>
                </w:p>
                <w:p w:rsidR="00363C5D" w:rsidRPr="00890CD9" w:rsidRDefault="003721AA" w:rsidP="00F00FF4">
                  <w:pPr>
                    <w:pStyle w:val="NoSpacing"/>
                    <w:framePr w:hSpace="180" w:wrap="around" w:vAnchor="page" w:hAnchor="margin" w:y="1290"/>
                    <w:numPr>
                      <w:ilvl w:val="0"/>
                      <w:numId w:val="8"/>
                    </w:numPr>
                    <w:rPr>
                      <w:sz w:val="24"/>
                      <w:szCs w:val="24"/>
                    </w:rPr>
                  </w:pPr>
                  <w:r w:rsidRPr="00890CD9">
                    <w:rPr>
                      <w:sz w:val="24"/>
                      <w:szCs w:val="24"/>
                    </w:rPr>
                    <w:t>P</w:t>
                  </w:r>
                  <w:r w:rsidR="007A7D9B" w:rsidRPr="00890CD9">
                    <w:rPr>
                      <w:sz w:val="24"/>
                      <w:szCs w:val="24"/>
                    </w:rPr>
                    <w:t xml:space="preserve">harm-D </w:t>
                  </w:r>
                  <w:r w:rsidR="00B875F7" w:rsidRPr="00890CD9">
                    <w:rPr>
                      <w:sz w:val="24"/>
                      <w:szCs w:val="24"/>
                    </w:rPr>
                    <w:t>-2014</w:t>
                  </w:r>
                </w:p>
                <w:p w:rsidR="00363C5D" w:rsidRPr="00890CD9" w:rsidRDefault="00B875F7" w:rsidP="00F00FF4">
                  <w:pPr>
                    <w:pStyle w:val="NoSpacing"/>
                    <w:framePr w:hSpace="180" w:wrap="around" w:vAnchor="page" w:hAnchor="margin" w:y="1290"/>
                    <w:ind w:left="720"/>
                    <w:rPr>
                      <w:b/>
                      <w:sz w:val="24"/>
                      <w:szCs w:val="24"/>
                    </w:rPr>
                  </w:pPr>
                  <w:r w:rsidRPr="00890CD9">
                    <w:rPr>
                      <w:b/>
                      <w:sz w:val="24"/>
                      <w:szCs w:val="24"/>
                    </w:rPr>
                    <w:t>(</w:t>
                  </w:r>
                  <w:r w:rsidR="00646EAD">
                    <w:rPr>
                      <w:b/>
                      <w:sz w:val="24"/>
                      <w:szCs w:val="24"/>
                    </w:rPr>
                    <w:t>University of Sindh , J</w:t>
                  </w:r>
                  <w:r w:rsidR="007A7D9B" w:rsidRPr="00890CD9">
                    <w:rPr>
                      <w:b/>
                      <w:sz w:val="24"/>
                      <w:szCs w:val="24"/>
                    </w:rPr>
                    <w:t>amshoroo</w:t>
                  </w:r>
                  <w:r w:rsidR="006640FD">
                    <w:rPr>
                      <w:b/>
                      <w:sz w:val="24"/>
                      <w:szCs w:val="24"/>
                    </w:rPr>
                    <w:t xml:space="preserve"> with 3.05GPA in 5</w:t>
                  </w:r>
                  <w:r w:rsidR="005B3DED" w:rsidRPr="00890CD9">
                    <w:rPr>
                      <w:b/>
                      <w:sz w:val="24"/>
                      <w:szCs w:val="24"/>
                      <w:vertAlign w:val="superscript"/>
                    </w:rPr>
                    <w:t>th</w:t>
                  </w:r>
                  <w:r w:rsidR="005B3DED" w:rsidRPr="00890CD9">
                    <w:rPr>
                      <w:b/>
                      <w:sz w:val="24"/>
                      <w:szCs w:val="24"/>
                    </w:rPr>
                    <w:t xml:space="preserve"> Prof</w:t>
                  </w:r>
                  <w:r w:rsidR="00363C5D" w:rsidRPr="00890CD9">
                    <w:rPr>
                      <w:b/>
                      <w:sz w:val="24"/>
                      <w:szCs w:val="24"/>
                    </w:rPr>
                    <w:t>)</w:t>
                  </w:r>
                </w:p>
                <w:p w:rsidR="00E50142" w:rsidRPr="00E50142" w:rsidRDefault="00E50142" w:rsidP="00F00FF4">
                  <w:pPr>
                    <w:pStyle w:val="NoSpacing"/>
                    <w:framePr w:hSpace="180" w:wrap="around" w:vAnchor="page" w:hAnchor="margin" w:y="1290"/>
                    <w:ind w:left="720"/>
                    <w:rPr>
                      <w:b/>
                      <w:sz w:val="24"/>
                      <w:szCs w:val="24"/>
                    </w:rPr>
                  </w:pPr>
                </w:p>
                <w:p w:rsidR="00363C5D" w:rsidRPr="00890CD9" w:rsidRDefault="00363C5D" w:rsidP="00F00FF4">
                  <w:pPr>
                    <w:pStyle w:val="NoSpacing"/>
                    <w:framePr w:hSpace="180" w:wrap="around" w:vAnchor="page" w:hAnchor="margin" w:y="1290"/>
                    <w:numPr>
                      <w:ilvl w:val="0"/>
                      <w:numId w:val="8"/>
                    </w:numPr>
                    <w:rPr>
                      <w:b/>
                      <w:sz w:val="24"/>
                      <w:szCs w:val="24"/>
                    </w:rPr>
                  </w:pPr>
                  <w:r w:rsidRPr="00890CD9">
                    <w:rPr>
                      <w:sz w:val="24"/>
                      <w:szCs w:val="24"/>
                    </w:rPr>
                    <w:t>IN</w:t>
                  </w:r>
                  <w:r w:rsidR="00B875F7" w:rsidRPr="00890CD9">
                    <w:rPr>
                      <w:sz w:val="24"/>
                      <w:szCs w:val="24"/>
                    </w:rPr>
                    <w:t>TERMEDIATE (PRE-</w:t>
                  </w:r>
                  <w:r w:rsidR="007A7D9B" w:rsidRPr="00890CD9">
                    <w:rPr>
                      <w:sz w:val="24"/>
                      <w:szCs w:val="24"/>
                    </w:rPr>
                    <w:t>MEDICAL</w:t>
                  </w:r>
                  <w:r w:rsidR="006640FD">
                    <w:rPr>
                      <w:sz w:val="24"/>
                      <w:szCs w:val="24"/>
                    </w:rPr>
                    <w:t>)-2008</w:t>
                  </w:r>
                </w:p>
                <w:p w:rsidR="00B875F7" w:rsidRPr="00890CD9" w:rsidRDefault="00363C5D" w:rsidP="00F00FF4">
                  <w:pPr>
                    <w:pStyle w:val="NoSpacing"/>
                    <w:framePr w:hSpace="180" w:wrap="around" w:vAnchor="page" w:hAnchor="margin" w:y="1290"/>
                    <w:ind w:left="720"/>
                    <w:rPr>
                      <w:b/>
                      <w:sz w:val="24"/>
                      <w:szCs w:val="24"/>
                    </w:rPr>
                  </w:pPr>
                  <w:r w:rsidRPr="00890CD9">
                    <w:rPr>
                      <w:b/>
                      <w:sz w:val="24"/>
                      <w:szCs w:val="24"/>
                    </w:rPr>
                    <w:t>(</w:t>
                  </w:r>
                  <w:r w:rsidR="00B875F7" w:rsidRPr="00890CD9">
                    <w:rPr>
                      <w:b/>
                      <w:sz w:val="24"/>
                      <w:szCs w:val="24"/>
                    </w:rPr>
                    <w:t>BOARD OF INTERMEDIATE AND SECONDRY EDUCATION,</w:t>
                  </w:r>
                </w:p>
                <w:p w:rsidR="00363C5D" w:rsidRDefault="006640FD" w:rsidP="00F00FF4">
                  <w:pPr>
                    <w:pStyle w:val="NoSpacing"/>
                    <w:framePr w:hSpace="180" w:wrap="around" w:vAnchor="page" w:hAnchor="margin" w:y="1290"/>
                    <w:ind w:left="720"/>
                    <w:rPr>
                      <w:b/>
                      <w:sz w:val="24"/>
                      <w:szCs w:val="24"/>
                    </w:rPr>
                  </w:pPr>
                  <w:r>
                    <w:rPr>
                      <w:b/>
                      <w:sz w:val="24"/>
                      <w:szCs w:val="24"/>
                    </w:rPr>
                    <w:t xml:space="preserve"> </w:t>
                  </w:r>
                  <w:r w:rsidR="00B875F7" w:rsidRPr="00890CD9">
                    <w:rPr>
                      <w:b/>
                      <w:sz w:val="24"/>
                      <w:szCs w:val="24"/>
                    </w:rPr>
                    <w:t>S</w:t>
                  </w:r>
                  <w:r>
                    <w:rPr>
                      <w:b/>
                      <w:sz w:val="24"/>
                      <w:szCs w:val="24"/>
                    </w:rPr>
                    <w:t>UKKUR</w:t>
                  </w:r>
                  <w:r w:rsidR="008B070A" w:rsidRPr="00890CD9">
                    <w:rPr>
                      <w:b/>
                      <w:sz w:val="24"/>
                      <w:szCs w:val="24"/>
                    </w:rPr>
                    <w:t xml:space="preserve"> with </w:t>
                  </w:r>
                  <w:r w:rsidR="007A7D9B" w:rsidRPr="00890CD9">
                    <w:rPr>
                      <w:b/>
                      <w:sz w:val="24"/>
                      <w:szCs w:val="24"/>
                    </w:rPr>
                    <w:t>78.7</w:t>
                  </w:r>
                  <w:r w:rsidR="008B070A" w:rsidRPr="00890CD9">
                    <w:rPr>
                      <w:b/>
                      <w:sz w:val="24"/>
                      <w:szCs w:val="24"/>
                    </w:rPr>
                    <w:t>% marks</w:t>
                  </w:r>
                  <w:r w:rsidR="00363C5D" w:rsidRPr="00890CD9">
                    <w:rPr>
                      <w:b/>
                      <w:sz w:val="24"/>
                      <w:szCs w:val="24"/>
                    </w:rPr>
                    <w:t>)</w:t>
                  </w:r>
                </w:p>
                <w:p w:rsidR="00E50142" w:rsidRPr="00890CD9" w:rsidRDefault="00E50142" w:rsidP="00F00FF4">
                  <w:pPr>
                    <w:pStyle w:val="NoSpacing"/>
                    <w:framePr w:hSpace="180" w:wrap="around" w:vAnchor="page" w:hAnchor="margin" w:y="1290"/>
                    <w:ind w:left="720"/>
                    <w:rPr>
                      <w:b/>
                      <w:sz w:val="24"/>
                      <w:szCs w:val="24"/>
                    </w:rPr>
                  </w:pPr>
                </w:p>
                <w:p w:rsidR="00B875F7" w:rsidRPr="00890CD9" w:rsidRDefault="00363C5D" w:rsidP="00F00FF4">
                  <w:pPr>
                    <w:pStyle w:val="NoSpacing"/>
                    <w:framePr w:hSpace="180" w:wrap="around" w:vAnchor="page" w:hAnchor="margin" w:y="1290"/>
                    <w:numPr>
                      <w:ilvl w:val="0"/>
                      <w:numId w:val="8"/>
                    </w:numPr>
                    <w:rPr>
                      <w:sz w:val="24"/>
                      <w:szCs w:val="24"/>
                    </w:rPr>
                  </w:pPr>
                  <w:r w:rsidRPr="00890CD9">
                    <w:rPr>
                      <w:sz w:val="24"/>
                      <w:szCs w:val="24"/>
                    </w:rPr>
                    <w:t>MATRICULATION</w:t>
                  </w:r>
                  <w:r w:rsidR="007A7D9B" w:rsidRPr="00890CD9">
                    <w:rPr>
                      <w:sz w:val="24"/>
                      <w:szCs w:val="24"/>
                    </w:rPr>
                    <w:t xml:space="preserve"> ( Science Group )-2006</w:t>
                  </w:r>
                  <w:r w:rsidRPr="00890CD9">
                    <w:rPr>
                      <w:b/>
                      <w:sz w:val="24"/>
                      <w:szCs w:val="24"/>
                    </w:rPr>
                    <w:t>(</w:t>
                  </w:r>
                  <w:r w:rsidR="00B875F7" w:rsidRPr="00890CD9">
                    <w:rPr>
                      <w:b/>
                      <w:sz w:val="24"/>
                      <w:szCs w:val="24"/>
                    </w:rPr>
                    <w:t>BOARD OF INTERMEDIATE AND SECONDRY EDUCATION,</w:t>
                  </w:r>
                </w:p>
                <w:p w:rsidR="00363C5D" w:rsidRPr="00363C5D" w:rsidRDefault="007D0D51" w:rsidP="00F00FF4">
                  <w:pPr>
                    <w:pStyle w:val="NoSpacing"/>
                    <w:framePr w:hSpace="180" w:wrap="around" w:vAnchor="page" w:hAnchor="margin" w:y="1290"/>
                    <w:ind w:left="720"/>
                    <w:rPr>
                      <w:b/>
                    </w:rPr>
                  </w:pPr>
                  <w:r>
                    <w:rPr>
                      <w:b/>
                      <w:sz w:val="24"/>
                      <w:szCs w:val="24"/>
                    </w:rPr>
                    <w:t>LARKANA</w:t>
                  </w:r>
                  <w:r w:rsidR="008B070A" w:rsidRPr="00890CD9">
                    <w:rPr>
                      <w:b/>
                      <w:sz w:val="24"/>
                      <w:szCs w:val="24"/>
                    </w:rPr>
                    <w:t xml:space="preserve">  With 7</w:t>
                  </w:r>
                  <w:r>
                    <w:rPr>
                      <w:b/>
                      <w:sz w:val="24"/>
                      <w:szCs w:val="24"/>
                    </w:rPr>
                    <w:t>7.5</w:t>
                  </w:r>
                  <w:r w:rsidR="008B070A" w:rsidRPr="00890CD9">
                    <w:rPr>
                      <w:b/>
                      <w:sz w:val="24"/>
                      <w:szCs w:val="24"/>
                    </w:rPr>
                    <w:t>% marks</w:t>
                  </w:r>
                  <w:r w:rsidR="008B3120" w:rsidRPr="00890CD9">
                    <w:rPr>
                      <w:b/>
                      <w:sz w:val="24"/>
                      <w:szCs w:val="24"/>
                    </w:rPr>
                    <w:t>)</w:t>
                  </w:r>
                </w:p>
              </w:tc>
            </w:tr>
            <w:tr w:rsidR="00363C5D" w:rsidRPr="003F3F2D" w:rsidTr="00BC3BBA">
              <w:trPr>
                <w:trHeight w:val="261"/>
              </w:trPr>
              <w:tc>
                <w:tcPr>
                  <w:tcW w:w="7404" w:type="dxa"/>
                </w:tcPr>
                <w:p w:rsidR="00363C5D" w:rsidRPr="00054423" w:rsidRDefault="00A90863" w:rsidP="00F00FF4">
                  <w:pPr>
                    <w:framePr w:hSpace="180" w:wrap="around" w:vAnchor="page" w:hAnchor="margin" w:y="1290"/>
                    <w:pBdr>
                      <w:bottom w:val="single" w:sz="4" w:space="1" w:color="808080"/>
                    </w:pBdr>
                    <w:spacing w:after="0" w:line="240" w:lineRule="auto"/>
                    <w:rPr>
                      <w:b/>
                      <w:sz w:val="28"/>
                      <w:szCs w:val="28"/>
                    </w:rPr>
                  </w:pPr>
                  <w:r>
                    <w:rPr>
                      <w:b/>
                      <w:sz w:val="28"/>
                      <w:szCs w:val="28"/>
                    </w:rPr>
                    <w:t>EXPERIENCE</w:t>
                  </w:r>
                </w:p>
              </w:tc>
            </w:tr>
            <w:tr w:rsidR="00363C5D" w:rsidRPr="003F3F2D" w:rsidTr="00BC3BBA">
              <w:trPr>
                <w:trHeight w:val="7281"/>
              </w:trPr>
              <w:tc>
                <w:tcPr>
                  <w:tcW w:w="7404" w:type="dxa"/>
                  <w:shd w:val="clear" w:color="auto" w:fill="EEECE1"/>
                </w:tcPr>
                <w:p w:rsidR="007A7D9B" w:rsidRPr="0020058B" w:rsidRDefault="007A7D9B" w:rsidP="00F00FF4">
                  <w:pPr>
                    <w:framePr w:hSpace="180" w:wrap="around" w:vAnchor="page" w:hAnchor="margin" w:y="1290"/>
                    <w:spacing w:after="0" w:line="360" w:lineRule="auto"/>
                    <w:ind w:left="360"/>
                    <w:rPr>
                      <w:sz w:val="24"/>
                      <w:szCs w:val="24"/>
                    </w:rPr>
                  </w:pPr>
                </w:p>
                <w:p w:rsidR="00104C49" w:rsidRPr="0020058B" w:rsidRDefault="00AB25FD" w:rsidP="00F00FF4">
                  <w:pPr>
                    <w:framePr w:hSpace="180" w:wrap="around" w:vAnchor="page" w:hAnchor="margin" w:y="1290"/>
                    <w:spacing w:after="0" w:line="360" w:lineRule="auto"/>
                    <w:ind w:left="360"/>
                    <w:rPr>
                      <w:b/>
                      <w:sz w:val="24"/>
                      <w:szCs w:val="24"/>
                      <w:u w:val="single"/>
                    </w:rPr>
                  </w:pPr>
                  <w:r w:rsidRPr="0020058B">
                    <w:rPr>
                      <w:b/>
                      <w:sz w:val="24"/>
                      <w:szCs w:val="24"/>
                    </w:rPr>
                    <w:t xml:space="preserve">1=  </w:t>
                  </w:r>
                  <w:r w:rsidR="00817B7C" w:rsidRPr="0020058B">
                    <w:rPr>
                      <w:b/>
                      <w:sz w:val="24"/>
                      <w:szCs w:val="24"/>
                      <w:u w:val="single"/>
                    </w:rPr>
                    <w:t>Pfizer</w:t>
                  </w:r>
                  <w:r w:rsidR="00104C49" w:rsidRPr="0020058B">
                    <w:rPr>
                      <w:b/>
                      <w:sz w:val="24"/>
                      <w:szCs w:val="24"/>
                      <w:u w:val="single"/>
                    </w:rPr>
                    <w:t xml:space="preserve"> PHARMA KARACHI 2015</w:t>
                  </w:r>
                </w:p>
                <w:p w:rsidR="00BC3BBA" w:rsidRDefault="00BC3BBA" w:rsidP="00F00FF4">
                  <w:pPr>
                    <w:framePr w:hSpace="180" w:wrap="around" w:vAnchor="page" w:hAnchor="margin" w:y="1290"/>
                    <w:tabs>
                      <w:tab w:val="left" w:pos="1440"/>
                      <w:tab w:val="right" w:pos="10080"/>
                    </w:tabs>
                    <w:spacing w:line="240" w:lineRule="auto"/>
                    <w:jc w:val="both"/>
                    <w:rPr>
                      <w:rFonts w:asciiTheme="minorHAnsi" w:eastAsia="Batang" w:hAnsiTheme="minorHAnsi" w:cstheme="minorBidi"/>
                      <w:spacing w:val="-6"/>
                      <w:sz w:val="21"/>
                    </w:rPr>
                  </w:pPr>
                  <w:r>
                    <w:rPr>
                      <w:rFonts w:asciiTheme="minorHAnsi" w:eastAsia="Batang" w:hAnsiTheme="minorHAnsi" w:cstheme="minorBidi"/>
                      <w:spacing w:val="-6"/>
                    </w:rPr>
                    <w:t xml:space="preserve">           </w:t>
                  </w:r>
                  <w:r w:rsidR="00F00FF4">
                    <w:rPr>
                      <w:rFonts w:asciiTheme="minorHAnsi" w:eastAsia="Batang" w:hAnsiTheme="minorHAnsi" w:cstheme="minorBidi"/>
                      <w:spacing w:val="-6"/>
                    </w:rPr>
                    <w:t xml:space="preserve">15 </w:t>
                  </w:r>
                  <w:r>
                    <w:rPr>
                      <w:rFonts w:asciiTheme="minorHAnsi" w:eastAsia="Batang" w:hAnsiTheme="minorHAnsi" w:cstheme="minorBidi"/>
                      <w:spacing w:val="-6"/>
                    </w:rPr>
                    <w:t xml:space="preserve"> </w:t>
                  </w:r>
                  <w:r w:rsidRPr="00BC3BBA">
                    <w:rPr>
                      <w:rFonts w:asciiTheme="minorHAnsi" w:eastAsia="Batang" w:hAnsiTheme="minorHAnsi" w:cstheme="minorBidi"/>
                      <w:spacing w:val="-6"/>
                    </w:rPr>
                    <w:t xml:space="preserve">Jan </w:t>
                  </w:r>
                  <w:r w:rsidR="00F00FF4">
                    <w:rPr>
                      <w:rFonts w:asciiTheme="minorHAnsi" w:eastAsia="Batang" w:hAnsiTheme="minorHAnsi" w:cstheme="minorBidi"/>
                      <w:spacing w:val="-6"/>
                    </w:rPr>
                    <w:t>2015 to</w:t>
                  </w:r>
                  <w:bookmarkStart w:id="0" w:name="_GoBack"/>
                  <w:bookmarkEnd w:id="0"/>
                  <w:r w:rsidRPr="00BC3BBA">
                    <w:rPr>
                      <w:rFonts w:asciiTheme="minorHAnsi" w:eastAsia="Batang" w:hAnsiTheme="minorHAnsi" w:cstheme="minorBidi"/>
                      <w:spacing w:val="-6"/>
                    </w:rPr>
                    <w:t xml:space="preserve"> </w:t>
                  </w:r>
                  <w:r>
                    <w:rPr>
                      <w:rFonts w:asciiTheme="minorHAnsi" w:eastAsia="Batang" w:hAnsiTheme="minorHAnsi" w:cstheme="minorBidi"/>
                      <w:spacing w:val="-6"/>
                    </w:rPr>
                    <w:t xml:space="preserve">Present  </w:t>
                  </w:r>
                  <w:r w:rsidRPr="00BC3BBA">
                    <w:rPr>
                      <w:rFonts w:asciiTheme="minorHAnsi" w:eastAsia="Batang" w:hAnsiTheme="minorHAnsi" w:cstheme="minorBidi"/>
                      <w:b/>
                      <w:smallCaps/>
                      <w:spacing w:val="-6"/>
                      <w:sz w:val="24"/>
                    </w:rPr>
                    <w:t>Pfizer Pakistan Limited</w:t>
                  </w:r>
                </w:p>
                <w:p w:rsidR="0020058B" w:rsidRPr="00BC3BBA" w:rsidRDefault="00BC3BBA" w:rsidP="00F00FF4">
                  <w:pPr>
                    <w:framePr w:hSpace="180" w:wrap="around" w:vAnchor="page" w:hAnchor="margin" w:y="1290"/>
                    <w:tabs>
                      <w:tab w:val="left" w:pos="1440"/>
                      <w:tab w:val="right" w:pos="10080"/>
                    </w:tabs>
                    <w:spacing w:line="240" w:lineRule="auto"/>
                    <w:jc w:val="both"/>
                    <w:rPr>
                      <w:rFonts w:asciiTheme="minorHAnsi" w:eastAsia="Batang" w:hAnsiTheme="minorHAnsi" w:cstheme="minorBidi"/>
                      <w:spacing w:val="-6"/>
                      <w:sz w:val="21"/>
                    </w:rPr>
                  </w:pPr>
                  <w:r>
                    <w:rPr>
                      <w:rFonts w:asciiTheme="minorHAnsi" w:eastAsia="Batang" w:hAnsiTheme="minorHAnsi" w:cstheme="minorBidi"/>
                      <w:spacing w:val="-6"/>
                      <w:sz w:val="21"/>
                    </w:rPr>
                    <w:t xml:space="preserve">              </w:t>
                  </w:r>
                  <w:r w:rsidR="00903806">
                    <w:rPr>
                      <w:b/>
                      <w:i/>
                    </w:rPr>
                    <w:t xml:space="preserve"> </w:t>
                  </w:r>
                  <w:r w:rsidR="0020058B" w:rsidRPr="00E5749B">
                    <w:rPr>
                      <w:b/>
                      <w:i/>
                    </w:rPr>
                    <w:t>Quality Control Inspector</w:t>
                  </w:r>
                  <w:r w:rsidR="0020058B" w:rsidRPr="00E5749B">
                    <w:rPr>
                      <w:b/>
                      <w:i/>
                      <w:sz w:val="21"/>
                    </w:rPr>
                    <w:tab/>
                  </w:r>
                  <w:r w:rsidR="0020058B" w:rsidRPr="00E5749B">
                    <w:rPr>
                      <w:b/>
                      <w:i/>
                      <w:sz w:val="21"/>
                    </w:rPr>
                    <w:tab/>
                  </w:r>
                </w:p>
                <w:p w:rsidR="0020058B" w:rsidRPr="000C1372" w:rsidRDefault="0020058B" w:rsidP="00F00FF4">
                  <w:pPr>
                    <w:framePr w:hSpace="180" w:wrap="around" w:vAnchor="page" w:hAnchor="margin" w:y="1290"/>
                    <w:tabs>
                      <w:tab w:val="left" w:pos="1440"/>
                    </w:tabs>
                    <w:spacing w:after="0"/>
                    <w:ind w:left="1800"/>
                    <w:jc w:val="both"/>
                    <w:rPr>
                      <w:spacing w:val="-6"/>
                    </w:rPr>
                  </w:pPr>
                  <w:r w:rsidRPr="000C1372">
                    <w:rPr>
                      <w:spacing w:val="-6"/>
                    </w:rPr>
                    <w:t>Worked as a Quality Assurance Officer on various functions of the department;</w:t>
                  </w:r>
                </w:p>
                <w:p w:rsidR="0020058B" w:rsidRPr="000C1372" w:rsidRDefault="0020058B" w:rsidP="00F00FF4">
                  <w:pPr>
                    <w:framePr w:hSpace="180" w:wrap="around" w:vAnchor="page" w:hAnchor="margin" w:y="1290"/>
                    <w:numPr>
                      <w:ilvl w:val="0"/>
                      <w:numId w:val="43"/>
                    </w:numPr>
                    <w:tabs>
                      <w:tab w:val="left" w:pos="1440"/>
                      <w:tab w:val="left" w:pos="1800"/>
                    </w:tabs>
                    <w:spacing w:after="0" w:line="240" w:lineRule="auto"/>
                    <w:ind w:firstLine="0"/>
                    <w:jc w:val="both"/>
                    <w:rPr>
                      <w:spacing w:val="-6"/>
                    </w:rPr>
                  </w:pPr>
                  <w:r w:rsidRPr="000C1372">
                    <w:rPr>
                      <w:spacing w:val="-6"/>
                    </w:rPr>
                    <w:t>In-process checks</w:t>
                  </w:r>
                  <w:r>
                    <w:rPr>
                      <w:spacing w:val="-6"/>
                    </w:rPr>
                    <w:t xml:space="preserve"> (hardness, friability, disintegration, blister leakage)</w:t>
                  </w:r>
                </w:p>
                <w:p w:rsidR="0020058B" w:rsidRDefault="0020058B" w:rsidP="00F00FF4">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Batch document Audit</w:t>
                  </w:r>
                </w:p>
                <w:p w:rsidR="0020058B" w:rsidRDefault="0020058B" w:rsidP="00F00FF4">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Issuance of Batch documents</w:t>
                  </w:r>
                </w:p>
                <w:p w:rsidR="0020058B" w:rsidRDefault="0020058B" w:rsidP="00F00FF4">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Management of documents record room</w:t>
                  </w:r>
                </w:p>
                <w:p w:rsidR="0020058B" w:rsidRPr="000C1372" w:rsidRDefault="0020058B" w:rsidP="00F00FF4">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Management of Reference Sample room</w:t>
                  </w:r>
                </w:p>
                <w:p w:rsidR="0020058B" w:rsidRDefault="0020058B" w:rsidP="00F00FF4">
                  <w:pPr>
                    <w:framePr w:hSpace="180" w:wrap="around" w:vAnchor="page" w:hAnchor="margin" w:y="1290"/>
                    <w:numPr>
                      <w:ilvl w:val="0"/>
                      <w:numId w:val="43"/>
                    </w:numPr>
                    <w:tabs>
                      <w:tab w:val="left" w:pos="1440"/>
                      <w:tab w:val="left" w:pos="1800"/>
                    </w:tabs>
                    <w:spacing w:after="0" w:line="240" w:lineRule="auto"/>
                    <w:ind w:firstLine="0"/>
                    <w:jc w:val="both"/>
                    <w:rPr>
                      <w:spacing w:val="-6"/>
                    </w:rPr>
                  </w:pPr>
                  <w:r w:rsidRPr="000C1372">
                    <w:rPr>
                      <w:spacing w:val="-6"/>
                    </w:rPr>
                    <w:t>GMP Compliance</w:t>
                  </w:r>
                </w:p>
                <w:p w:rsidR="0020058B" w:rsidRDefault="0020058B" w:rsidP="00F00FF4">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Packaging inprocess</w:t>
                  </w:r>
                </w:p>
                <w:p w:rsidR="0020058B" w:rsidRDefault="0020058B" w:rsidP="00F00FF4">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Issuance of line clearance</w:t>
                  </w:r>
                </w:p>
                <w:p w:rsidR="0020058B" w:rsidRPr="0020058B" w:rsidRDefault="0020058B" w:rsidP="00F00FF4">
                  <w:pPr>
                    <w:framePr w:hSpace="180" w:wrap="around" w:vAnchor="page" w:hAnchor="margin" w:y="1290"/>
                    <w:numPr>
                      <w:ilvl w:val="0"/>
                      <w:numId w:val="43"/>
                    </w:numPr>
                    <w:tabs>
                      <w:tab w:val="left" w:pos="1440"/>
                      <w:tab w:val="left" w:pos="1800"/>
                    </w:tabs>
                    <w:spacing w:after="0" w:line="240" w:lineRule="auto"/>
                    <w:ind w:firstLine="0"/>
                    <w:jc w:val="both"/>
                    <w:rPr>
                      <w:spacing w:val="-6"/>
                      <w:sz w:val="24"/>
                      <w:szCs w:val="24"/>
                    </w:rPr>
                  </w:pPr>
                  <w:r w:rsidRPr="0020058B">
                    <w:rPr>
                      <w:spacing w:val="-6"/>
                      <w:sz w:val="24"/>
                      <w:szCs w:val="24"/>
                    </w:rPr>
                    <w:t>Rinse swab test on U.V Visible Spectrophotometer</w:t>
                  </w:r>
                </w:p>
                <w:p w:rsidR="0020058B" w:rsidRPr="0020058B" w:rsidRDefault="0020058B" w:rsidP="00F00FF4">
                  <w:pPr>
                    <w:framePr w:hSpace="180" w:wrap="around" w:vAnchor="page" w:hAnchor="margin" w:y="1290"/>
                    <w:spacing w:after="0" w:line="360" w:lineRule="auto"/>
                    <w:ind w:left="360"/>
                    <w:rPr>
                      <w:b/>
                      <w:sz w:val="24"/>
                      <w:szCs w:val="24"/>
                      <w:u w:val="single"/>
                    </w:rPr>
                  </w:pPr>
                </w:p>
                <w:p w:rsidR="007A7D9B" w:rsidRPr="0020058B" w:rsidRDefault="00AB25FD" w:rsidP="00F00FF4">
                  <w:pPr>
                    <w:framePr w:hSpace="180" w:wrap="around" w:vAnchor="page" w:hAnchor="margin" w:y="1290"/>
                    <w:spacing w:after="0" w:line="360" w:lineRule="auto"/>
                    <w:rPr>
                      <w:sz w:val="24"/>
                      <w:szCs w:val="24"/>
                    </w:rPr>
                  </w:pPr>
                  <w:r w:rsidRPr="0020058B">
                    <w:rPr>
                      <w:b/>
                      <w:bCs/>
                      <w:sz w:val="24"/>
                      <w:szCs w:val="24"/>
                    </w:rPr>
                    <w:t xml:space="preserve">     2=  </w:t>
                  </w:r>
                  <w:r w:rsidR="007D0D51" w:rsidRPr="0020058B">
                    <w:rPr>
                      <w:b/>
                      <w:bCs/>
                      <w:sz w:val="24"/>
                      <w:szCs w:val="24"/>
                      <w:u w:val="single"/>
                    </w:rPr>
                    <w:t>INDUS PHARMA KARACHI</w:t>
                  </w:r>
                  <w:r w:rsidR="001C057F" w:rsidRPr="0020058B">
                    <w:rPr>
                      <w:sz w:val="24"/>
                      <w:szCs w:val="24"/>
                      <w:u w:val="single"/>
                    </w:rPr>
                    <w:t xml:space="preserve"> </w:t>
                  </w:r>
                  <w:r w:rsidR="007D0D51" w:rsidRPr="0020058B">
                    <w:rPr>
                      <w:b/>
                      <w:sz w:val="24"/>
                      <w:szCs w:val="24"/>
                      <w:u w:val="single"/>
                    </w:rPr>
                    <w:t>2014</w:t>
                  </w:r>
                </w:p>
                <w:p w:rsidR="00EA3FCD" w:rsidRPr="0020058B" w:rsidRDefault="00EA3FCD" w:rsidP="00F00FF4">
                  <w:pPr>
                    <w:framePr w:hSpace="180" w:wrap="around" w:vAnchor="page" w:hAnchor="margin" w:y="1290"/>
                    <w:numPr>
                      <w:ilvl w:val="0"/>
                      <w:numId w:val="40"/>
                    </w:numPr>
                    <w:spacing w:after="0" w:line="360" w:lineRule="auto"/>
                  </w:pPr>
                  <w:r w:rsidRPr="0020058B">
                    <w:t xml:space="preserve">Worked in </w:t>
                  </w:r>
                  <w:r w:rsidR="00154870" w:rsidRPr="0020058B">
                    <w:t>“</w:t>
                  </w:r>
                  <w:r w:rsidR="007D0D51" w:rsidRPr="0020058B">
                    <w:t xml:space="preserve"> 8 DEPARTMENT</w:t>
                  </w:r>
                  <w:r w:rsidR="00154870" w:rsidRPr="0020058B">
                    <w:t>”</w:t>
                  </w:r>
                  <w:r w:rsidRPr="0020058B">
                    <w:t xml:space="preserve"> where I interact</w:t>
                  </w:r>
                  <w:r w:rsidR="00CB1298" w:rsidRPr="0020058B">
                    <w:t>ed</w:t>
                  </w:r>
                  <w:r w:rsidR="007D0D51" w:rsidRPr="0020058B">
                    <w:t xml:space="preserve"> with different MACHINERY </w:t>
                  </w:r>
                  <w:r w:rsidR="00CB1298" w:rsidRPr="0020058B">
                    <w:t>,</w:t>
                  </w:r>
                  <w:r w:rsidR="007D0D51" w:rsidRPr="0020058B">
                    <w:t xml:space="preserve"> studied their function and different work </w:t>
                  </w:r>
                </w:p>
                <w:p w:rsidR="005623C3" w:rsidRPr="0020058B" w:rsidRDefault="00AB25FD" w:rsidP="00F00FF4">
                  <w:pPr>
                    <w:framePr w:hSpace="180" w:wrap="around" w:vAnchor="page" w:hAnchor="margin" w:y="1290"/>
                    <w:spacing w:after="0" w:line="360" w:lineRule="auto"/>
                    <w:ind w:left="360"/>
                    <w:rPr>
                      <w:sz w:val="24"/>
                      <w:szCs w:val="24"/>
                    </w:rPr>
                  </w:pPr>
                  <w:r w:rsidRPr="0020058B">
                    <w:rPr>
                      <w:b/>
                      <w:bCs/>
                      <w:sz w:val="24"/>
                      <w:szCs w:val="24"/>
                    </w:rPr>
                    <w:t xml:space="preserve">3= </w:t>
                  </w:r>
                  <w:r w:rsidR="007D0D51" w:rsidRPr="0020058B">
                    <w:rPr>
                      <w:b/>
                      <w:bCs/>
                      <w:sz w:val="24"/>
                      <w:szCs w:val="24"/>
                      <w:u w:val="single"/>
                    </w:rPr>
                    <w:t>“KHOS PHARMA HYDERABAD</w:t>
                  </w:r>
                  <w:r w:rsidR="005623C3" w:rsidRPr="0020058B">
                    <w:rPr>
                      <w:b/>
                      <w:bCs/>
                      <w:sz w:val="24"/>
                      <w:szCs w:val="24"/>
                      <w:u w:val="single"/>
                    </w:rPr>
                    <w:t>”</w:t>
                  </w:r>
                  <w:r w:rsidR="007D0D51" w:rsidRPr="0020058B">
                    <w:rPr>
                      <w:sz w:val="24"/>
                      <w:szCs w:val="24"/>
                      <w:u w:val="single"/>
                    </w:rPr>
                    <w:t xml:space="preserve"> </w:t>
                  </w:r>
                  <w:r w:rsidR="007D0D51" w:rsidRPr="0020058B">
                    <w:rPr>
                      <w:b/>
                      <w:sz w:val="24"/>
                      <w:szCs w:val="24"/>
                      <w:u w:val="single"/>
                    </w:rPr>
                    <w:t>2012</w:t>
                  </w:r>
                  <w:r w:rsidR="006075EF" w:rsidRPr="0020058B">
                    <w:rPr>
                      <w:b/>
                      <w:sz w:val="24"/>
                      <w:szCs w:val="24"/>
                      <w:u w:val="single"/>
                    </w:rPr>
                    <w:t>.</w:t>
                  </w:r>
                </w:p>
                <w:p w:rsidR="006075EF" w:rsidRPr="00BC3BBA" w:rsidRDefault="002201F1" w:rsidP="00F00FF4">
                  <w:pPr>
                    <w:pStyle w:val="ListParagraph"/>
                    <w:framePr w:hSpace="180" w:wrap="around" w:vAnchor="page" w:hAnchor="margin" w:y="1290"/>
                    <w:numPr>
                      <w:ilvl w:val="0"/>
                      <w:numId w:val="40"/>
                    </w:numPr>
                    <w:spacing w:after="0" w:line="360" w:lineRule="auto"/>
                  </w:pPr>
                  <w:r w:rsidRPr="0020058B">
                    <w:rPr>
                      <w:bCs/>
                    </w:rPr>
                    <w:t>Where</w:t>
                  </w:r>
                  <w:r w:rsidR="007D0D51" w:rsidRPr="0020058B">
                    <w:rPr>
                      <w:bCs/>
                    </w:rPr>
                    <w:t xml:space="preserve"> I WORK IN 4 DEPARTMENT ware house , syrup , tablet and packing</w:t>
                  </w:r>
                </w:p>
                <w:p w:rsidR="00377AF6" w:rsidRPr="00D6134C" w:rsidRDefault="00377AF6" w:rsidP="00F00FF4">
                  <w:pPr>
                    <w:framePr w:hSpace="180" w:wrap="around" w:vAnchor="page" w:hAnchor="margin" w:y="1290"/>
                    <w:spacing w:after="0" w:line="240" w:lineRule="auto"/>
                    <w:rPr>
                      <w:b/>
                      <w:sz w:val="26"/>
                      <w:szCs w:val="26"/>
                    </w:rPr>
                  </w:pPr>
                </w:p>
              </w:tc>
            </w:tr>
          </w:tbl>
          <w:p w:rsidR="007B4431" w:rsidRPr="007E612D" w:rsidRDefault="007B4431" w:rsidP="00832F4B">
            <w:pPr>
              <w:spacing w:after="0" w:line="240" w:lineRule="auto"/>
            </w:pPr>
          </w:p>
        </w:tc>
        <w:tc>
          <w:tcPr>
            <w:tcW w:w="3853" w:type="dxa"/>
            <w:shd w:val="clear" w:color="auto" w:fill="F2F2F2"/>
          </w:tcPr>
          <w:p w:rsidR="00193362" w:rsidRDefault="00193362" w:rsidP="00832F4B">
            <w:pPr>
              <w:spacing w:after="0"/>
              <w:rPr>
                <w:b/>
                <w:sz w:val="24"/>
                <w:szCs w:val="24"/>
                <w:u w:val="single"/>
              </w:rPr>
            </w:pPr>
          </w:p>
          <w:p w:rsidR="0094020B" w:rsidRPr="00110581" w:rsidRDefault="0094020B" w:rsidP="00832F4B">
            <w:pPr>
              <w:spacing w:after="0"/>
              <w:rPr>
                <w:color w:val="262626"/>
                <w:sz w:val="24"/>
                <w:szCs w:val="24"/>
                <w:u w:val="single"/>
              </w:rPr>
            </w:pPr>
            <w:r w:rsidRPr="00110581">
              <w:rPr>
                <w:b/>
                <w:sz w:val="24"/>
                <w:szCs w:val="24"/>
                <w:u w:val="single"/>
              </w:rPr>
              <w:t>Areas of interest</w:t>
            </w:r>
          </w:p>
          <w:p w:rsidR="0094020B" w:rsidRPr="00110581" w:rsidRDefault="00101CA7" w:rsidP="00832F4B">
            <w:pPr>
              <w:pStyle w:val="ListParagraph"/>
              <w:numPr>
                <w:ilvl w:val="0"/>
                <w:numId w:val="40"/>
              </w:numPr>
              <w:tabs>
                <w:tab w:val="num" w:pos="673"/>
              </w:tabs>
              <w:spacing w:after="0" w:line="240" w:lineRule="auto"/>
              <w:rPr>
                <w:color w:val="262626"/>
              </w:rPr>
            </w:pPr>
            <w:r>
              <w:rPr>
                <w:color w:val="000000"/>
              </w:rPr>
              <w:t xml:space="preserve">Industrial , Clinical Pharmacy </w:t>
            </w:r>
            <w:r w:rsidR="00646EAD" w:rsidRPr="00110581">
              <w:rPr>
                <w:color w:val="000000"/>
              </w:rPr>
              <w:t>.</w:t>
            </w:r>
          </w:p>
          <w:p w:rsidR="00DA3008" w:rsidRPr="00890CD9" w:rsidRDefault="008D0C6E" w:rsidP="00832F4B">
            <w:pPr>
              <w:spacing w:after="0" w:line="240" w:lineRule="auto"/>
              <w:rPr>
                <w:b/>
                <w:sz w:val="24"/>
                <w:szCs w:val="24"/>
                <w:u w:val="single"/>
              </w:rPr>
            </w:pPr>
            <w:r w:rsidRPr="00890CD9">
              <w:rPr>
                <w:b/>
                <w:sz w:val="24"/>
                <w:szCs w:val="24"/>
                <w:u w:val="single"/>
              </w:rPr>
              <w:t>Key Skills</w:t>
            </w:r>
          </w:p>
          <w:p w:rsidR="008B070A" w:rsidRPr="006C61E0" w:rsidRDefault="00E8755F" w:rsidP="00832F4B">
            <w:pPr>
              <w:pStyle w:val="ListParagraph"/>
              <w:numPr>
                <w:ilvl w:val="0"/>
                <w:numId w:val="40"/>
              </w:numPr>
              <w:tabs>
                <w:tab w:val="clear" w:pos="360"/>
                <w:tab w:val="num" w:pos="612"/>
              </w:tabs>
              <w:spacing w:after="0" w:line="240" w:lineRule="auto"/>
              <w:ind w:hanging="288"/>
              <w:rPr>
                <w:color w:val="000000"/>
              </w:rPr>
            </w:pPr>
            <w:r w:rsidRPr="006C61E0">
              <w:rPr>
                <w:color w:val="000000"/>
              </w:rPr>
              <w:t>Excellent communication</w:t>
            </w:r>
            <w:r w:rsidR="008B070A" w:rsidRPr="006C61E0">
              <w:rPr>
                <w:color w:val="000000"/>
              </w:rPr>
              <w:t xml:space="preserve"> skills developed through experience in research environments in academia.</w:t>
            </w:r>
          </w:p>
          <w:p w:rsidR="008B070A" w:rsidRPr="006C61E0" w:rsidRDefault="008B070A" w:rsidP="00832F4B">
            <w:pPr>
              <w:pStyle w:val="ListParagraph"/>
              <w:numPr>
                <w:ilvl w:val="0"/>
                <w:numId w:val="40"/>
              </w:numPr>
              <w:tabs>
                <w:tab w:val="clear" w:pos="360"/>
                <w:tab w:val="num" w:pos="612"/>
              </w:tabs>
              <w:spacing w:after="0" w:line="240" w:lineRule="auto"/>
              <w:ind w:hanging="288"/>
              <w:rPr>
                <w:color w:val="000000"/>
              </w:rPr>
            </w:pPr>
            <w:r w:rsidRPr="006C61E0">
              <w:rPr>
                <w:color w:val="000000"/>
              </w:rPr>
              <w:t>An effective facilitator, able to use interpersonal skills to build working relationships at all levels.</w:t>
            </w:r>
          </w:p>
          <w:p w:rsidR="005C1A19" w:rsidRPr="00646EAD" w:rsidRDefault="005C1A19" w:rsidP="00832F4B">
            <w:pPr>
              <w:pStyle w:val="ListParagraph"/>
              <w:numPr>
                <w:ilvl w:val="0"/>
                <w:numId w:val="40"/>
              </w:numPr>
              <w:tabs>
                <w:tab w:val="clear" w:pos="360"/>
                <w:tab w:val="num" w:pos="612"/>
              </w:tabs>
              <w:spacing w:after="0" w:line="240" w:lineRule="auto"/>
              <w:ind w:hanging="288"/>
            </w:pPr>
            <w:r w:rsidRPr="00646EAD">
              <w:t>Excellent internal and external communication skills.</w:t>
            </w:r>
          </w:p>
          <w:p w:rsidR="00776622" w:rsidRPr="006C61E0" w:rsidRDefault="00501D1B" w:rsidP="00832F4B">
            <w:pPr>
              <w:pStyle w:val="ListParagraph"/>
              <w:numPr>
                <w:ilvl w:val="0"/>
                <w:numId w:val="40"/>
              </w:numPr>
              <w:tabs>
                <w:tab w:val="clear" w:pos="360"/>
                <w:tab w:val="num" w:pos="612"/>
              </w:tabs>
              <w:autoSpaceDE w:val="0"/>
              <w:autoSpaceDN w:val="0"/>
              <w:adjustRightInd w:val="0"/>
              <w:spacing w:after="0" w:line="240" w:lineRule="auto"/>
              <w:ind w:hanging="288"/>
              <w:rPr>
                <w:color w:val="000000"/>
              </w:rPr>
            </w:pPr>
            <w:r w:rsidRPr="006C61E0">
              <w:rPr>
                <w:color w:val="000000"/>
              </w:rPr>
              <w:t>Well-developed</w:t>
            </w:r>
            <w:r w:rsidR="008B070A" w:rsidRPr="006C61E0">
              <w:rPr>
                <w:color w:val="000000"/>
              </w:rPr>
              <w:t xml:space="preserve"> one-to-one and group supervisory skills and</w:t>
            </w:r>
            <w:r w:rsidR="00101CA7">
              <w:rPr>
                <w:color w:val="000000"/>
              </w:rPr>
              <w:t xml:space="preserve"> </w:t>
            </w:r>
            <w:r w:rsidR="008B070A" w:rsidRPr="006C61E0">
              <w:rPr>
                <w:color w:val="000000"/>
              </w:rPr>
              <w:t>management abilities.</w:t>
            </w:r>
          </w:p>
          <w:p w:rsidR="003113DF" w:rsidRPr="006C61E0" w:rsidRDefault="003113DF" w:rsidP="00832F4B">
            <w:pPr>
              <w:pStyle w:val="ListParagraph"/>
              <w:numPr>
                <w:ilvl w:val="0"/>
                <w:numId w:val="40"/>
              </w:numPr>
              <w:tabs>
                <w:tab w:val="clear" w:pos="360"/>
                <w:tab w:val="num" w:pos="612"/>
              </w:tabs>
              <w:autoSpaceDE w:val="0"/>
              <w:autoSpaceDN w:val="0"/>
              <w:adjustRightInd w:val="0"/>
              <w:spacing w:after="0" w:line="240" w:lineRule="auto"/>
              <w:ind w:hanging="288"/>
              <w:rPr>
                <w:color w:val="000000"/>
              </w:rPr>
            </w:pPr>
            <w:r w:rsidRPr="006C61E0">
              <w:rPr>
                <w:color w:val="000000"/>
              </w:rPr>
              <w:t>Excellent production skills.</w:t>
            </w:r>
          </w:p>
          <w:p w:rsidR="00DA3008" w:rsidRPr="00890CD9" w:rsidRDefault="00153805" w:rsidP="00832F4B">
            <w:pPr>
              <w:spacing w:after="0" w:line="240" w:lineRule="auto"/>
              <w:rPr>
                <w:b/>
                <w:sz w:val="24"/>
                <w:szCs w:val="24"/>
                <w:u w:val="single"/>
              </w:rPr>
            </w:pPr>
            <w:r w:rsidRPr="00890CD9">
              <w:rPr>
                <w:b/>
                <w:sz w:val="24"/>
                <w:szCs w:val="24"/>
                <w:u w:val="single"/>
              </w:rPr>
              <w:t>Computer</w:t>
            </w:r>
            <w:r w:rsidR="00DA3008" w:rsidRPr="00890CD9">
              <w:rPr>
                <w:b/>
                <w:sz w:val="24"/>
                <w:szCs w:val="24"/>
                <w:u w:val="single"/>
              </w:rPr>
              <w:t xml:space="preserve"> Skills</w:t>
            </w:r>
          </w:p>
          <w:p w:rsidR="00646EAD" w:rsidRPr="00154870" w:rsidRDefault="00646EAD" w:rsidP="00832F4B">
            <w:pPr>
              <w:pStyle w:val="NoSpacing"/>
              <w:numPr>
                <w:ilvl w:val="0"/>
                <w:numId w:val="42"/>
              </w:numPr>
              <w:ind w:left="432"/>
            </w:pPr>
            <w:r w:rsidRPr="00154870">
              <w:t xml:space="preserve">MS Office </w:t>
            </w:r>
          </w:p>
          <w:p w:rsidR="00646EAD" w:rsidRPr="00154870" w:rsidRDefault="00646EAD" w:rsidP="00832F4B">
            <w:pPr>
              <w:pStyle w:val="NoSpacing"/>
              <w:numPr>
                <w:ilvl w:val="0"/>
                <w:numId w:val="42"/>
              </w:numPr>
              <w:ind w:left="432"/>
            </w:pPr>
            <w:r w:rsidRPr="00154870">
              <w:t>Different Soft wares</w:t>
            </w:r>
          </w:p>
          <w:p w:rsidR="00646EAD" w:rsidRPr="00154870" w:rsidRDefault="00646EAD" w:rsidP="00832F4B">
            <w:pPr>
              <w:pStyle w:val="NoSpacing"/>
              <w:numPr>
                <w:ilvl w:val="0"/>
                <w:numId w:val="42"/>
              </w:numPr>
              <w:ind w:left="432"/>
            </w:pPr>
            <w:r w:rsidRPr="00154870">
              <w:t>Windows 98, 2000, NT, 7 &amp; 8.</w:t>
            </w:r>
          </w:p>
          <w:p w:rsidR="009A5E8E" w:rsidRPr="00154870" w:rsidRDefault="00AB5412" w:rsidP="00832F4B">
            <w:pPr>
              <w:pStyle w:val="NoSpacing"/>
              <w:numPr>
                <w:ilvl w:val="0"/>
                <w:numId w:val="42"/>
              </w:numPr>
              <w:ind w:left="432"/>
              <w:rPr>
                <w:i/>
              </w:rPr>
            </w:pPr>
            <w:r>
              <w:t>Internet (Browsing</w:t>
            </w:r>
            <w:r w:rsidR="00646EAD" w:rsidRPr="00154870">
              <w:t>)</w:t>
            </w:r>
          </w:p>
          <w:p w:rsidR="00DA3008" w:rsidRPr="00890CD9" w:rsidRDefault="00DA3008" w:rsidP="00832F4B">
            <w:pPr>
              <w:pStyle w:val="NoSpacing"/>
              <w:rPr>
                <w:rFonts w:ascii="Arial Narrow" w:hAnsi="Arial Narrow"/>
                <w:b/>
                <w:sz w:val="24"/>
                <w:szCs w:val="24"/>
                <w:u w:val="single"/>
              </w:rPr>
            </w:pPr>
            <w:r w:rsidRPr="00890CD9">
              <w:rPr>
                <w:rFonts w:ascii="Arial Narrow" w:hAnsi="Arial Narrow"/>
                <w:b/>
                <w:sz w:val="24"/>
                <w:szCs w:val="24"/>
                <w:u w:val="single"/>
              </w:rPr>
              <w:t>Hobbies &amp; Interests</w:t>
            </w:r>
          </w:p>
          <w:p w:rsidR="00DA3008" w:rsidRPr="00154870" w:rsidRDefault="00DA3008" w:rsidP="00832F4B">
            <w:pPr>
              <w:pStyle w:val="NoSpacing"/>
              <w:numPr>
                <w:ilvl w:val="0"/>
                <w:numId w:val="10"/>
              </w:numPr>
              <w:ind w:left="432"/>
            </w:pPr>
            <w:r w:rsidRPr="00154870">
              <w:t xml:space="preserve">Playing </w:t>
            </w:r>
            <w:r w:rsidR="00E15D4A" w:rsidRPr="00154870">
              <w:t>badminton</w:t>
            </w:r>
            <w:r w:rsidR="001E7720" w:rsidRPr="00154870">
              <w:t>&amp; Cricket.</w:t>
            </w:r>
          </w:p>
          <w:p w:rsidR="00DA3008" w:rsidRPr="00154870" w:rsidRDefault="00DA3008" w:rsidP="00832F4B">
            <w:pPr>
              <w:pStyle w:val="NoSpacing"/>
              <w:numPr>
                <w:ilvl w:val="0"/>
                <w:numId w:val="10"/>
              </w:numPr>
              <w:ind w:left="432"/>
            </w:pPr>
            <w:r w:rsidRPr="00154870">
              <w:t xml:space="preserve">Interest in </w:t>
            </w:r>
            <w:r w:rsidR="00E15D4A" w:rsidRPr="00154870">
              <w:t>research work</w:t>
            </w:r>
          </w:p>
          <w:p w:rsidR="00DA3008" w:rsidRPr="00154870" w:rsidRDefault="00DA3008" w:rsidP="00832F4B">
            <w:pPr>
              <w:pStyle w:val="NoSpacing"/>
              <w:numPr>
                <w:ilvl w:val="0"/>
                <w:numId w:val="10"/>
              </w:numPr>
              <w:ind w:left="432"/>
            </w:pPr>
            <w:r w:rsidRPr="00154870">
              <w:t xml:space="preserve">Reading </w:t>
            </w:r>
            <w:r w:rsidR="00E15D4A" w:rsidRPr="00154870">
              <w:t xml:space="preserve">books </w:t>
            </w:r>
          </w:p>
          <w:p w:rsidR="00E15D4A" w:rsidRPr="00154870" w:rsidRDefault="00E15D4A" w:rsidP="00832F4B">
            <w:pPr>
              <w:pStyle w:val="NoSpacing"/>
              <w:numPr>
                <w:ilvl w:val="0"/>
                <w:numId w:val="10"/>
              </w:numPr>
              <w:ind w:left="432"/>
            </w:pPr>
            <w:r w:rsidRPr="00154870">
              <w:t xml:space="preserve">Outing </w:t>
            </w:r>
          </w:p>
          <w:p w:rsidR="00E15D4A" w:rsidRPr="00154870" w:rsidRDefault="00035526" w:rsidP="00832F4B">
            <w:pPr>
              <w:pStyle w:val="NoSpacing"/>
              <w:numPr>
                <w:ilvl w:val="0"/>
                <w:numId w:val="10"/>
              </w:numPr>
              <w:ind w:left="432"/>
            </w:pPr>
            <w:r>
              <w:t>Drawing and poetry</w:t>
            </w:r>
            <w:r w:rsidR="00E15D4A" w:rsidRPr="00154870">
              <w:t xml:space="preserve"> etc</w:t>
            </w:r>
            <w:r w:rsidR="0012300F">
              <w:t>.</w:t>
            </w:r>
          </w:p>
          <w:p w:rsidR="00DA3008" w:rsidRPr="00890CD9" w:rsidRDefault="00DA3008" w:rsidP="00832F4B">
            <w:pPr>
              <w:pStyle w:val="NoSpacing"/>
              <w:rPr>
                <w:rFonts w:ascii="Arial Narrow" w:hAnsi="Arial Narrow"/>
                <w:b/>
                <w:sz w:val="24"/>
                <w:szCs w:val="24"/>
                <w:u w:val="single"/>
              </w:rPr>
            </w:pPr>
            <w:r w:rsidRPr="00890CD9">
              <w:rPr>
                <w:rFonts w:ascii="Arial Narrow" w:hAnsi="Arial Narrow"/>
                <w:b/>
                <w:sz w:val="24"/>
                <w:szCs w:val="24"/>
                <w:u w:val="single"/>
              </w:rPr>
              <w:t>Language Proficiency</w:t>
            </w:r>
          </w:p>
          <w:p w:rsidR="00646EAD" w:rsidRDefault="00646EAD" w:rsidP="00832F4B">
            <w:pPr>
              <w:pStyle w:val="NoSpacing"/>
              <w:numPr>
                <w:ilvl w:val="0"/>
                <w:numId w:val="16"/>
              </w:numPr>
              <w:ind w:left="432"/>
            </w:pPr>
            <w:r>
              <w:t>Proficiency in English (Written+ Spoken)</w:t>
            </w:r>
            <w:r w:rsidR="0012300F">
              <w:t>.</w:t>
            </w:r>
          </w:p>
          <w:p w:rsidR="00057F17" w:rsidRDefault="00646EAD" w:rsidP="00832F4B">
            <w:pPr>
              <w:pStyle w:val="NoSpacing"/>
              <w:numPr>
                <w:ilvl w:val="0"/>
                <w:numId w:val="16"/>
              </w:numPr>
              <w:ind w:left="432"/>
            </w:pPr>
            <w:r>
              <w:t>Urdu (Written+ Spoken)</w:t>
            </w:r>
            <w:r w:rsidR="0012300F">
              <w:t>.</w:t>
            </w:r>
          </w:p>
          <w:p w:rsidR="00035526" w:rsidRPr="00E50142" w:rsidRDefault="00035526" w:rsidP="00832F4B">
            <w:pPr>
              <w:pStyle w:val="NoSpacing"/>
              <w:numPr>
                <w:ilvl w:val="0"/>
                <w:numId w:val="16"/>
              </w:numPr>
              <w:ind w:left="432"/>
            </w:pPr>
            <w:r>
              <w:t>Sindhi</w:t>
            </w:r>
          </w:p>
          <w:p w:rsidR="00057F17" w:rsidRPr="00890CD9" w:rsidRDefault="00057F17" w:rsidP="00832F4B">
            <w:pPr>
              <w:pStyle w:val="NoSpacing"/>
              <w:rPr>
                <w:rFonts w:ascii="Arial Narrow" w:hAnsi="Arial Narrow"/>
                <w:b/>
                <w:sz w:val="24"/>
                <w:szCs w:val="24"/>
                <w:u w:val="single"/>
              </w:rPr>
            </w:pPr>
            <w:r w:rsidRPr="00890CD9">
              <w:rPr>
                <w:rFonts w:ascii="Arial Narrow" w:hAnsi="Arial Narrow"/>
                <w:b/>
                <w:sz w:val="24"/>
                <w:szCs w:val="24"/>
                <w:u w:val="single"/>
              </w:rPr>
              <w:t xml:space="preserve">Nationality </w:t>
            </w:r>
          </w:p>
          <w:p w:rsidR="00057F17" w:rsidRPr="00890CD9" w:rsidRDefault="00057F17" w:rsidP="00832F4B">
            <w:pPr>
              <w:pStyle w:val="NoSpacing"/>
              <w:ind w:left="432"/>
              <w:rPr>
                <w:rFonts w:ascii="Arial Narrow" w:hAnsi="Arial Narrow"/>
                <w:b/>
                <w:sz w:val="24"/>
                <w:szCs w:val="24"/>
                <w:u w:val="single"/>
              </w:rPr>
            </w:pPr>
            <w:r w:rsidRPr="00890CD9">
              <w:rPr>
                <w:sz w:val="24"/>
                <w:szCs w:val="24"/>
              </w:rPr>
              <w:t>Pakistani</w:t>
            </w:r>
          </w:p>
          <w:p w:rsidR="00DA3008" w:rsidRPr="00890CD9" w:rsidRDefault="00DA3008" w:rsidP="00832F4B">
            <w:pPr>
              <w:pStyle w:val="NoSpacing"/>
              <w:rPr>
                <w:rFonts w:ascii="Arial Narrow" w:hAnsi="Arial Narrow"/>
                <w:b/>
                <w:sz w:val="24"/>
                <w:szCs w:val="24"/>
                <w:u w:val="single"/>
              </w:rPr>
            </w:pPr>
            <w:r w:rsidRPr="00890CD9">
              <w:rPr>
                <w:rFonts w:ascii="Arial Narrow" w:hAnsi="Arial Narrow"/>
                <w:b/>
                <w:sz w:val="24"/>
                <w:szCs w:val="24"/>
                <w:u w:val="single"/>
              </w:rPr>
              <w:t xml:space="preserve">CNIC # </w:t>
            </w:r>
          </w:p>
          <w:p w:rsidR="00DA3008" w:rsidRPr="00890CD9" w:rsidRDefault="00035526" w:rsidP="00832F4B">
            <w:pPr>
              <w:pStyle w:val="NoSpacing"/>
              <w:ind w:left="432" w:firstLine="61"/>
              <w:rPr>
                <w:sz w:val="24"/>
                <w:szCs w:val="24"/>
              </w:rPr>
            </w:pPr>
            <w:r>
              <w:rPr>
                <w:sz w:val="24"/>
                <w:szCs w:val="24"/>
              </w:rPr>
              <w:t>43103-9143447-3</w:t>
            </w:r>
          </w:p>
          <w:p w:rsidR="00DA3008" w:rsidRPr="00890CD9" w:rsidRDefault="00DA3008" w:rsidP="00832F4B">
            <w:pPr>
              <w:pStyle w:val="NoSpacing"/>
              <w:rPr>
                <w:rFonts w:ascii="Arial Narrow" w:hAnsi="Arial Narrow"/>
                <w:b/>
                <w:sz w:val="24"/>
                <w:szCs w:val="24"/>
                <w:u w:val="single"/>
              </w:rPr>
            </w:pPr>
            <w:r w:rsidRPr="00890CD9">
              <w:rPr>
                <w:rFonts w:ascii="Arial Narrow" w:hAnsi="Arial Narrow"/>
                <w:b/>
                <w:sz w:val="24"/>
                <w:szCs w:val="24"/>
                <w:u w:val="single"/>
              </w:rPr>
              <w:t xml:space="preserve">Date of Birth   </w:t>
            </w:r>
          </w:p>
          <w:p w:rsidR="00DA3008" w:rsidRPr="00890CD9" w:rsidRDefault="00035526" w:rsidP="00832F4B">
            <w:pPr>
              <w:pStyle w:val="NoSpacing"/>
              <w:ind w:left="432"/>
              <w:rPr>
                <w:sz w:val="24"/>
                <w:szCs w:val="24"/>
              </w:rPr>
            </w:pPr>
            <w:r>
              <w:rPr>
                <w:sz w:val="24"/>
                <w:szCs w:val="24"/>
              </w:rPr>
              <w:t>MARCH</w:t>
            </w:r>
            <w:r w:rsidR="00D93D0E" w:rsidRPr="00890CD9">
              <w:rPr>
                <w:sz w:val="24"/>
                <w:szCs w:val="24"/>
              </w:rPr>
              <w:t>1</w:t>
            </w:r>
            <w:r>
              <w:rPr>
                <w:sz w:val="24"/>
                <w:szCs w:val="24"/>
              </w:rPr>
              <w:t>4</w:t>
            </w:r>
            <w:r w:rsidR="00D93D0E" w:rsidRPr="00890CD9">
              <w:rPr>
                <w:sz w:val="24"/>
                <w:szCs w:val="24"/>
                <w:vertAlign w:val="superscript"/>
              </w:rPr>
              <w:t>th</w:t>
            </w:r>
            <w:r w:rsidR="00D93D0E" w:rsidRPr="00890CD9">
              <w:rPr>
                <w:sz w:val="24"/>
                <w:szCs w:val="24"/>
              </w:rPr>
              <w:t>,</w:t>
            </w:r>
            <w:r w:rsidR="00101CA7">
              <w:rPr>
                <w:sz w:val="24"/>
                <w:szCs w:val="24"/>
              </w:rPr>
              <w:t xml:space="preserve"> 19</w:t>
            </w:r>
            <w:r>
              <w:rPr>
                <w:sz w:val="24"/>
                <w:szCs w:val="24"/>
              </w:rPr>
              <w:t>9</w:t>
            </w:r>
            <w:r w:rsidR="00101CA7">
              <w:rPr>
                <w:sz w:val="24"/>
                <w:szCs w:val="24"/>
              </w:rPr>
              <w:t>0</w:t>
            </w:r>
            <w:r w:rsidR="0012300F">
              <w:rPr>
                <w:sz w:val="24"/>
                <w:szCs w:val="24"/>
              </w:rPr>
              <w:t>.</w:t>
            </w:r>
          </w:p>
          <w:p w:rsidR="00DA3008" w:rsidRPr="00890CD9" w:rsidRDefault="00DA3008" w:rsidP="00832F4B">
            <w:pPr>
              <w:pStyle w:val="NoSpacing"/>
              <w:rPr>
                <w:rFonts w:ascii="Arial Narrow" w:hAnsi="Arial Narrow"/>
                <w:b/>
                <w:sz w:val="24"/>
                <w:szCs w:val="24"/>
                <w:u w:val="single"/>
              </w:rPr>
            </w:pPr>
            <w:r w:rsidRPr="00890CD9">
              <w:rPr>
                <w:rFonts w:ascii="Arial Narrow" w:hAnsi="Arial Narrow"/>
                <w:b/>
                <w:sz w:val="24"/>
                <w:szCs w:val="24"/>
                <w:u w:val="single"/>
              </w:rPr>
              <w:t>References</w:t>
            </w:r>
          </w:p>
          <w:p w:rsidR="00787B3A" w:rsidRPr="00787B3A" w:rsidRDefault="00DA3008" w:rsidP="00832F4B">
            <w:pPr>
              <w:pStyle w:val="NoSpacing"/>
              <w:spacing w:before="100" w:beforeAutospacing="1"/>
              <w:ind w:left="432" w:firstLine="58"/>
              <w:contextualSpacing/>
              <w:rPr>
                <w:sz w:val="20"/>
                <w:szCs w:val="20"/>
              </w:rPr>
            </w:pPr>
            <w:r w:rsidRPr="00890CD9">
              <w:rPr>
                <w:sz w:val="24"/>
                <w:szCs w:val="24"/>
              </w:rPr>
              <w:t>To be provided upon request</w:t>
            </w:r>
            <w:r w:rsidR="00BC6882">
              <w:rPr>
                <w:sz w:val="20"/>
                <w:szCs w:val="20"/>
              </w:rPr>
              <w:t>.</w:t>
            </w:r>
          </w:p>
        </w:tc>
      </w:tr>
    </w:tbl>
    <w:p w:rsidR="007E612D" w:rsidRDefault="007E612D" w:rsidP="005359F7"/>
    <w:sectPr w:rsidR="007E612D" w:rsidSect="001165CB">
      <w:pgSz w:w="11907" w:h="16839"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34D" w:rsidRDefault="00AE234D" w:rsidP="00363C5D">
      <w:pPr>
        <w:spacing w:after="0" w:line="240" w:lineRule="auto"/>
      </w:pPr>
      <w:r>
        <w:separator/>
      </w:r>
    </w:p>
  </w:endnote>
  <w:endnote w:type="continuationSeparator" w:id="0">
    <w:p w:rsidR="00AE234D" w:rsidRDefault="00AE234D" w:rsidP="00363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34D" w:rsidRDefault="00AE234D" w:rsidP="00363C5D">
      <w:pPr>
        <w:spacing w:after="0" w:line="240" w:lineRule="auto"/>
      </w:pPr>
      <w:r>
        <w:separator/>
      </w:r>
    </w:p>
  </w:footnote>
  <w:footnote w:type="continuationSeparator" w:id="0">
    <w:p w:rsidR="00AE234D" w:rsidRDefault="00AE234D" w:rsidP="00363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1B479A4"/>
    <w:lvl w:ilvl="0">
      <w:numFmt w:val="decimal"/>
      <w:lvlText w:val="*"/>
      <w:lvlJc w:val="left"/>
    </w:lvl>
  </w:abstractNum>
  <w:abstractNum w:abstractNumId="1">
    <w:nsid w:val="06896F87"/>
    <w:multiLevelType w:val="hybridMultilevel"/>
    <w:tmpl w:val="33EC5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1552F"/>
    <w:multiLevelType w:val="hybridMultilevel"/>
    <w:tmpl w:val="57A6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85D47"/>
    <w:multiLevelType w:val="hybridMultilevel"/>
    <w:tmpl w:val="588081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1227A"/>
    <w:multiLevelType w:val="hybridMultilevel"/>
    <w:tmpl w:val="9B360EA2"/>
    <w:lvl w:ilvl="0" w:tplc="0409000D">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5">
    <w:nsid w:val="138E71F2"/>
    <w:multiLevelType w:val="hybridMultilevel"/>
    <w:tmpl w:val="010A5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B76DD"/>
    <w:multiLevelType w:val="hybridMultilevel"/>
    <w:tmpl w:val="D79649E6"/>
    <w:lvl w:ilvl="0" w:tplc="0409000B">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B979AC"/>
    <w:multiLevelType w:val="hybridMultilevel"/>
    <w:tmpl w:val="DBA49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637F4"/>
    <w:multiLevelType w:val="hybridMultilevel"/>
    <w:tmpl w:val="1BA02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FA1B7E"/>
    <w:multiLevelType w:val="hybridMultilevel"/>
    <w:tmpl w:val="B4A81C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684368"/>
    <w:multiLevelType w:val="hybridMultilevel"/>
    <w:tmpl w:val="8098A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02051"/>
    <w:multiLevelType w:val="hybridMultilevel"/>
    <w:tmpl w:val="00505C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730953"/>
    <w:multiLevelType w:val="hybridMultilevel"/>
    <w:tmpl w:val="2098F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761270"/>
    <w:multiLevelType w:val="hybridMultilevel"/>
    <w:tmpl w:val="F1CEEC70"/>
    <w:lvl w:ilvl="0" w:tplc="0409000D">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nsid w:val="2C0E5572"/>
    <w:multiLevelType w:val="hybridMultilevel"/>
    <w:tmpl w:val="7298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A951DE"/>
    <w:multiLevelType w:val="hybridMultilevel"/>
    <w:tmpl w:val="FC26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FF15BD"/>
    <w:multiLevelType w:val="hybridMultilevel"/>
    <w:tmpl w:val="EAA428BA"/>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054F27"/>
    <w:multiLevelType w:val="hybridMultilevel"/>
    <w:tmpl w:val="9B4E83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444CBF"/>
    <w:multiLevelType w:val="hybridMultilevel"/>
    <w:tmpl w:val="4E160A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92673C"/>
    <w:multiLevelType w:val="hybridMultilevel"/>
    <w:tmpl w:val="7C5065D0"/>
    <w:lvl w:ilvl="0" w:tplc="21B479A4">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777C8"/>
    <w:multiLevelType w:val="hybridMultilevel"/>
    <w:tmpl w:val="1472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967676"/>
    <w:multiLevelType w:val="hybridMultilevel"/>
    <w:tmpl w:val="D9B21A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8AD4E60"/>
    <w:multiLevelType w:val="hybridMultilevel"/>
    <w:tmpl w:val="04B4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1042E5"/>
    <w:multiLevelType w:val="hybridMultilevel"/>
    <w:tmpl w:val="3B62B0F6"/>
    <w:lvl w:ilvl="0" w:tplc="21B479A4">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CD621D"/>
    <w:multiLevelType w:val="hybridMultilevel"/>
    <w:tmpl w:val="A48CFD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3E658A4"/>
    <w:multiLevelType w:val="hybridMultilevel"/>
    <w:tmpl w:val="630C2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B44D4"/>
    <w:multiLevelType w:val="hybridMultilevel"/>
    <w:tmpl w:val="84D685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4834DA"/>
    <w:multiLevelType w:val="hybridMultilevel"/>
    <w:tmpl w:val="9ADA4C3E"/>
    <w:lvl w:ilvl="0" w:tplc="9272B3D2">
      <w:start w:val="1"/>
      <w:numFmt w:val="bullet"/>
      <w:lvlText w:val=""/>
      <w:lvlJc w:val="left"/>
      <w:pPr>
        <w:tabs>
          <w:tab w:val="num" w:pos="360"/>
        </w:tabs>
        <w:ind w:left="360" w:hanging="360"/>
      </w:pPr>
      <w:rPr>
        <w:rFonts w:ascii="Wingdings 3" w:hAnsi="Wingdings 3"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FF20E64"/>
    <w:multiLevelType w:val="hybridMultilevel"/>
    <w:tmpl w:val="6F1294B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9">
    <w:nsid w:val="62366FA4"/>
    <w:multiLevelType w:val="hybridMultilevel"/>
    <w:tmpl w:val="0DE43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712F4D"/>
    <w:multiLevelType w:val="hybridMultilevel"/>
    <w:tmpl w:val="AA3659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450A96"/>
    <w:multiLevelType w:val="hybridMultilevel"/>
    <w:tmpl w:val="AD401022"/>
    <w:lvl w:ilvl="0" w:tplc="0409000D">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2">
    <w:nsid w:val="68C925B7"/>
    <w:multiLevelType w:val="hybridMultilevel"/>
    <w:tmpl w:val="4CB6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757513"/>
    <w:multiLevelType w:val="hybridMultilevel"/>
    <w:tmpl w:val="7A2C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091064"/>
    <w:multiLevelType w:val="hybridMultilevel"/>
    <w:tmpl w:val="D9088E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B3D4843"/>
    <w:multiLevelType w:val="hybridMultilevel"/>
    <w:tmpl w:val="107E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D175B2"/>
    <w:multiLevelType w:val="hybridMultilevel"/>
    <w:tmpl w:val="21947350"/>
    <w:lvl w:ilvl="0" w:tplc="FFFFFFFF">
      <w:start w:val="1"/>
      <w:numFmt w:val="bullet"/>
      <w:lvlText w:val=""/>
      <w:lvlJc w:val="left"/>
      <w:pPr>
        <w:tabs>
          <w:tab w:val="num" w:pos="1800"/>
        </w:tabs>
        <w:ind w:left="180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7">
    <w:nsid w:val="6FBA75D5"/>
    <w:multiLevelType w:val="hybridMultilevel"/>
    <w:tmpl w:val="3B582B6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2F0188"/>
    <w:multiLevelType w:val="hybridMultilevel"/>
    <w:tmpl w:val="A64AD44E"/>
    <w:lvl w:ilvl="0" w:tplc="0409000B">
      <w:start w:val="1"/>
      <w:numFmt w:val="bullet"/>
      <w:lvlText w:val=""/>
      <w:lvlJc w:val="left"/>
      <w:pPr>
        <w:tabs>
          <w:tab w:val="num" w:pos="786"/>
        </w:tabs>
        <w:ind w:left="786" w:hanging="360"/>
      </w:pPr>
      <w:rPr>
        <w:rFonts w:ascii="Wingdings" w:hAnsi="Wingdings" w:hint="default"/>
        <w:color w:val="auto"/>
      </w:rPr>
    </w:lvl>
    <w:lvl w:ilvl="1" w:tplc="04090003" w:tentative="1">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39">
    <w:nsid w:val="72271377"/>
    <w:multiLevelType w:val="hybridMultilevel"/>
    <w:tmpl w:val="35A8EAB8"/>
    <w:lvl w:ilvl="0" w:tplc="0409000B">
      <w:start w:val="1"/>
      <w:numFmt w:val="bullet"/>
      <w:lvlText w:val=""/>
      <w:lvlJc w:val="left"/>
      <w:pPr>
        <w:tabs>
          <w:tab w:val="num" w:pos="720"/>
        </w:tabs>
        <w:ind w:left="720" w:hanging="360"/>
      </w:pPr>
      <w:rPr>
        <w:rFonts w:ascii="Wingdings" w:hAnsi="Wingdings"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4C61148"/>
    <w:multiLevelType w:val="hybridMultilevel"/>
    <w:tmpl w:val="64D23E3E"/>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1">
    <w:nsid w:val="76E61D3B"/>
    <w:multiLevelType w:val="hybridMultilevel"/>
    <w:tmpl w:val="1FDCB2A0"/>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2"/>
  </w:num>
  <w:num w:numId="3">
    <w:abstractNumId w:val="35"/>
  </w:num>
  <w:num w:numId="4">
    <w:abstractNumId w:val="23"/>
  </w:num>
  <w:num w:numId="5">
    <w:abstractNumId w:val="19"/>
  </w:num>
  <w:num w:numId="6">
    <w:abstractNumId w:val="33"/>
  </w:num>
  <w:num w:numId="7">
    <w:abstractNumId w:val="5"/>
  </w:num>
  <w:num w:numId="8">
    <w:abstractNumId w:val="8"/>
  </w:num>
  <w:num w:numId="9">
    <w:abstractNumId w:val="26"/>
  </w:num>
  <w:num w:numId="10">
    <w:abstractNumId w:val="16"/>
  </w:num>
  <w:num w:numId="11">
    <w:abstractNumId w:val="18"/>
  </w:num>
  <w:num w:numId="12">
    <w:abstractNumId w:val="15"/>
  </w:num>
  <w:num w:numId="13">
    <w:abstractNumId w:val="12"/>
  </w:num>
  <w:num w:numId="14">
    <w:abstractNumId w:val="14"/>
  </w:num>
  <w:num w:numId="15">
    <w:abstractNumId w:val="11"/>
  </w:num>
  <w:num w:numId="16">
    <w:abstractNumId w:val="1"/>
  </w:num>
  <w:num w:numId="17">
    <w:abstractNumId w:val="40"/>
  </w:num>
  <w:num w:numId="18">
    <w:abstractNumId w:val="13"/>
  </w:num>
  <w:num w:numId="19">
    <w:abstractNumId w:val="31"/>
  </w:num>
  <w:num w:numId="20">
    <w:abstractNumId w:val="4"/>
  </w:num>
  <w:num w:numId="21">
    <w:abstractNumId w:val="3"/>
  </w:num>
  <w:num w:numId="22">
    <w:abstractNumId w:val="21"/>
  </w:num>
  <w:num w:numId="23">
    <w:abstractNumId w:val="17"/>
  </w:num>
  <w:num w:numId="24">
    <w:abstractNumId w:val="9"/>
  </w:num>
  <w:num w:numId="25">
    <w:abstractNumId w:val="28"/>
  </w:num>
  <w:num w:numId="26">
    <w:abstractNumId w:val="6"/>
  </w:num>
  <w:num w:numId="27">
    <w:abstractNumId w:val="30"/>
  </w:num>
  <w:num w:numId="28">
    <w:abstractNumId w:val="7"/>
  </w:num>
  <w:num w:numId="29">
    <w:abstractNumId w:val="10"/>
  </w:num>
  <w:num w:numId="30">
    <w:abstractNumId w:val="20"/>
  </w:num>
  <w:num w:numId="31">
    <w:abstractNumId w:val="2"/>
  </w:num>
  <w:num w:numId="32">
    <w:abstractNumId w:val="29"/>
  </w:num>
  <w:num w:numId="33">
    <w:abstractNumId w:val="37"/>
  </w:num>
  <w:num w:numId="34">
    <w:abstractNumId w:val="39"/>
  </w:num>
  <w:num w:numId="35">
    <w:abstractNumId w:val="38"/>
  </w:num>
  <w:num w:numId="36">
    <w:abstractNumId w:val="24"/>
  </w:num>
  <w:num w:numId="37">
    <w:abstractNumId w:val="27"/>
  </w:num>
  <w:num w:numId="38">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39">
    <w:abstractNumId w:val="34"/>
  </w:num>
  <w:num w:numId="40">
    <w:abstractNumId w:val="41"/>
  </w:num>
  <w:num w:numId="41">
    <w:abstractNumId w:val="32"/>
  </w:num>
  <w:num w:numId="42">
    <w:abstractNumId w:val="25"/>
  </w:num>
  <w:num w:numId="4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600"/>
    <w:rsid w:val="000070DD"/>
    <w:rsid w:val="000071F5"/>
    <w:rsid w:val="00007A14"/>
    <w:rsid w:val="000105EF"/>
    <w:rsid w:val="00011388"/>
    <w:rsid w:val="00011740"/>
    <w:rsid w:val="0001195A"/>
    <w:rsid w:val="000127E0"/>
    <w:rsid w:val="0001398D"/>
    <w:rsid w:val="00021D33"/>
    <w:rsid w:val="0002460F"/>
    <w:rsid w:val="00031A1F"/>
    <w:rsid w:val="00034878"/>
    <w:rsid w:val="00035526"/>
    <w:rsid w:val="00036487"/>
    <w:rsid w:val="00043995"/>
    <w:rsid w:val="00047088"/>
    <w:rsid w:val="0004739F"/>
    <w:rsid w:val="000474FC"/>
    <w:rsid w:val="00050935"/>
    <w:rsid w:val="00051085"/>
    <w:rsid w:val="00054423"/>
    <w:rsid w:val="00057F17"/>
    <w:rsid w:val="00062014"/>
    <w:rsid w:val="00065C4B"/>
    <w:rsid w:val="000668C7"/>
    <w:rsid w:val="00072DA7"/>
    <w:rsid w:val="00075969"/>
    <w:rsid w:val="00086678"/>
    <w:rsid w:val="000912AE"/>
    <w:rsid w:val="000926CA"/>
    <w:rsid w:val="00092B76"/>
    <w:rsid w:val="000951A6"/>
    <w:rsid w:val="00095368"/>
    <w:rsid w:val="000975DF"/>
    <w:rsid w:val="000A17EB"/>
    <w:rsid w:val="000B03B1"/>
    <w:rsid w:val="000B065C"/>
    <w:rsid w:val="000B0C8C"/>
    <w:rsid w:val="000B510E"/>
    <w:rsid w:val="000C287C"/>
    <w:rsid w:val="000C31A4"/>
    <w:rsid w:val="000C38E3"/>
    <w:rsid w:val="000C66EC"/>
    <w:rsid w:val="000C72C1"/>
    <w:rsid w:val="000D1087"/>
    <w:rsid w:val="000D3183"/>
    <w:rsid w:val="000E288A"/>
    <w:rsid w:val="000F212A"/>
    <w:rsid w:val="000F2A53"/>
    <w:rsid w:val="000F3266"/>
    <w:rsid w:val="000F3CC9"/>
    <w:rsid w:val="000F59D5"/>
    <w:rsid w:val="000F7845"/>
    <w:rsid w:val="0010028D"/>
    <w:rsid w:val="001005EC"/>
    <w:rsid w:val="00101CA7"/>
    <w:rsid w:val="00103606"/>
    <w:rsid w:val="00104193"/>
    <w:rsid w:val="00104C49"/>
    <w:rsid w:val="00110581"/>
    <w:rsid w:val="00110D5A"/>
    <w:rsid w:val="00112A76"/>
    <w:rsid w:val="00113092"/>
    <w:rsid w:val="00113452"/>
    <w:rsid w:val="00113596"/>
    <w:rsid w:val="00113CBC"/>
    <w:rsid w:val="00114F82"/>
    <w:rsid w:val="00116244"/>
    <w:rsid w:val="001165CB"/>
    <w:rsid w:val="00121668"/>
    <w:rsid w:val="00121D6A"/>
    <w:rsid w:val="00122600"/>
    <w:rsid w:val="00122609"/>
    <w:rsid w:val="00122F40"/>
    <w:rsid w:val="0012300F"/>
    <w:rsid w:val="00133269"/>
    <w:rsid w:val="00133811"/>
    <w:rsid w:val="00134C89"/>
    <w:rsid w:val="0013543E"/>
    <w:rsid w:val="00146174"/>
    <w:rsid w:val="001477A0"/>
    <w:rsid w:val="00153805"/>
    <w:rsid w:val="00154870"/>
    <w:rsid w:val="001609D1"/>
    <w:rsid w:val="0016111D"/>
    <w:rsid w:val="00165284"/>
    <w:rsid w:val="0016593A"/>
    <w:rsid w:val="0017325F"/>
    <w:rsid w:val="001740FE"/>
    <w:rsid w:val="00174299"/>
    <w:rsid w:val="00174D87"/>
    <w:rsid w:val="00175D88"/>
    <w:rsid w:val="00181AE8"/>
    <w:rsid w:val="00185580"/>
    <w:rsid w:val="00190A64"/>
    <w:rsid w:val="00192BDC"/>
    <w:rsid w:val="00192FA8"/>
    <w:rsid w:val="00193362"/>
    <w:rsid w:val="0019344A"/>
    <w:rsid w:val="001947D0"/>
    <w:rsid w:val="001B071F"/>
    <w:rsid w:val="001B1090"/>
    <w:rsid w:val="001B4885"/>
    <w:rsid w:val="001B5695"/>
    <w:rsid w:val="001C057F"/>
    <w:rsid w:val="001C63AD"/>
    <w:rsid w:val="001D1EB8"/>
    <w:rsid w:val="001D5315"/>
    <w:rsid w:val="001D6AAD"/>
    <w:rsid w:val="001D7702"/>
    <w:rsid w:val="001D7DF3"/>
    <w:rsid w:val="001E2413"/>
    <w:rsid w:val="001E4CC3"/>
    <w:rsid w:val="001E66D0"/>
    <w:rsid w:val="001E7720"/>
    <w:rsid w:val="001F02CE"/>
    <w:rsid w:val="001F1427"/>
    <w:rsid w:val="001F52C3"/>
    <w:rsid w:val="001F5A5A"/>
    <w:rsid w:val="001F6C17"/>
    <w:rsid w:val="0020058B"/>
    <w:rsid w:val="00201C0C"/>
    <w:rsid w:val="00205F3A"/>
    <w:rsid w:val="002109CD"/>
    <w:rsid w:val="0021209F"/>
    <w:rsid w:val="00216DAA"/>
    <w:rsid w:val="002200A3"/>
    <w:rsid w:val="002201F1"/>
    <w:rsid w:val="00222494"/>
    <w:rsid w:val="00223769"/>
    <w:rsid w:val="00223AC3"/>
    <w:rsid w:val="00225427"/>
    <w:rsid w:val="00226F8F"/>
    <w:rsid w:val="00227D10"/>
    <w:rsid w:val="002332D1"/>
    <w:rsid w:val="00233A60"/>
    <w:rsid w:val="00237619"/>
    <w:rsid w:val="00241627"/>
    <w:rsid w:val="0024384C"/>
    <w:rsid w:val="002457D0"/>
    <w:rsid w:val="002522A9"/>
    <w:rsid w:val="00255318"/>
    <w:rsid w:val="002604EC"/>
    <w:rsid w:val="00261B3B"/>
    <w:rsid w:val="00262EF7"/>
    <w:rsid w:val="00265EB5"/>
    <w:rsid w:val="00270041"/>
    <w:rsid w:val="0027255C"/>
    <w:rsid w:val="00272FB9"/>
    <w:rsid w:val="00273F94"/>
    <w:rsid w:val="00276B25"/>
    <w:rsid w:val="00281105"/>
    <w:rsid w:val="002872E7"/>
    <w:rsid w:val="00287A74"/>
    <w:rsid w:val="0029009E"/>
    <w:rsid w:val="00292CB9"/>
    <w:rsid w:val="00293F1D"/>
    <w:rsid w:val="00295128"/>
    <w:rsid w:val="002A314F"/>
    <w:rsid w:val="002A64B1"/>
    <w:rsid w:val="002B3A6D"/>
    <w:rsid w:val="002C2373"/>
    <w:rsid w:val="002C437E"/>
    <w:rsid w:val="002C4910"/>
    <w:rsid w:val="002D1B51"/>
    <w:rsid w:val="002D23A1"/>
    <w:rsid w:val="002D38F4"/>
    <w:rsid w:val="002D5948"/>
    <w:rsid w:val="002D66F5"/>
    <w:rsid w:val="002E1FCB"/>
    <w:rsid w:val="002E20E6"/>
    <w:rsid w:val="002E4516"/>
    <w:rsid w:val="002F0983"/>
    <w:rsid w:val="002F37CD"/>
    <w:rsid w:val="002F46E1"/>
    <w:rsid w:val="003005C1"/>
    <w:rsid w:val="00301A6A"/>
    <w:rsid w:val="003033B5"/>
    <w:rsid w:val="0030447E"/>
    <w:rsid w:val="00304758"/>
    <w:rsid w:val="003113DF"/>
    <w:rsid w:val="00314742"/>
    <w:rsid w:val="0031568C"/>
    <w:rsid w:val="0032031C"/>
    <w:rsid w:val="003232B7"/>
    <w:rsid w:val="00324C5C"/>
    <w:rsid w:val="003273DB"/>
    <w:rsid w:val="003308BD"/>
    <w:rsid w:val="00332DD3"/>
    <w:rsid w:val="0033301C"/>
    <w:rsid w:val="003353C5"/>
    <w:rsid w:val="00340C1B"/>
    <w:rsid w:val="0034459D"/>
    <w:rsid w:val="0035301F"/>
    <w:rsid w:val="003549C2"/>
    <w:rsid w:val="00356D1C"/>
    <w:rsid w:val="00363C5D"/>
    <w:rsid w:val="00370449"/>
    <w:rsid w:val="003721AA"/>
    <w:rsid w:val="00372B7E"/>
    <w:rsid w:val="00375547"/>
    <w:rsid w:val="00376C32"/>
    <w:rsid w:val="00377AF6"/>
    <w:rsid w:val="00377F66"/>
    <w:rsid w:val="00382655"/>
    <w:rsid w:val="00383E04"/>
    <w:rsid w:val="0038762B"/>
    <w:rsid w:val="0038786C"/>
    <w:rsid w:val="003A09F5"/>
    <w:rsid w:val="003A1FF0"/>
    <w:rsid w:val="003A76BD"/>
    <w:rsid w:val="003B30BD"/>
    <w:rsid w:val="003B67C9"/>
    <w:rsid w:val="003B7166"/>
    <w:rsid w:val="003C0672"/>
    <w:rsid w:val="003C10D1"/>
    <w:rsid w:val="003C1E43"/>
    <w:rsid w:val="003D2E8E"/>
    <w:rsid w:val="003D51A6"/>
    <w:rsid w:val="003D5200"/>
    <w:rsid w:val="003E0F28"/>
    <w:rsid w:val="003E349C"/>
    <w:rsid w:val="003E3936"/>
    <w:rsid w:val="003E6602"/>
    <w:rsid w:val="003F1A53"/>
    <w:rsid w:val="003F1A7D"/>
    <w:rsid w:val="003F23D7"/>
    <w:rsid w:val="003F2B37"/>
    <w:rsid w:val="003F3F2D"/>
    <w:rsid w:val="003F4A40"/>
    <w:rsid w:val="00404A9B"/>
    <w:rsid w:val="00405F3C"/>
    <w:rsid w:val="0041046A"/>
    <w:rsid w:val="004105EB"/>
    <w:rsid w:val="00411A15"/>
    <w:rsid w:val="00414456"/>
    <w:rsid w:val="00414483"/>
    <w:rsid w:val="00417A68"/>
    <w:rsid w:val="004229A9"/>
    <w:rsid w:val="00422F6C"/>
    <w:rsid w:val="00422FDC"/>
    <w:rsid w:val="00423505"/>
    <w:rsid w:val="00424145"/>
    <w:rsid w:val="004254EC"/>
    <w:rsid w:val="00425D33"/>
    <w:rsid w:val="0042675D"/>
    <w:rsid w:val="004272D5"/>
    <w:rsid w:val="00436B6F"/>
    <w:rsid w:val="00436E60"/>
    <w:rsid w:val="0044231E"/>
    <w:rsid w:val="00454408"/>
    <w:rsid w:val="004579E4"/>
    <w:rsid w:val="00457CE5"/>
    <w:rsid w:val="004606B7"/>
    <w:rsid w:val="00465212"/>
    <w:rsid w:val="00465377"/>
    <w:rsid w:val="00465E80"/>
    <w:rsid w:val="00466AB6"/>
    <w:rsid w:val="004670D6"/>
    <w:rsid w:val="0047078B"/>
    <w:rsid w:val="00470EB9"/>
    <w:rsid w:val="00471306"/>
    <w:rsid w:val="00471480"/>
    <w:rsid w:val="00471D5C"/>
    <w:rsid w:val="004732E9"/>
    <w:rsid w:val="0047437F"/>
    <w:rsid w:val="004751AF"/>
    <w:rsid w:val="004803EF"/>
    <w:rsid w:val="00480D07"/>
    <w:rsid w:val="00485926"/>
    <w:rsid w:val="00485EB6"/>
    <w:rsid w:val="0049036B"/>
    <w:rsid w:val="00491F6D"/>
    <w:rsid w:val="00494B43"/>
    <w:rsid w:val="004A3978"/>
    <w:rsid w:val="004A3C41"/>
    <w:rsid w:val="004A5A7A"/>
    <w:rsid w:val="004A5BC9"/>
    <w:rsid w:val="004A7459"/>
    <w:rsid w:val="004B3405"/>
    <w:rsid w:val="004B4BB4"/>
    <w:rsid w:val="004C0C5A"/>
    <w:rsid w:val="004C1D01"/>
    <w:rsid w:val="004C23CE"/>
    <w:rsid w:val="004C29B2"/>
    <w:rsid w:val="004C6A24"/>
    <w:rsid w:val="004C7C0F"/>
    <w:rsid w:val="004D2C8F"/>
    <w:rsid w:val="004D39D4"/>
    <w:rsid w:val="004E2A99"/>
    <w:rsid w:val="004E324A"/>
    <w:rsid w:val="004E5383"/>
    <w:rsid w:val="004E53D0"/>
    <w:rsid w:val="004E6676"/>
    <w:rsid w:val="004E7C93"/>
    <w:rsid w:val="004F5A9D"/>
    <w:rsid w:val="005004F1"/>
    <w:rsid w:val="0050061D"/>
    <w:rsid w:val="00501D1B"/>
    <w:rsid w:val="005030EC"/>
    <w:rsid w:val="005108FA"/>
    <w:rsid w:val="00511765"/>
    <w:rsid w:val="00516BDA"/>
    <w:rsid w:val="005205DD"/>
    <w:rsid w:val="00523FF4"/>
    <w:rsid w:val="00530929"/>
    <w:rsid w:val="0053196C"/>
    <w:rsid w:val="00532C6D"/>
    <w:rsid w:val="0053361F"/>
    <w:rsid w:val="005359F7"/>
    <w:rsid w:val="00536701"/>
    <w:rsid w:val="00537F83"/>
    <w:rsid w:val="005430E7"/>
    <w:rsid w:val="00543158"/>
    <w:rsid w:val="00545DA3"/>
    <w:rsid w:val="005509A8"/>
    <w:rsid w:val="00551278"/>
    <w:rsid w:val="0055133E"/>
    <w:rsid w:val="005547FE"/>
    <w:rsid w:val="00556AE4"/>
    <w:rsid w:val="0055724C"/>
    <w:rsid w:val="005575B9"/>
    <w:rsid w:val="00557CD0"/>
    <w:rsid w:val="00560F8B"/>
    <w:rsid w:val="005623C3"/>
    <w:rsid w:val="00566BF0"/>
    <w:rsid w:val="00567E5B"/>
    <w:rsid w:val="00567E67"/>
    <w:rsid w:val="00572CDB"/>
    <w:rsid w:val="00573D04"/>
    <w:rsid w:val="005810A8"/>
    <w:rsid w:val="00581878"/>
    <w:rsid w:val="00581FDD"/>
    <w:rsid w:val="0058238A"/>
    <w:rsid w:val="00592359"/>
    <w:rsid w:val="00592522"/>
    <w:rsid w:val="005A44B0"/>
    <w:rsid w:val="005A7155"/>
    <w:rsid w:val="005B3DED"/>
    <w:rsid w:val="005B3F98"/>
    <w:rsid w:val="005B5F55"/>
    <w:rsid w:val="005C1A19"/>
    <w:rsid w:val="005C48FF"/>
    <w:rsid w:val="005C5402"/>
    <w:rsid w:val="005C5BF2"/>
    <w:rsid w:val="005C7660"/>
    <w:rsid w:val="005D0FD9"/>
    <w:rsid w:val="005D3ABD"/>
    <w:rsid w:val="005D438B"/>
    <w:rsid w:val="005D618C"/>
    <w:rsid w:val="005E0976"/>
    <w:rsid w:val="005E2B35"/>
    <w:rsid w:val="005E491D"/>
    <w:rsid w:val="005F1824"/>
    <w:rsid w:val="005F226E"/>
    <w:rsid w:val="005F7366"/>
    <w:rsid w:val="005F747A"/>
    <w:rsid w:val="005F776E"/>
    <w:rsid w:val="005F7EE1"/>
    <w:rsid w:val="00606082"/>
    <w:rsid w:val="0060668C"/>
    <w:rsid w:val="006075EF"/>
    <w:rsid w:val="00612335"/>
    <w:rsid w:val="006125E0"/>
    <w:rsid w:val="0061272A"/>
    <w:rsid w:val="00613EF4"/>
    <w:rsid w:val="00616FC7"/>
    <w:rsid w:val="00620E05"/>
    <w:rsid w:val="0062159A"/>
    <w:rsid w:val="00623063"/>
    <w:rsid w:val="00624F80"/>
    <w:rsid w:val="00627799"/>
    <w:rsid w:val="00631AAA"/>
    <w:rsid w:val="00632305"/>
    <w:rsid w:val="006331BC"/>
    <w:rsid w:val="0063661D"/>
    <w:rsid w:val="0063664B"/>
    <w:rsid w:val="00640B87"/>
    <w:rsid w:val="006432DD"/>
    <w:rsid w:val="00646B51"/>
    <w:rsid w:val="00646EAD"/>
    <w:rsid w:val="006547F8"/>
    <w:rsid w:val="0065534C"/>
    <w:rsid w:val="006640FD"/>
    <w:rsid w:val="0066633A"/>
    <w:rsid w:val="006706A6"/>
    <w:rsid w:val="00670D1C"/>
    <w:rsid w:val="00674457"/>
    <w:rsid w:val="00684B12"/>
    <w:rsid w:val="00685E1C"/>
    <w:rsid w:val="006906D7"/>
    <w:rsid w:val="006943EA"/>
    <w:rsid w:val="00694EE4"/>
    <w:rsid w:val="00695726"/>
    <w:rsid w:val="00696716"/>
    <w:rsid w:val="006A128E"/>
    <w:rsid w:val="006A7913"/>
    <w:rsid w:val="006B0573"/>
    <w:rsid w:val="006B5790"/>
    <w:rsid w:val="006B7A17"/>
    <w:rsid w:val="006B7CDC"/>
    <w:rsid w:val="006C0F01"/>
    <w:rsid w:val="006C2F79"/>
    <w:rsid w:val="006C3AD5"/>
    <w:rsid w:val="006C3F3C"/>
    <w:rsid w:val="006C5313"/>
    <w:rsid w:val="006C61E0"/>
    <w:rsid w:val="006C63ED"/>
    <w:rsid w:val="006C7589"/>
    <w:rsid w:val="006D0A15"/>
    <w:rsid w:val="006D29BE"/>
    <w:rsid w:val="006D4923"/>
    <w:rsid w:val="006D7FB3"/>
    <w:rsid w:val="006E096F"/>
    <w:rsid w:val="006E1C05"/>
    <w:rsid w:val="006E4310"/>
    <w:rsid w:val="006E4920"/>
    <w:rsid w:val="006F0D01"/>
    <w:rsid w:val="006F0F11"/>
    <w:rsid w:val="006F308E"/>
    <w:rsid w:val="006F4176"/>
    <w:rsid w:val="006F4DBC"/>
    <w:rsid w:val="007027A2"/>
    <w:rsid w:val="007030EC"/>
    <w:rsid w:val="007039B9"/>
    <w:rsid w:val="00704F55"/>
    <w:rsid w:val="00705313"/>
    <w:rsid w:val="00715E36"/>
    <w:rsid w:val="007169AD"/>
    <w:rsid w:val="007174A3"/>
    <w:rsid w:val="007179EE"/>
    <w:rsid w:val="00721D93"/>
    <w:rsid w:val="007240FE"/>
    <w:rsid w:val="00732290"/>
    <w:rsid w:val="007339C9"/>
    <w:rsid w:val="00733FD9"/>
    <w:rsid w:val="00737F9F"/>
    <w:rsid w:val="00741569"/>
    <w:rsid w:val="00741F5E"/>
    <w:rsid w:val="007427E6"/>
    <w:rsid w:val="00742E98"/>
    <w:rsid w:val="007435E8"/>
    <w:rsid w:val="00746A63"/>
    <w:rsid w:val="0074739E"/>
    <w:rsid w:val="00747AFD"/>
    <w:rsid w:val="0075024E"/>
    <w:rsid w:val="00752283"/>
    <w:rsid w:val="00755A7C"/>
    <w:rsid w:val="0075719A"/>
    <w:rsid w:val="00760BC6"/>
    <w:rsid w:val="00764348"/>
    <w:rsid w:val="0076475A"/>
    <w:rsid w:val="007665FB"/>
    <w:rsid w:val="00773999"/>
    <w:rsid w:val="0077410C"/>
    <w:rsid w:val="00776622"/>
    <w:rsid w:val="0078120E"/>
    <w:rsid w:val="007841CE"/>
    <w:rsid w:val="00785CB1"/>
    <w:rsid w:val="007860F8"/>
    <w:rsid w:val="00787B3A"/>
    <w:rsid w:val="007A0F3F"/>
    <w:rsid w:val="007A7D9B"/>
    <w:rsid w:val="007B00BA"/>
    <w:rsid w:val="007B0163"/>
    <w:rsid w:val="007B168D"/>
    <w:rsid w:val="007B340C"/>
    <w:rsid w:val="007B4431"/>
    <w:rsid w:val="007B706D"/>
    <w:rsid w:val="007C25BA"/>
    <w:rsid w:val="007D0D51"/>
    <w:rsid w:val="007D21D4"/>
    <w:rsid w:val="007D2AC0"/>
    <w:rsid w:val="007D5CC3"/>
    <w:rsid w:val="007E15C0"/>
    <w:rsid w:val="007E612D"/>
    <w:rsid w:val="007E6A0E"/>
    <w:rsid w:val="007E7CE4"/>
    <w:rsid w:val="007F0FD5"/>
    <w:rsid w:val="007F4222"/>
    <w:rsid w:val="007F60CF"/>
    <w:rsid w:val="00800524"/>
    <w:rsid w:val="00805C2E"/>
    <w:rsid w:val="0080662C"/>
    <w:rsid w:val="00807216"/>
    <w:rsid w:val="008106F9"/>
    <w:rsid w:val="00810D67"/>
    <w:rsid w:val="008148FD"/>
    <w:rsid w:val="008159E0"/>
    <w:rsid w:val="00817B7C"/>
    <w:rsid w:val="008227E6"/>
    <w:rsid w:val="00823287"/>
    <w:rsid w:val="00823D98"/>
    <w:rsid w:val="0083070B"/>
    <w:rsid w:val="00830CF6"/>
    <w:rsid w:val="00832F4B"/>
    <w:rsid w:val="00834446"/>
    <w:rsid w:val="008351E7"/>
    <w:rsid w:val="00835743"/>
    <w:rsid w:val="008359B0"/>
    <w:rsid w:val="00840AA9"/>
    <w:rsid w:val="00844602"/>
    <w:rsid w:val="00844D7C"/>
    <w:rsid w:val="00847D45"/>
    <w:rsid w:val="00850316"/>
    <w:rsid w:val="00856168"/>
    <w:rsid w:val="00865CEF"/>
    <w:rsid w:val="00874004"/>
    <w:rsid w:val="00877A80"/>
    <w:rsid w:val="00882C77"/>
    <w:rsid w:val="00890CD9"/>
    <w:rsid w:val="00894298"/>
    <w:rsid w:val="00896575"/>
    <w:rsid w:val="008A3984"/>
    <w:rsid w:val="008A438E"/>
    <w:rsid w:val="008A4F80"/>
    <w:rsid w:val="008B070A"/>
    <w:rsid w:val="008B0B2D"/>
    <w:rsid w:val="008B1469"/>
    <w:rsid w:val="008B24D2"/>
    <w:rsid w:val="008B3120"/>
    <w:rsid w:val="008B4884"/>
    <w:rsid w:val="008B654B"/>
    <w:rsid w:val="008C08E8"/>
    <w:rsid w:val="008C1478"/>
    <w:rsid w:val="008C2ACA"/>
    <w:rsid w:val="008C394C"/>
    <w:rsid w:val="008C4E16"/>
    <w:rsid w:val="008C5BAB"/>
    <w:rsid w:val="008C7E29"/>
    <w:rsid w:val="008D0906"/>
    <w:rsid w:val="008D0C6E"/>
    <w:rsid w:val="008D16C8"/>
    <w:rsid w:val="008D17D8"/>
    <w:rsid w:val="008D4F87"/>
    <w:rsid w:val="008D6F92"/>
    <w:rsid w:val="008E08C0"/>
    <w:rsid w:val="008E2465"/>
    <w:rsid w:val="008F19CC"/>
    <w:rsid w:val="008F2B82"/>
    <w:rsid w:val="008F4BEE"/>
    <w:rsid w:val="008F506B"/>
    <w:rsid w:val="008F7946"/>
    <w:rsid w:val="00903806"/>
    <w:rsid w:val="00904BED"/>
    <w:rsid w:val="00906452"/>
    <w:rsid w:val="00910913"/>
    <w:rsid w:val="00910C4D"/>
    <w:rsid w:val="0091358E"/>
    <w:rsid w:val="00920A20"/>
    <w:rsid w:val="00921700"/>
    <w:rsid w:val="00927955"/>
    <w:rsid w:val="00931831"/>
    <w:rsid w:val="00931A5A"/>
    <w:rsid w:val="009348A4"/>
    <w:rsid w:val="00940197"/>
    <w:rsid w:val="0094020B"/>
    <w:rsid w:val="0094075E"/>
    <w:rsid w:val="00941EE0"/>
    <w:rsid w:val="009429C9"/>
    <w:rsid w:val="009453CE"/>
    <w:rsid w:val="00946859"/>
    <w:rsid w:val="0094767B"/>
    <w:rsid w:val="00961A5B"/>
    <w:rsid w:val="00962DFB"/>
    <w:rsid w:val="00965102"/>
    <w:rsid w:val="00966A06"/>
    <w:rsid w:val="00971D75"/>
    <w:rsid w:val="009734CB"/>
    <w:rsid w:val="00976775"/>
    <w:rsid w:val="0098254F"/>
    <w:rsid w:val="0098295D"/>
    <w:rsid w:val="00982AE8"/>
    <w:rsid w:val="00983DA1"/>
    <w:rsid w:val="0098495C"/>
    <w:rsid w:val="009862D2"/>
    <w:rsid w:val="00990358"/>
    <w:rsid w:val="009A1EA2"/>
    <w:rsid w:val="009A5E8E"/>
    <w:rsid w:val="009A6DFF"/>
    <w:rsid w:val="009B0E1D"/>
    <w:rsid w:val="009B1127"/>
    <w:rsid w:val="009B3978"/>
    <w:rsid w:val="009B7DEC"/>
    <w:rsid w:val="009C03E2"/>
    <w:rsid w:val="009D14FF"/>
    <w:rsid w:val="009D1DD2"/>
    <w:rsid w:val="009D528D"/>
    <w:rsid w:val="009D642B"/>
    <w:rsid w:val="009D73D1"/>
    <w:rsid w:val="009E36F5"/>
    <w:rsid w:val="009F21B3"/>
    <w:rsid w:val="009F414A"/>
    <w:rsid w:val="00A03C21"/>
    <w:rsid w:val="00A03CAC"/>
    <w:rsid w:val="00A06202"/>
    <w:rsid w:val="00A07634"/>
    <w:rsid w:val="00A10181"/>
    <w:rsid w:val="00A16341"/>
    <w:rsid w:val="00A172F2"/>
    <w:rsid w:val="00A17C51"/>
    <w:rsid w:val="00A20992"/>
    <w:rsid w:val="00A21B97"/>
    <w:rsid w:val="00A273B1"/>
    <w:rsid w:val="00A312D3"/>
    <w:rsid w:val="00A33315"/>
    <w:rsid w:val="00A33359"/>
    <w:rsid w:val="00A34711"/>
    <w:rsid w:val="00A36358"/>
    <w:rsid w:val="00A36496"/>
    <w:rsid w:val="00A36828"/>
    <w:rsid w:val="00A5148C"/>
    <w:rsid w:val="00A57641"/>
    <w:rsid w:val="00A630E9"/>
    <w:rsid w:val="00A64280"/>
    <w:rsid w:val="00A65AF7"/>
    <w:rsid w:val="00A866D8"/>
    <w:rsid w:val="00A87FFA"/>
    <w:rsid w:val="00A90863"/>
    <w:rsid w:val="00A9550C"/>
    <w:rsid w:val="00A97678"/>
    <w:rsid w:val="00AA2062"/>
    <w:rsid w:val="00AA3122"/>
    <w:rsid w:val="00AA3A0F"/>
    <w:rsid w:val="00AA4DA4"/>
    <w:rsid w:val="00AB00B6"/>
    <w:rsid w:val="00AB25FD"/>
    <w:rsid w:val="00AB2B7B"/>
    <w:rsid w:val="00AB4EF9"/>
    <w:rsid w:val="00AB5412"/>
    <w:rsid w:val="00AC0329"/>
    <w:rsid w:val="00AC4A03"/>
    <w:rsid w:val="00AC6B71"/>
    <w:rsid w:val="00AC7B4A"/>
    <w:rsid w:val="00AD7155"/>
    <w:rsid w:val="00AE234D"/>
    <w:rsid w:val="00AE37D5"/>
    <w:rsid w:val="00AE7FF4"/>
    <w:rsid w:val="00AF78A0"/>
    <w:rsid w:val="00B00674"/>
    <w:rsid w:val="00B00D54"/>
    <w:rsid w:val="00B04A69"/>
    <w:rsid w:val="00B07902"/>
    <w:rsid w:val="00B11EDB"/>
    <w:rsid w:val="00B163A9"/>
    <w:rsid w:val="00B177E7"/>
    <w:rsid w:val="00B17F2A"/>
    <w:rsid w:val="00B21482"/>
    <w:rsid w:val="00B22A50"/>
    <w:rsid w:val="00B26287"/>
    <w:rsid w:val="00B27FE5"/>
    <w:rsid w:val="00B32882"/>
    <w:rsid w:val="00B33B9A"/>
    <w:rsid w:val="00B36021"/>
    <w:rsid w:val="00B371CD"/>
    <w:rsid w:val="00B42385"/>
    <w:rsid w:val="00B4339C"/>
    <w:rsid w:val="00B44F75"/>
    <w:rsid w:val="00B45B20"/>
    <w:rsid w:val="00B46EB4"/>
    <w:rsid w:val="00B54DFB"/>
    <w:rsid w:val="00B55E7C"/>
    <w:rsid w:val="00B6486C"/>
    <w:rsid w:val="00B673D5"/>
    <w:rsid w:val="00B72BEA"/>
    <w:rsid w:val="00B75AA8"/>
    <w:rsid w:val="00B7721F"/>
    <w:rsid w:val="00B82C24"/>
    <w:rsid w:val="00B83767"/>
    <w:rsid w:val="00B8594D"/>
    <w:rsid w:val="00B875F7"/>
    <w:rsid w:val="00B878A6"/>
    <w:rsid w:val="00B9088E"/>
    <w:rsid w:val="00B9189E"/>
    <w:rsid w:val="00B9769E"/>
    <w:rsid w:val="00BA0B99"/>
    <w:rsid w:val="00BA2EC8"/>
    <w:rsid w:val="00BA7D3E"/>
    <w:rsid w:val="00BB0062"/>
    <w:rsid w:val="00BB1180"/>
    <w:rsid w:val="00BB4BE4"/>
    <w:rsid w:val="00BC22BE"/>
    <w:rsid w:val="00BC3BBA"/>
    <w:rsid w:val="00BC5654"/>
    <w:rsid w:val="00BC5755"/>
    <w:rsid w:val="00BC6882"/>
    <w:rsid w:val="00BC75E1"/>
    <w:rsid w:val="00BD2647"/>
    <w:rsid w:val="00BD6CB0"/>
    <w:rsid w:val="00BE4031"/>
    <w:rsid w:val="00BE4CD6"/>
    <w:rsid w:val="00BE61E5"/>
    <w:rsid w:val="00BF2AC1"/>
    <w:rsid w:val="00BF368F"/>
    <w:rsid w:val="00BF38D3"/>
    <w:rsid w:val="00BF5F56"/>
    <w:rsid w:val="00BF627B"/>
    <w:rsid w:val="00C02C48"/>
    <w:rsid w:val="00C04609"/>
    <w:rsid w:val="00C071A8"/>
    <w:rsid w:val="00C0754D"/>
    <w:rsid w:val="00C13570"/>
    <w:rsid w:val="00C25F5F"/>
    <w:rsid w:val="00C26372"/>
    <w:rsid w:val="00C26DD0"/>
    <w:rsid w:val="00C27082"/>
    <w:rsid w:val="00C34FCF"/>
    <w:rsid w:val="00C37800"/>
    <w:rsid w:val="00C37FAE"/>
    <w:rsid w:val="00C4290C"/>
    <w:rsid w:val="00C44E1A"/>
    <w:rsid w:val="00C45691"/>
    <w:rsid w:val="00C45CAE"/>
    <w:rsid w:val="00C47E6B"/>
    <w:rsid w:val="00C527AA"/>
    <w:rsid w:val="00C619AE"/>
    <w:rsid w:val="00C62A07"/>
    <w:rsid w:val="00C66037"/>
    <w:rsid w:val="00C70C8C"/>
    <w:rsid w:val="00C72C81"/>
    <w:rsid w:val="00C73A40"/>
    <w:rsid w:val="00C757D3"/>
    <w:rsid w:val="00C83F71"/>
    <w:rsid w:val="00C84541"/>
    <w:rsid w:val="00C84FEF"/>
    <w:rsid w:val="00C859FE"/>
    <w:rsid w:val="00C90D17"/>
    <w:rsid w:val="00C927E6"/>
    <w:rsid w:val="00C94E2D"/>
    <w:rsid w:val="00C95A5A"/>
    <w:rsid w:val="00C96970"/>
    <w:rsid w:val="00CA10EB"/>
    <w:rsid w:val="00CA191D"/>
    <w:rsid w:val="00CA3898"/>
    <w:rsid w:val="00CA7845"/>
    <w:rsid w:val="00CB10C3"/>
    <w:rsid w:val="00CB1298"/>
    <w:rsid w:val="00CB27FC"/>
    <w:rsid w:val="00CB6117"/>
    <w:rsid w:val="00CB75BF"/>
    <w:rsid w:val="00CC0BF7"/>
    <w:rsid w:val="00CC2E1E"/>
    <w:rsid w:val="00CC3543"/>
    <w:rsid w:val="00CC446F"/>
    <w:rsid w:val="00CC55DF"/>
    <w:rsid w:val="00CC64F8"/>
    <w:rsid w:val="00CD3AC8"/>
    <w:rsid w:val="00CD4A6B"/>
    <w:rsid w:val="00CD5B49"/>
    <w:rsid w:val="00CE2088"/>
    <w:rsid w:val="00CE2A38"/>
    <w:rsid w:val="00CE4F7A"/>
    <w:rsid w:val="00CF1DF3"/>
    <w:rsid w:val="00CF78C9"/>
    <w:rsid w:val="00CF7D9F"/>
    <w:rsid w:val="00D03A73"/>
    <w:rsid w:val="00D07C11"/>
    <w:rsid w:val="00D115E3"/>
    <w:rsid w:val="00D16B7E"/>
    <w:rsid w:val="00D206A8"/>
    <w:rsid w:val="00D2341E"/>
    <w:rsid w:val="00D25CF4"/>
    <w:rsid w:val="00D26CEC"/>
    <w:rsid w:val="00D26E68"/>
    <w:rsid w:val="00D27F65"/>
    <w:rsid w:val="00D32D2B"/>
    <w:rsid w:val="00D33081"/>
    <w:rsid w:val="00D34755"/>
    <w:rsid w:val="00D4035D"/>
    <w:rsid w:val="00D417EA"/>
    <w:rsid w:val="00D41CF1"/>
    <w:rsid w:val="00D43D65"/>
    <w:rsid w:val="00D53D3C"/>
    <w:rsid w:val="00D6134C"/>
    <w:rsid w:val="00D6260C"/>
    <w:rsid w:val="00D665B7"/>
    <w:rsid w:val="00D73ABB"/>
    <w:rsid w:val="00D80096"/>
    <w:rsid w:val="00D81434"/>
    <w:rsid w:val="00D8222C"/>
    <w:rsid w:val="00D8404E"/>
    <w:rsid w:val="00D84059"/>
    <w:rsid w:val="00D84330"/>
    <w:rsid w:val="00D84E2C"/>
    <w:rsid w:val="00D84EEB"/>
    <w:rsid w:val="00D90973"/>
    <w:rsid w:val="00D918AA"/>
    <w:rsid w:val="00D93D0E"/>
    <w:rsid w:val="00D93D56"/>
    <w:rsid w:val="00D94C8D"/>
    <w:rsid w:val="00DA25B1"/>
    <w:rsid w:val="00DA3008"/>
    <w:rsid w:val="00DA3A2C"/>
    <w:rsid w:val="00DA4B35"/>
    <w:rsid w:val="00DA538D"/>
    <w:rsid w:val="00DA72AA"/>
    <w:rsid w:val="00DB0B13"/>
    <w:rsid w:val="00DB113B"/>
    <w:rsid w:val="00DB2BE4"/>
    <w:rsid w:val="00DB5794"/>
    <w:rsid w:val="00DC07C8"/>
    <w:rsid w:val="00DC09F7"/>
    <w:rsid w:val="00DC0D59"/>
    <w:rsid w:val="00DC152B"/>
    <w:rsid w:val="00DC272F"/>
    <w:rsid w:val="00DC5D37"/>
    <w:rsid w:val="00DD3A2B"/>
    <w:rsid w:val="00DE0F38"/>
    <w:rsid w:val="00DE1320"/>
    <w:rsid w:val="00DE5923"/>
    <w:rsid w:val="00DE713E"/>
    <w:rsid w:val="00DF2D34"/>
    <w:rsid w:val="00DF30B6"/>
    <w:rsid w:val="00DF3162"/>
    <w:rsid w:val="00E01444"/>
    <w:rsid w:val="00E0206B"/>
    <w:rsid w:val="00E0220F"/>
    <w:rsid w:val="00E03386"/>
    <w:rsid w:val="00E048DE"/>
    <w:rsid w:val="00E05CAB"/>
    <w:rsid w:val="00E11EDE"/>
    <w:rsid w:val="00E14D33"/>
    <w:rsid w:val="00E15D4A"/>
    <w:rsid w:val="00E26F18"/>
    <w:rsid w:val="00E276DC"/>
    <w:rsid w:val="00E36AB4"/>
    <w:rsid w:val="00E3710D"/>
    <w:rsid w:val="00E4252E"/>
    <w:rsid w:val="00E433DC"/>
    <w:rsid w:val="00E457D7"/>
    <w:rsid w:val="00E46B0A"/>
    <w:rsid w:val="00E50142"/>
    <w:rsid w:val="00E53984"/>
    <w:rsid w:val="00E61DDC"/>
    <w:rsid w:val="00E63F49"/>
    <w:rsid w:val="00E658A3"/>
    <w:rsid w:val="00E74B21"/>
    <w:rsid w:val="00E76B4F"/>
    <w:rsid w:val="00E81A9B"/>
    <w:rsid w:val="00E827D7"/>
    <w:rsid w:val="00E82D4E"/>
    <w:rsid w:val="00E831F0"/>
    <w:rsid w:val="00E833D6"/>
    <w:rsid w:val="00E8755F"/>
    <w:rsid w:val="00E9057C"/>
    <w:rsid w:val="00E9193E"/>
    <w:rsid w:val="00E93858"/>
    <w:rsid w:val="00E957F0"/>
    <w:rsid w:val="00E9788C"/>
    <w:rsid w:val="00EA1945"/>
    <w:rsid w:val="00EA295A"/>
    <w:rsid w:val="00EA2D58"/>
    <w:rsid w:val="00EA3FCD"/>
    <w:rsid w:val="00EA48DD"/>
    <w:rsid w:val="00EA56ED"/>
    <w:rsid w:val="00EA5AF7"/>
    <w:rsid w:val="00EB0D8E"/>
    <w:rsid w:val="00EB269F"/>
    <w:rsid w:val="00EB6382"/>
    <w:rsid w:val="00EC151D"/>
    <w:rsid w:val="00EC32E6"/>
    <w:rsid w:val="00EC6748"/>
    <w:rsid w:val="00ED7857"/>
    <w:rsid w:val="00EE0DCC"/>
    <w:rsid w:val="00EE1D2C"/>
    <w:rsid w:val="00EE2A73"/>
    <w:rsid w:val="00EE33FC"/>
    <w:rsid w:val="00EE3B1E"/>
    <w:rsid w:val="00EE4563"/>
    <w:rsid w:val="00EE5A9F"/>
    <w:rsid w:val="00EF1BC8"/>
    <w:rsid w:val="00EF2BE4"/>
    <w:rsid w:val="00EF39B0"/>
    <w:rsid w:val="00EF3AEA"/>
    <w:rsid w:val="00EF4103"/>
    <w:rsid w:val="00EF5E44"/>
    <w:rsid w:val="00EF6327"/>
    <w:rsid w:val="00EF7695"/>
    <w:rsid w:val="00EF7AE2"/>
    <w:rsid w:val="00F00FF4"/>
    <w:rsid w:val="00F0783A"/>
    <w:rsid w:val="00F1149F"/>
    <w:rsid w:val="00F1162C"/>
    <w:rsid w:val="00F151B5"/>
    <w:rsid w:val="00F17F63"/>
    <w:rsid w:val="00F20D27"/>
    <w:rsid w:val="00F254D5"/>
    <w:rsid w:val="00F26169"/>
    <w:rsid w:val="00F27E99"/>
    <w:rsid w:val="00F3167A"/>
    <w:rsid w:val="00F343BD"/>
    <w:rsid w:val="00F35E59"/>
    <w:rsid w:val="00F378EA"/>
    <w:rsid w:val="00F4098E"/>
    <w:rsid w:val="00F4204E"/>
    <w:rsid w:val="00F45E60"/>
    <w:rsid w:val="00F46375"/>
    <w:rsid w:val="00F50F11"/>
    <w:rsid w:val="00F52B74"/>
    <w:rsid w:val="00F56180"/>
    <w:rsid w:val="00F563A7"/>
    <w:rsid w:val="00F62FE4"/>
    <w:rsid w:val="00F712ED"/>
    <w:rsid w:val="00F723EC"/>
    <w:rsid w:val="00F735A7"/>
    <w:rsid w:val="00F76EF4"/>
    <w:rsid w:val="00F77D37"/>
    <w:rsid w:val="00F82757"/>
    <w:rsid w:val="00F8307F"/>
    <w:rsid w:val="00F9561C"/>
    <w:rsid w:val="00F96046"/>
    <w:rsid w:val="00F974EE"/>
    <w:rsid w:val="00FA3ABA"/>
    <w:rsid w:val="00FA5DDD"/>
    <w:rsid w:val="00FA5F07"/>
    <w:rsid w:val="00FB0648"/>
    <w:rsid w:val="00FB0960"/>
    <w:rsid w:val="00FB1F0D"/>
    <w:rsid w:val="00FC60AD"/>
    <w:rsid w:val="00FC7C76"/>
    <w:rsid w:val="00FD7E56"/>
    <w:rsid w:val="00FD7E58"/>
    <w:rsid w:val="00FE1099"/>
    <w:rsid w:val="00FE25C9"/>
    <w:rsid w:val="00FE3173"/>
    <w:rsid w:val="00FE76CD"/>
    <w:rsid w:val="00FF26AB"/>
    <w:rsid w:val="00FF339E"/>
    <w:rsid w:val="00FF72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paragraph" w:styleId="Heading1">
    <w:name w:val="heading 1"/>
    <w:basedOn w:val="Normal"/>
    <w:next w:val="Normal"/>
    <w:link w:val="Heading1Char"/>
    <w:uiPriority w:val="9"/>
    <w:qFormat/>
    <w:rsid w:val="00363C5D"/>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nhideWhenUsed/>
    <w:rsid w:val="007B4431"/>
    <w:rPr>
      <w:color w:val="0000FF"/>
      <w:u w:val="single"/>
    </w:rPr>
  </w:style>
  <w:style w:type="paragraph" w:styleId="Header">
    <w:name w:val="header"/>
    <w:basedOn w:val="Normal"/>
    <w:link w:val="HeaderChar"/>
    <w:uiPriority w:val="99"/>
    <w:unhideWhenUsed/>
    <w:rsid w:val="00363C5D"/>
    <w:pPr>
      <w:tabs>
        <w:tab w:val="center" w:pos="4680"/>
        <w:tab w:val="right" w:pos="9360"/>
      </w:tabs>
    </w:pPr>
  </w:style>
  <w:style w:type="character" w:customStyle="1" w:styleId="HeaderChar">
    <w:name w:val="Header Char"/>
    <w:link w:val="Header"/>
    <w:uiPriority w:val="99"/>
    <w:rsid w:val="00363C5D"/>
    <w:rPr>
      <w:sz w:val="22"/>
      <w:szCs w:val="22"/>
    </w:rPr>
  </w:style>
  <w:style w:type="paragraph" w:styleId="Footer">
    <w:name w:val="footer"/>
    <w:basedOn w:val="Normal"/>
    <w:link w:val="FooterChar"/>
    <w:uiPriority w:val="99"/>
    <w:unhideWhenUsed/>
    <w:rsid w:val="00363C5D"/>
    <w:pPr>
      <w:tabs>
        <w:tab w:val="center" w:pos="4680"/>
        <w:tab w:val="right" w:pos="9360"/>
      </w:tabs>
    </w:pPr>
  </w:style>
  <w:style w:type="character" w:customStyle="1" w:styleId="FooterChar">
    <w:name w:val="Footer Char"/>
    <w:link w:val="Footer"/>
    <w:uiPriority w:val="99"/>
    <w:rsid w:val="00363C5D"/>
    <w:rPr>
      <w:sz w:val="22"/>
      <w:szCs w:val="22"/>
    </w:rPr>
  </w:style>
  <w:style w:type="paragraph" w:styleId="NoSpacing">
    <w:name w:val="No Spacing"/>
    <w:link w:val="NoSpacingChar"/>
    <w:uiPriority w:val="1"/>
    <w:qFormat/>
    <w:rsid w:val="00363C5D"/>
    <w:rPr>
      <w:sz w:val="22"/>
      <w:szCs w:val="22"/>
    </w:rPr>
  </w:style>
  <w:style w:type="character" w:customStyle="1" w:styleId="Heading1Char">
    <w:name w:val="Heading 1 Char"/>
    <w:link w:val="Heading1"/>
    <w:uiPriority w:val="9"/>
    <w:rsid w:val="00363C5D"/>
    <w:rPr>
      <w:rFonts w:ascii="Cambria" w:eastAsia="Times New Roman" w:hAnsi="Cambria" w:cs="Times New Roman"/>
      <w:b/>
      <w:bCs/>
      <w:kern w:val="32"/>
      <w:sz w:val="32"/>
      <w:szCs w:val="32"/>
    </w:rPr>
  </w:style>
  <w:style w:type="paragraph" w:styleId="ListParagraph">
    <w:name w:val="List Paragraph"/>
    <w:basedOn w:val="Normal"/>
    <w:uiPriority w:val="34"/>
    <w:qFormat/>
    <w:rsid w:val="002B3A6D"/>
    <w:pPr>
      <w:ind w:left="720"/>
      <w:contextualSpacing/>
    </w:pPr>
  </w:style>
  <w:style w:type="paragraph" w:styleId="BalloonText">
    <w:name w:val="Balloon Text"/>
    <w:basedOn w:val="Normal"/>
    <w:link w:val="BalloonTextChar"/>
    <w:uiPriority w:val="99"/>
    <w:semiHidden/>
    <w:unhideWhenUsed/>
    <w:rsid w:val="00581FD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81FDD"/>
    <w:rPr>
      <w:rFonts w:ascii="Tahoma" w:hAnsi="Tahoma" w:cs="Tahoma"/>
      <w:sz w:val="16"/>
      <w:szCs w:val="16"/>
    </w:rPr>
  </w:style>
  <w:style w:type="character" w:customStyle="1" w:styleId="NoSpacingChar">
    <w:name w:val="No Spacing Char"/>
    <w:link w:val="NoSpacing"/>
    <w:uiPriority w:val="1"/>
    <w:rsid w:val="00205F3A"/>
    <w:rPr>
      <w:sz w:val="22"/>
      <w:szCs w:val="22"/>
      <w:lang w:val="en-US" w:eastAsia="en-US" w:bidi="ar-SA"/>
    </w:rPr>
  </w:style>
  <w:style w:type="paragraph" w:styleId="Subtitle">
    <w:name w:val="Subtitle"/>
    <w:basedOn w:val="Normal"/>
    <w:next w:val="Normal"/>
    <w:link w:val="SubtitleChar"/>
    <w:uiPriority w:val="11"/>
    <w:qFormat/>
    <w:rsid w:val="00485EB6"/>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485EB6"/>
    <w:rPr>
      <w:rFonts w:ascii="Cambria" w:eastAsia="Times New Roman" w:hAnsi="Cambria" w:cs="Times New Roman"/>
      <w:i/>
      <w:iCs/>
      <w:color w:val="4F81BD"/>
      <w:spacing w:val="15"/>
      <w:sz w:val="24"/>
      <w:szCs w:val="24"/>
    </w:rPr>
  </w:style>
  <w:style w:type="character" w:styleId="Strong">
    <w:name w:val="Strong"/>
    <w:qFormat/>
    <w:rsid w:val="004579E4"/>
    <w:rPr>
      <w:b/>
      <w:bCs/>
    </w:rPr>
  </w:style>
  <w:style w:type="paragraph" w:customStyle="1" w:styleId="Achievement">
    <w:name w:val="Achievement"/>
    <w:basedOn w:val="BodyText"/>
    <w:rsid w:val="005C1A19"/>
    <w:pPr>
      <w:spacing w:after="60" w:line="240" w:lineRule="atLeast"/>
      <w:ind w:left="240" w:hanging="240"/>
      <w:jc w:val="both"/>
    </w:pPr>
    <w:rPr>
      <w:rFonts w:ascii="Garamond" w:eastAsia="Times New Roman" w:hAnsi="Garamond"/>
      <w:szCs w:val="20"/>
    </w:rPr>
  </w:style>
  <w:style w:type="paragraph" w:styleId="BodyText">
    <w:name w:val="Body Text"/>
    <w:basedOn w:val="Normal"/>
    <w:link w:val="BodyTextChar"/>
    <w:uiPriority w:val="99"/>
    <w:semiHidden/>
    <w:unhideWhenUsed/>
    <w:rsid w:val="005C1A19"/>
    <w:pPr>
      <w:spacing w:after="120"/>
    </w:pPr>
  </w:style>
  <w:style w:type="character" w:customStyle="1" w:styleId="BodyTextChar">
    <w:name w:val="Body Text Char"/>
    <w:link w:val="BodyText"/>
    <w:uiPriority w:val="99"/>
    <w:semiHidden/>
    <w:rsid w:val="005C1A19"/>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paragraph" w:styleId="Heading1">
    <w:name w:val="heading 1"/>
    <w:basedOn w:val="Normal"/>
    <w:next w:val="Normal"/>
    <w:link w:val="Heading1Char"/>
    <w:uiPriority w:val="9"/>
    <w:qFormat/>
    <w:rsid w:val="00363C5D"/>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nhideWhenUsed/>
    <w:rsid w:val="007B4431"/>
    <w:rPr>
      <w:color w:val="0000FF"/>
      <w:u w:val="single"/>
    </w:rPr>
  </w:style>
  <w:style w:type="paragraph" w:styleId="Header">
    <w:name w:val="header"/>
    <w:basedOn w:val="Normal"/>
    <w:link w:val="HeaderChar"/>
    <w:uiPriority w:val="99"/>
    <w:unhideWhenUsed/>
    <w:rsid w:val="00363C5D"/>
    <w:pPr>
      <w:tabs>
        <w:tab w:val="center" w:pos="4680"/>
        <w:tab w:val="right" w:pos="9360"/>
      </w:tabs>
    </w:pPr>
  </w:style>
  <w:style w:type="character" w:customStyle="1" w:styleId="HeaderChar">
    <w:name w:val="Header Char"/>
    <w:link w:val="Header"/>
    <w:uiPriority w:val="99"/>
    <w:rsid w:val="00363C5D"/>
    <w:rPr>
      <w:sz w:val="22"/>
      <w:szCs w:val="22"/>
    </w:rPr>
  </w:style>
  <w:style w:type="paragraph" w:styleId="Footer">
    <w:name w:val="footer"/>
    <w:basedOn w:val="Normal"/>
    <w:link w:val="FooterChar"/>
    <w:uiPriority w:val="99"/>
    <w:unhideWhenUsed/>
    <w:rsid w:val="00363C5D"/>
    <w:pPr>
      <w:tabs>
        <w:tab w:val="center" w:pos="4680"/>
        <w:tab w:val="right" w:pos="9360"/>
      </w:tabs>
    </w:pPr>
  </w:style>
  <w:style w:type="character" w:customStyle="1" w:styleId="FooterChar">
    <w:name w:val="Footer Char"/>
    <w:link w:val="Footer"/>
    <w:uiPriority w:val="99"/>
    <w:rsid w:val="00363C5D"/>
    <w:rPr>
      <w:sz w:val="22"/>
      <w:szCs w:val="22"/>
    </w:rPr>
  </w:style>
  <w:style w:type="paragraph" w:styleId="NoSpacing">
    <w:name w:val="No Spacing"/>
    <w:link w:val="NoSpacingChar"/>
    <w:uiPriority w:val="1"/>
    <w:qFormat/>
    <w:rsid w:val="00363C5D"/>
    <w:rPr>
      <w:sz w:val="22"/>
      <w:szCs w:val="22"/>
    </w:rPr>
  </w:style>
  <w:style w:type="character" w:customStyle="1" w:styleId="Heading1Char">
    <w:name w:val="Heading 1 Char"/>
    <w:link w:val="Heading1"/>
    <w:uiPriority w:val="9"/>
    <w:rsid w:val="00363C5D"/>
    <w:rPr>
      <w:rFonts w:ascii="Cambria" w:eastAsia="Times New Roman" w:hAnsi="Cambria" w:cs="Times New Roman"/>
      <w:b/>
      <w:bCs/>
      <w:kern w:val="32"/>
      <w:sz w:val="32"/>
      <w:szCs w:val="32"/>
    </w:rPr>
  </w:style>
  <w:style w:type="paragraph" w:styleId="ListParagraph">
    <w:name w:val="List Paragraph"/>
    <w:basedOn w:val="Normal"/>
    <w:uiPriority w:val="34"/>
    <w:qFormat/>
    <w:rsid w:val="002B3A6D"/>
    <w:pPr>
      <w:ind w:left="720"/>
      <w:contextualSpacing/>
    </w:pPr>
  </w:style>
  <w:style w:type="paragraph" w:styleId="BalloonText">
    <w:name w:val="Balloon Text"/>
    <w:basedOn w:val="Normal"/>
    <w:link w:val="BalloonTextChar"/>
    <w:uiPriority w:val="99"/>
    <w:semiHidden/>
    <w:unhideWhenUsed/>
    <w:rsid w:val="00581FD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81FDD"/>
    <w:rPr>
      <w:rFonts w:ascii="Tahoma" w:hAnsi="Tahoma" w:cs="Tahoma"/>
      <w:sz w:val="16"/>
      <w:szCs w:val="16"/>
    </w:rPr>
  </w:style>
  <w:style w:type="character" w:customStyle="1" w:styleId="NoSpacingChar">
    <w:name w:val="No Spacing Char"/>
    <w:link w:val="NoSpacing"/>
    <w:uiPriority w:val="1"/>
    <w:rsid w:val="00205F3A"/>
    <w:rPr>
      <w:sz w:val="22"/>
      <w:szCs w:val="22"/>
      <w:lang w:val="en-US" w:eastAsia="en-US" w:bidi="ar-SA"/>
    </w:rPr>
  </w:style>
  <w:style w:type="paragraph" w:styleId="Subtitle">
    <w:name w:val="Subtitle"/>
    <w:basedOn w:val="Normal"/>
    <w:next w:val="Normal"/>
    <w:link w:val="SubtitleChar"/>
    <w:uiPriority w:val="11"/>
    <w:qFormat/>
    <w:rsid w:val="00485EB6"/>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485EB6"/>
    <w:rPr>
      <w:rFonts w:ascii="Cambria" w:eastAsia="Times New Roman" w:hAnsi="Cambria" w:cs="Times New Roman"/>
      <w:i/>
      <w:iCs/>
      <w:color w:val="4F81BD"/>
      <w:spacing w:val="15"/>
      <w:sz w:val="24"/>
      <w:szCs w:val="24"/>
    </w:rPr>
  </w:style>
  <w:style w:type="character" w:styleId="Strong">
    <w:name w:val="Strong"/>
    <w:qFormat/>
    <w:rsid w:val="004579E4"/>
    <w:rPr>
      <w:b/>
      <w:bCs/>
    </w:rPr>
  </w:style>
  <w:style w:type="paragraph" w:customStyle="1" w:styleId="Achievement">
    <w:name w:val="Achievement"/>
    <w:basedOn w:val="BodyText"/>
    <w:rsid w:val="005C1A19"/>
    <w:pPr>
      <w:spacing w:after="60" w:line="240" w:lineRule="atLeast"/>
      <w:ind w:left="240" w:hanging="240"/>
      <w:jc w:val="both"/>
    </w:pPr>
    <w:rPr>
      <w:rFonts w:ascii="Garamond" w:eastAsia="Times New Roman" w:hAnsi="Garamond"/>
      <w:szCs w:val="20"/>
    </w:rPr>
  </w:style>
  <w:style w:type="paragraph" w:styleId="BodyText">
    <w:name w:val="Body Text"/>
    <w:basedOn w:val="Normal"/>
    <w:link w:val="BodyTextChar"/>
    <w:uiPriority w:val="99"/>
    <w:semiHidden/>
    <w:unhideWhenUsed/>
    <w:rsid w:val="005C1A19"/>
    <w:pPr>
      <w:spacing w:after="120"/>
    </w:pPr>
  </w:style>
  <w:style w:type="character" w:customStyle="1" w:styleId="BodyTextChar">
    <w:name w:val="Body Text Char"/>
    <w:link w:val="BodyText"/>
    <w:uiPriority w:val="99"/>
    <w:semiHidden/>
    <w:rsid w:val="005C1A1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f\Desktop\resume_templates\300031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F942254-E4AC-4E05-A44D-B3FEC6E8D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30003100.dot</Template>
  <TotalTime>0</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JANE ALEXANDRIA SMITH</vt:lpstr>
    </vt:vector>
  </TitlesOfParts>
  <Company>Grizli777</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ALEXANDRIA SMITH</dc:title>
  <dc:creator>Umer Farooq</dc:creator>
  <cp:lastModifiedBy>Ahmed, Nazir</cp:lastModifiedBy>
  <cp:revision>3</cp:revision>
  <cp:lastPrinted>2014-12-04T19:36:00Z</cp:lastPrinted>
  <dcterms:created xsi:type="dcterms:W3CDTF">2015-12-09T06:13:00Z</dcterms:created>
  <dcterms:modified xsi:type="dcterms:W3CDTF">2016-01-26T19:29:00Z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