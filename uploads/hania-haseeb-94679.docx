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0D6" w:rsidRPr="004C2434" w:rsidRDefault="000640D6">
      <w:pPr>
        <w:rPr>
          <w:noProof/>
          <w:sz w:val="28"/>
          <w:szCs w:val="28"/>
        </w:rPr>
      </w:pPr>
    </w:p>
    <w:p w:rsidR="001E11E9" w:rsidRPr="00AB2C86" w:rsidRDefault="00137866" w:rsidP="00AB2C86">
      <w:pPr>
        <w:pStyle w:val="NoSpacing"/>
        <w:rPr>
          <w:b/>
          <w:noProof/>
          <w:sz w:val="44"/>
          <w:szCs w:val="44"/>
        </w:rPr>
      </w:pPr>
      <w:r w:rsidRPr="00AB2C86">
        <w:rPr>
          <w:b/>
          <w:noProof/>
          <w:sz w:val="44"/>
          <w:szCs w:val="44"/>
        </w:rPr>
        <w:t>HANIA HASEEB</w:t>
      </w:r>
    </w:p>
    <w:p w:rsidR="00A51980" w:rsidRPr="004C2434" w:rsidRDefault="00842AF4" w:rsidP="00544E35">
      <w:r w:rsidRPr="004C243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79375</wp:posOffset>
                </wp:positionV>
                <wp:extent cx="5609590" cy="841375"/>
                <wp:effectExtent l="9525" t="13335" r="10160" b="12065"/>
                <wp:wrapNone/>
                <wp:docPr id="2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959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7866" w:rsidRPr="00137866" w:rsidRDefault="00137866" w:rsidP="00A51980">
                            <w:pPr>
                              <w:pStyle w:val="NoSpacing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137866">
                              <w:rPr>
                                <w:b/>
                                <w:sz w:val="26"/>
                                <w:szCs w:val="26"/>
                              </w:rPr>
                              <w:t>Address</w:t>
                            </w:r>
                            <w:r w:rsidRPr="00137866">
                              <w:rPr>
                                <w:sz w:val="26"/>
                                <w:szCs w:val="26"/>
                              </w:rPr>
                              <w:t>:  R29-A, Hina Banglows, Block-19, Gulistan-e-Jauhar, Karachi.</w:t>
                            </w:r>
                          </w:p>
                          <w:p w:rsidR="00A51980" w:rsidRPr="00137866" w:rsidRDefault="00137866" w:rsidP="00A51980">
                            <w:pPr>
                              <w:pStyle w:val="NoSpacing"/>
                              <w:rPr>
                                <w:sz w:val="26"/>
                                <w:szCs w:val="26"/>
                              </w:rPr>
                            </w:pPr>
                            <w:r w:rsidRPr="00137866">
                              <w:rPr>
                                <w:b/>
                                <w:sz w:val="26"/>
                                <w:szCs w:val="26"/>
                              </w:rPr>
                              <w:t>Contact no</w:t>
                            </w:r>
                            <w:r w:rsidR="00A51980" w:rsidRPr="00137866">
                              <w:rPr>
                                <w:sz w:val="26"/>
                                <w:szCs w:val="26"/>
                              </w:rPr>
                              <w:t xml:space="preserve">:  </w:t>
                            </w:r>
                            <w:r w:rsidRPr="00137866">
                              <w:rPr>
                                <w:sz w:val="26"/>
                                <w:szCs w:val="26"/>
                              </w:rPr>
                              <w:t>03443051991</w:t>
                            </w:r>
                            <w:r w:rsidR="00A51980" w:rsidRPr="00137866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A51980" w:rsidRPr="00137866" w:rsidRDefault="00A51980" w:rsidP="00A51980">
                            <w:pPr>
                              <w:pStyle w:val="NoSpacing"/>
                              <w:rPr>
                                <w:sz w:val="26"/>
                                <w:szCs w:val="26"/>
                              </w:rPr>
                            </w:pPr>
                            <w:r w:rsidRPr="00137866">
                              <w:rPr>
                                <w:b/>
                                <w:sz w:val="26"/>
                                <w:szCs w:val="26"/>
                              </w:rPr>
                              <w:t>Email</w:t>
                            </w:r>
                            <w:r w:rsidRPr="00137866">
                              <w:rPr>
                                <w:sz w:val="26"/>
                                <w:szCs w:val="26"/>
                              </w:rPr>
                              <w:t xml:space="preserve">:  </w:t>
                            </w:r>
                            <w:r w:rsidR="00137866" w:rsidRPr="00137866">
                              <w:rPr>
                                <w:color w:val="114FFF"/>
                                <w:sz w:val="26"/>
                                <w:szCs w:val="26"/>
                                <w:u w:val="single"/>
                              </w:rPr>
                              <w:t>haniahaseeb@hotmail.com</w:t>
                            </w:r>
                            <w:r w:rsidRPr="00137866">
                              <w:rPr>
                                <w:sz w:val="26"/>
                                <w:szCs w:val="26"/>
                              </w:rPr>
                              <w:cr/>
                            </w:r>
                          </w:p>
                          <w:p w:rsidR="00A51980" w:rsidRDefault="00A5198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.75pt;margin-top:6.25pt;width:441.7pt;height:6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" strokecolor="white [3212]">
                <v:textbox>
                  <w:txbxContent>
                    <w:p w:rsidR="00137866" w:rsidRPr="00137866" w:rsidRDefault="00137866" w:rsidP="00A51980">
                      <w:pPr>
                        <w:pStyle w:val="NoSpacing"/>
                        <w:rPr>
                          <w:b/>
                          <w:sz w:val="26"/>
                          <w:szCs w:val="26"/>
                        </w:rPr>
                      </w:pPr>
                      <w:r w:rsidRPr="00137866">
                        <w:rPr>
                          <w:b/>
                          <w:sz w:val="26"/>
                          <w:szCs w:val="26"/>
                        </w:rPr>
                        <w:t>Address</w:t>
                      </w:r>
                      <w:r w:rsidRPr="00137866">
                        <w:rPr>
                          <w:sz w:val="26"/>
                          <w:szCs w:val="26"/>
                        </w:rPr>
                        <w:t>:  R29-A, Hina Banglows, Block-19, Gulistan-e-Jauhar, Karachi.</w:t>
                      </w:r>
                    </w:p>
                    <w:p w:rsidR="00A51980" w:rsidRPr="00137866" w:rsidRDefault="00137866" w:rsidP="00A51980">
                      <w:pPr>
                        <w:pStyle w:val="NoSpacing"/>
                        <w:rPr>
                          <w:sz w:val="26"/>
                          <w:szCs w:val="26"/>
                        </w:rPr>
                      </w:pPr>
                      <w:r w:rsidRPr="00137866">
                        <w:rPr>
                          <w:b/>
                          <w:sz w:val="26"/>
                          <w:szCs w:val="26"/>
                        </w:rPr>
                        <w:t>Contact no</w:t>
                      </w:r>
                      <w:r w:rsidR="00A51980" w:rsidRPr="00137866">
                        <w:rPr>
                          <w:sz w:val="26"/>
                          <w:szCs w:val="26"/>
                        </w:rPr>
                        <w:t xml:space="preserve">:  </w:t>
                      </w:r>
                      <w:r w:rsidRPr="00137866">
                        <w:rPr>
                          <w:sz w:val="26"/>
                          <w:szCs w:val="26"/>
                        </w:rPr>
                        <w:t>03443051991</w:t>
                      </w:r>
                      <w:r w:rsidR="00A51980" w:rsidRPr="00137866">
                        <w:rPr>
                          <w:sz w:val="26"/>
                          <w:szCs w:val="26"/>
                        </w:rPr>
                        <w:t xml:space="preserve"> </w:t>
                      </w:r>
                    </w:p>
                    <w:p w:rsidR="00A51980" w:rsidRPr="00137866" w:rsidRDefault="00A51980" w:rsidP="00A51980">
                      <w:pPr>
                        <w:pStyle w:val="NoSpacing"/>
                        <w:rPr>
                          <w:sz w:val="26"/>
                          <w:szCs w:val="26"/>
                        </w:rPr>
                      </w:pPr>
                      <w:r w:rsidRPr="00137866">
                        <w:rPr>
                          <w:b/>
                          <w:sz w:val="26"/>
                          <w:szCs w:val="26"/>
                        </w:rPr>
                        <w:t>Email</w:t>
                      </w:r>
                      <w:r w:rsidRPr="00137866">
                        <w:rPr>
                          <w:sz w:val="26"/>
                          <w:szCs w:val="26"/>
                        </w:rPr>
                        <w:t xml:space="preserve">:  </w:t>
                      </w:r>
                      <w:r w:rsidR="00137866" w:rsidRPr="00137866">
                        <w:rPr>
                          <w:color w:val="114FFF"/>
                          <w:sz w:val="26"/>
                          <w:szCs w:val="26"/>
                          <w:u w:val="single"/>
                        </w:rPr>
                        <w:t>haniahaseeb@hotmail.com</w:t>
                      </w:r>
                      <w:r w:rsidRPr="00137866">
                        <w:rPr>
                          <w:sz w:val="26"/>
                          <w:szCs w:val="26"/>
                        </w:rPr>
                        <w:cr/>
                      </w:r>
                    </w:p>
                    <w:p w:rsidR="00A51980" w:rsidRDefault="00A51980"/>
                  </w:txbxContent>
                </v:textbox>
              </v:shape>
            </w:pict>
          </mc:Fallback>
        </mc:AlternateContent>
      </w:r>
      <w:r w:rsidRPr="004C2434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10160</wp:posOffset>
                </wp:positionV>
                <wp:extent cx="6144895" cy="45085"/>
                <wp:effectExtent l="9525" t="10795" r="8255" b="10795"/>
                <wp:wrapNone/>
                <wp:docPr id="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4895" cy="45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49A77A" id="Rectangle 2" o:spid="_x0000_s1026" style="position:absolute;margin-left:0;margin-top:.8pt;width:483.85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" fillcolor="#a5a5a5 [2092]" strokecolor="#a5a5a5 [2092]"/>
            </w:pict>
          </mc:Fallback>
        </mc:AlternateContent>
      </w:r>
    </w:p>
    <w:p w:rsidR="00A51980" w:rsidRPr="004C2434" w:rsidRDefault="00A51980" w:rsidP="00544E35"/>
    <w:p w:rsidR="00A51980" w:rsidRPr="004C2434" w:rsidRDefault="00842AF4" w:rsidP="00544E35">
      <w:r w:rsidRPr="004C243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313690</wp:posOffset>
                </wp:positionV>
                <wp:extent cx="6141720" cy="45085"/>
                <wp:effectExtent l="9525" t="8255" r="11430" b="13335"/>
                <wp:wrapNone/>
                <wp:docPr id="2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1720" cy="45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BE0FF1" id="Rectangle 3" o:spid="_x0000_s1026" style="position:absolute;margin-left:0;margin-top:24.7pt;width:483.6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" fillcolor="#a5a5a5 [2092]" strokecolor="#a5a5a5 [2092]"/>
            </w:pict>
          </mc:Fallback>
        </mc:AlternateContent>
      </w:r>
    </w:p>
    <w:p w:rsidR="00544E35" w:rsidRPr="004C2434" w:rsidRDefault="00842AF4" w:rsidP="00544E35">
      <w:r w:rsidRPr="004C243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89535</wp:posOffset>
                </wp:positionV>
                <wp:extent cx="6094095" cy="731520"/>
                <wp:effectExtent l="9525" t="12065" r="11430" b="8890"/>
                <wp:wrapNone/>
                <wp:docPr id="2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4095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2C9C" w:rsidRPr="004C2434" w:rsidRDefault="00A51980" w:rsidP="00A51980">
                            <w:pPr>
                              <w:pStyle w:val="NoSpacing"/>
                              <w:rPr>
                                <w:color w:val="0070C0"/>
                                <w:sz w:val="28"/>
                                <w:szCs w:val="24"/>
                              </w:rPr>
                            </w:pPr>
                            <w:r w:rsidRPr="004C2434">
                              <w:rPr>
                                <w:color w:val="0070C0"/>
                                <w:sz w:val="28"/>
                                <w:szCs w:val="24"/>
                              </w:rPr>
                              <w:t>CAREER OBJECTIVE</w:t>
                            </w:r>
                          </w:p>
                          <w:p w:rsidR="00A51980" w:rsidRPr="00D43B9F" w:rsidRDefault="00137866">
                            <w:pPr>
                              <w:rPr>
                                <w:sz w:val="24"/>
                              </w:rPr>
                            </w:pPr>
                            <w:r w:rsidRPr="00D43B9F">
                              <w:rPr>
                                <w:sz w:val="24"/>
                              </w:rPr>
                              <w:t>Searching for a graduate pharmacist position to put in everything I have studied while pursuing a degree in pharmacy and become useful to the organization.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27" type="#_x0000_t202" style="position:absolute;margin-left:-3pt;margin-top:7.05pt;width:479.85pt;height:5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" strokecolor="white [3212]">
                <v:textbox>
                  <w:txbxContent>
                    <w:p w:rsidR="00B12C9C" w:rsidRPr="004C2434" w:rsidRDefault="00A51980" w:rsidP="00A51980">
                      <w:pPr>
                        <w:pStyle w:val="NoSpacing"/>
                        <w:rPr>
                          <w:color w:val="0070C0"/>
                          <w:sz w:val="28"/>
                          <w:szCs w:val="24"/>
                        </w:rPr>
                      </w:pPr>
                      <w:r w:rsidRPr="004C2434">
                        <w:rPr>
                          <w:color w:val="0070C0"/>
                          <w:sz w:val="28"/>
                          <w:szCs w:val="24"/>
                        </w:rPr>
                        <w:t>CAREER OBJECTIVE</w:t>
                      </w:r>
                    </w:p>
                    <w:p w:rsidR="00A51980" w:rsidRPr="00D43B9F" w:rsidRDefault="00137866">
                      <w:pPr>
                        <w:rPr>
                          <w:sz w:val="24"/>
                        </w:rPr>
                      </w:pPr>
                      <w:r w:rsidRPr="00D43B9F">
                        <w:rPr>
                          <w:sz w:val="24"/>
                        </w:rPr>
                        <w:t>Searching</w:t>
                      </w:r>
                      <w:r w:rsidRPr="00D43B9F">
                        <w:rPr>
                          <w:sz w:val="24"/>
                        </w:rPr>
                        <w:t xml:space="preserve"> for a graduate pharmacist</w:t>
                      </w:r>
                      <w:r w:rsidRPr="00D43B9F">
                        <w:rPr>
                          <w:sz w:val="24"/>
                        </w:rPr>
                        <w:t xml:space="preserve"> position to put in everything I</w:t>
                      </w:r>
                      <w:r w:rsidRPr="00D43B9F">
                        <w:rPr>
                          <w:sz w:val="24"/>
                        </w:rPr>
                        <w:t xml:space="preserve"> have studied while pursuing a degr</w:t>
                      </w:r>
                      <w:r w:rsidRPr="00D43B9F">
                        <w:rPr>
                          <w:sz w:val="24"/>
                        </w:rPr>
                        <w:t>ee in pharmacy and become useful</w:t>
                      </w:r>
                      <w:r w:rsidRPr="00D43B9F">
                        <w:rPr>
                          <w:sz w:val="24"/>
                        </w:rPr>
                        <w:t xml:space="preserve"> to the organization.</w:t>
                      </w:r>
                    </w:p>
                  </w:txbxContent>
                </v:textbox>
              </v:shape>
            </w:pict>
          </mc:Fallback>
        </mc:AlternateContent>
      </w:r>
    </w:p>
    <w:p w:rsidR="00A51980" w:rsidRPr="004C2434" w:rsidRDefault="00A51980" w:rsidP="00687D8A">
      <w:pPr>
        <w:spacing w:after="0"/>
      </w:pPr>
    </w:p>
    <w:p w:rsidR="00A51980" w:rsidRPr="004C2434" w:rsidRDefault="00A51980" w:rsidP="00687D8A">
      <w:pPr>
        <w:spacing w:after="0"/>
      </w:pPr>
    </w:p>
    <w:p w:rsidR="00A51980" w:rsidRPr="004C2434" w:rsidRDefault="00842AF4" w:rsidP="00687D8A">
      <w:pPr>
        <w:spacing w:after="0"/>
      </w:pPr>
      <w:r w:rsidRPr="004C243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125095</wp:posOffset>
                </wp:positionV>
                <wp:extent cx="6141720" cy="45085"/>
                <wp:effectExtent l="10795" t="10160" r="10160" b="11430"/>
                <wp:wrapNone/>
                <wp:docPr id="1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1720" cy="45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7B488A" id="Rectangle 17" o:spid="_x0000_s1026" style="position:absolute;margin-left:.1pt;margin-top:9.85pt;width:483.6pt;height: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" fillcolor="#a5a5a5 [2092]" strokecolor="#a5a5a5 [2092]"/>
            </w:pict>
          </mc:Fallback>
        </mc:AlternateContent>
      </w:r>
    </w:p>
    <w:p w:rsidR="00687D8A" w:rsidRPr="004C2434" w:rsidRDefault="00842AF4" w:rsidP="00687D8A">
      <w:pPr>
        <w:spacing w:after="0"/>
      </w:pPr>
      <w:r w:rsidRPr="004C243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26035</wp:posOffset>
                </wp:positionV>
                <wp:extent cx="5989320" cy="1162050"/>
                <wp:effectExtent l="9525" t="12065" r="11430" b="6985"/>
                <wp:wrapNone/>
                <wp:docPr id="18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980" w:rsidRPr="00281CDF" w:rsidRDefault="0021598B" w:rsidP="00A51980">
                            <w:pPr>
                              <w:pStyle w:val="NoSpacing"/>
                              <w:rPr>
                                <w:rFonts w:ascii="Futura Hv BT" w:hAnsi="Futura Hv BT"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utura Hv BT" w:hAnsi="Futura Hv BT"/>
                                <w:color w:val="0070C0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  <w:p w:rsidR="00A51980" w:rsidRPr="0065065B" w:rsidRDefault="00FF3999" w:rsidP="00FF3999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2A06DF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Pr="002A06DF">
                              <w:rPr>
                                <w:sz w:val="24"/>
                                <w:szCs w:val="24"/>
                              </w:rPr>
                              <w:t>th Clinical pharmacy course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2A06DF">
                              <w:rPr>
                                <w:sz w:val="24"/>
                                <w:szCs w:val="24"/>
                              </w:rPr>
                              <w:t xml:space="preserve"> As a Clinical pharmacist 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Internee) </w:t>
                            </w:r>
                            <w:r w:rsidRPr="002A06DF">
                              <w:rPr>
                                <w:sz w:val="24"/>
                                <w:szCs w:val="24"/>
                              </w:rPr>
                              <w:t xml:space="preserve">at </w:t>
                            </w:r>
                            <w:r w:rsidRPr="0065065B">
                              <w:rPr>
                                <w:sz w:val="24"/>
                                <w:szCs w:val="24"/>
                              </w:rPr>
                              <w:t xml:space="preserve">National Institute of Blood Diseases &amp; Bone Marrow Transplantation (NIBD) Karachi.  </w:t>
                            </w:r>
                          </w:p>
                          <w:p w:rsidR="00FF3999" w:rsidRDefault="00FF3999" w:rsidP="00FF3999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Research (team work) on</w:t>
                            </w:r>
                            <w:r w:rsidR="0065065B">
                              <w:rPr>
                                <w:sz w:val="24"/>
                                <w:szCs w:val="24"/>
                              </w:rPr>
                              <w:t xml:space="preserve"> Diabetes Induced Depression.</w:t>
                            </w:r>
                          </w:p>
                          <w:p w:rsidR="0065065B" w:rsidRDefault="0065065B" w:rsidP="00FF3999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Member of Nurturing Community Pharmacy in Pakistan (NCPP)</w:t>
                            </w:r>
                          </w:p>
                          <w:p w:rsidR="00D43B9F" w:rsidRPr="00FF3999" w:rsidRDefault="00D43B9F" w:rsidP="00FF3999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51980" w:rsidRDefault="00A5198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8" type="#_x0000_t202" style="position:absolute;margin-left:.75pt;margin-top:2.05pt;width:471.6pt;height:9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" strokecolor="white [3212]">
                <v:textbox>
                  <w:txbxContent>
                    <w:p w:rsidR="00A51980" w:rsidRPr="00281CDF" w:rsidRDefault="0021598B" w:rsidP="00A51980">
                      <w:pPr>
                        <w:pStyle w:val="NoSpacing"/>
                        <w:rPr>
                          <w:rFonts w:ascii="Futura Hv BT" w:hAnsi="Futura Hv BT"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ascii="Futura Hv BT" w:hAnsi="Futura Hv BT"/>
                          <w:color w:val="0070C0"/>
                          <w:sz w:val="24"/>
                          <w:szCs w:val="24"/>
                        </w:rPr>
                        <w:t>EXPERIENCE</w:t>
                      </w:r>
                      <w:bookmarkStart w:id="1" w:name="_GoBack"/>
                      <w:bookmarkEnd w:id="1"/>
                    </w:p>
                    <w:p w:rsidR="00A51980" w:rsidRPr="0065065B" w:rsidRDefault="00FF3999" w:rsidP="00FF3999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2A06DF">
                        <w:rPr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  <w:r w:rsidRPr="002A06DF">
                        <w:rPr>
                          <w:sz w:val="24"/>
                          <w:szCs w:val="24"/>
                        </w:rPr>
                        <w:t>th Clinical pharmacy course</w:t>
                      </w:r>
                      <w:r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Pr="002A06DF">
                        <w:rPr>
                          <w:sz w:val="24"/>
                          <w:szCs w:val="24"/>
                        </w:rPr>
                        <w:t xml:space="preserve"> As a Clinical pharmacist (</w:t>
                      </w:r>
                      <w:r>
                        <w:rPr>
                          <w:sz w:val="24"/>
                          <w:szCs w:val="24"/>
                        </w:rPr>
                        <w:t xml:space="preserve">Internee) </w:t>
                      </w:r>
                      <w:r w:rsidRPr="002A06DF">
                        <w:rPr>
                          <w:sz w:val="24"/>
                          <w:szCs w:val="24"/>
                        </w:rPr>
                        <w:t xml:space="preserve">at </w:t>
                      </w:r>
                      <w:r w:rsidRPr="0065065B">
                        <w:rPr>
                          <w:sz w:val="24"/>
                          <w:szCs w:val="24"/>
                        </w:rPr>
                        <w:t xml:space="preserve">National Institute of Blood Diseases &amp; Bone Marrow Transplantation (NIBD) Karachi.  </w:t>
                      </w:r>
                    </w:p>
                    <w:p w:rsidR="00FF3999" w:rsidRDefault="00FF3999" w:rsidP="00FF3999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Research (team work) on</w:t>
                      </w:r>
                      <w:r w:rsidR="0065065B">
                        <w:rPr>
                          <w:sz w:val="24"/>
                          <w:szCs w:val="24"/>
                        </w:rPr>
                        <w:t xml:space="preserve"> Diabetes Induced Depression.</w:t>
                      </w:r>
                    </w:p>
                    <w:p w:rsidR="0065065B" w:rsidRDefault="0065065B" w:rsidP="00FF3999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Member of Nurturing Community Pharmacy in Pakistan (NCPP)</w:t>
                      </w:r>
                    </w:p>
                    <w:p w:rsidR="00D43B9F" w:rsidRPr="00FF3999" w:rsidRDefault="00D43B9F" w:rsidP="00FF3999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A51980" w:rsidRDefault="00A51980"/>
                  </w:txbxContent>
                </v:textbox>
              </v:shape>
            </w:pict>
          </mc:Fallback>
        </mc:AlternateContent>
      </w:r>
    </w:p>
    <w:p w:rsidR="00544E35" w:rsidRPr="004C2434" w:rsidRDefault="00544E35" w:rsidP="00544E35">
      <w:pPr>
        <w:pStyle w:val="NoSpacing"/>
      </w:pPr>
    </w:p>
    <w:p w:rsidR="00A51980" w:rsidRPr="004C2434" w:rsidRDefault="00A51980" w:rsidP="00544E35">
      <w:pPr>
        <w:spacing w:after="0" w:line="240" w:lineRule="auto"/>
        <w:rPr>
          <w:sz w:val="20"/>
          <w:szCs w:val="20"/>
        </w:rPr>
      </w:pPr>
    </w:p>
    <w:p w:rsidR="00A51980" w:rsidRPr="004C2434" w:rsidRDefault="00A51980" w:rsidP="00544E35">
      <w:pPr>
        <w:spacing w:after="0" w:line="240" w:lineRule="auto"/>
        <w:rPr>
          <w:sz w:val="20"/>
          <w:szCs w:val="20"/>
        </w:rPr>
      </w:pPr>
    </w:p>
    <w:p w:rsidR="00A51980" w:rsidRPr="004C2434" w:rsidRDefault="00A51980" w:rsidP="00544E35">
      <w:pPr>
        <w:spacing w:after="0" w:line="240" w:lineRule="auto"/>
        <w:rPr>
          <w:sz w:val="20"/>
          <w:szCs w:val="20"/>
        </w:rPr>
      </w:pPr>
    </w:p>
    <w:p w:rsidR="00A51980" w:rsidRPr="004C2434" w:rsidRDefault="00A51980" w:rsidP="00544E35">
      <w:pPr>
        <w:spacing w:after="0" w:line="240" w:lineRule="auto"/>
        <w:rPr>
          <w:sz w:val="20"/>
          <w:szCs w:val="20"/>
        </w:rPr>
      </w:pPr>
    </w:p>
    <w:p w:rsidR="00A51980" w:rsidRPr="004C2434" w:rsidRDefault="00A51980" w:rsidP="00544E35">
      <w:pPr>
        <w:spacing w:after="0" w:line="240" w:lineRule="auto"/>
        <w:rPr>
          <w:sz w:val="20"/>
          <w:szCs w:val="20"/>
        </w:rPr>
      </w:pPr>
    </w:p>
    <w:p w:rsidR="00A51980" w:rsidRPr="004C2434" w:rsidRDefault="00842AF4" w:rsidP="00544E35">
      <w:pPr>
        <w:spacing w:after="0" w:line="240" w:lineRule="auto"/>
        <w:rPr>
          <w:sz w:val="20"/>
          <w:szCs w:val="20"/>
        </w:rPr>
      </w:pPr>
      <w:r w:rsidRPr="004C243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144145</wp:posOffset>
                </wp:positionV>
                <wp:extent cx="6141720" cy="45085"/>
                <wp:effectExtent l="9525" t="5080" r="11430" b="6985"/>
                <wp:wrapNone/>
                <wp:docPr id="1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1720" cy="45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849714" id="Rectangle 18" o:spid="_x0000_s1026" style="position:absolute;margin-left:.75pt;margin-top:11.35pt;width:483.6pt;height: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" fillcolor="#a5a5a5 [2092]" strokecolor="#a5a5a5 [2092]"/>
            </w:pict>
          </mc:Fallback>
        </mc:AlternateContent>
      </w:r>
    </w:p>
    <w:p w:rsidR="00687D8A" w:rsidRPr="004C2434" w:rsidRDefault="00842AF4" w:rsidP="00544E35">
      <w:pPr>
        <w:spacing w:after="0" w:line="240" w:lineRule="auto"/>
        <w:rPr>
          <w:sz w:val="20"/>
          <w:szCs w:val="20"/>
        </w:rPr>
      </w:pPr>
      <w:r w:rsidRPr="004C243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105410</wp:posOffset>
                </wp:positionV>
                <wp:extent cx="6084570" cy="2599690"/>
                <wp:effectExtent l="9525" t="6985" r="11430" b="12700"/>
                <wp:wrapNone/>
                <wp:docPr id="1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4570" cy="2599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980" w:rsidRPr="004C2434" w:rsidRDefault="00A51980" w:rsidP="00A51980">
                            <w:pPr>
                              <w:pStyle w:val="NoSpacing"/>
                              <w:rPr>
                                <w:color w:val="0070C0"/>
                                <w:sz w:val="28"/>
                                <w:szCs w:val="24"/>
                              </w:rPr>
                            </w:pPr>
                            <w:r w:rsidRPr="004C2434">
                              <w:rPr>
                                <w:color w:val="0070C0"/>
                                <w:sz w:val="28"/>
                                <w:szCs w:val="24"/>
                              </w:rPr>
                              <w:t>EDUCATION</w:t>
                            </w:r>
                          </w:p>
                          <w:p w:rsidR="004C2434" w:rsidRPr="004C2434" w:rsidRDefault="004C2434" w:rsidP="004C2434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C243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Doctor </w:t>
                            </w:r>
                            <w:r w:rsidR="00C70A28" w:rsidRPr="004C2434">
                              <w:rPr>
                                <w:b/>
                                <w:sz w:val="24"/>
                                <w:szCs w:val="24"/>
                              </w:rPr>
                              <w:t>of</w:t>
                            </w:r>
                            <w:r w:rsidRPr="004C243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Pharmacy (Pharm-D</w:t>
                            </w:r>
                            <w:r w:rsidR="00C70A28" w:rsidRPr="004C2434">
                              <w:rPr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  <w:r w:rsidR="00C70A2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(2015)</w:t>
                            </w:r>
                          </w:p>
                          <w:p w:rsidR="004C2434" w:rsidRPr="004C2434" w:rsidRDefault="004C2434" w:rsidP="004C243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4C2434">
                              <w:rPr>
                                <w:sz w:val="24"/>
                                <w:szCs w:val="24"/>
                              </w:rPr>
                              <w:t>Dow College of Pharmacy DCOP, DUHS.</w:t>
                            </w:r>
                          </w:p>
                          <w:p w:rsidR="00A51980" w:rsidRPr="004C2434" w:rsidRDefault="004C2434" w:rsidP="004C243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4C2434">
                              <w:rPr>
                                <w:sz w:val="24"/>
                                <w:szCs w:val="24"/>
                              </w:rPr>
                              <w:t>Last Semester: 3.50           CGPA</w:t>
                            </w:r>
                            <w:r w:rsidRPr="004C2434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Pr="004C2434">
                              <w:rPr>
                                <w:sz w:val="24"/>
                                <w:szCs w:val="24"/>
                              </w:rPr>
                              <w:t xml:space="preserve"> 3.58</w:t>
                            </w:r>
                          </w:p>
                          <w:p w:rsidR="004C2434" w:rsidRPr="004C2434" w:rsidRDefault="004C2434" w:rsidP="004C2434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F5EC5" w:rsidRPr="004C2434" w:rsidRDefault="004C2434" w:rsidP="00FF5EC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C2434">
                              <w:rPr>
                                <w:sz w:val="24"/>
                                <w:szCs w:val="24"/>
                              </w:rPr>
                              <w:t>Intermediate</w:t>
                            </w:r>
                            <w:r w:rsidR="00FF5EC5" w:rsidRPr="004C243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F5EC5" w:rsidRPr="004C243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(Higher Secondary School </w:t>
                            </w:r>
                            <w:r w:rsidRPr="004C243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Certificate) </w:t>
                            </w:r>
                            <w:r w:rsidRPr="004C2434">
                              <w:rPr>
                                <w:sz w:val="24"/>
                                <w:szCs w:val="24"/>
                              </w:rPr>
                              <w:t>(Pre-medical group)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(BIEK)</w:t>
                            </w:r>
                            <w:r w:rsidR="00C70A2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70A28" w:rsidRPr="00C70A28">
                              <w:rPr>
                                <w:b/>
                                <w:sz w:val="24"/>
                                <w:szCs w:val="24"/>
                              </w:rPr>
                              <w:t>(2010</w:t>
                            </w:r>
                            <w:r w:rsidR="00C70A28">
                              <w:rPr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FF5EC5" w:rsidRPr="004C2434" w:rsidRDefault="004C2434" w:rsidP="00FF5EC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4C2434">
                              <w:rPr>
                                <w:sz w:val="24"/>
                                <w:szCs w:val="24"/>
                              </w:rPr>
                              <w:t>Commecs</w:t>
                            </w:r>
                            <w:r w:rsidR="00FF5EC5" w:rsidRPr="004C2434">
                              <w:rPr>
                                <w:sz w:val="24"/>
                                <w:szCs w:val="24"/>
                              </w:rPr>
                              <w:t xml:space="preserve"> Institute </w:t>
                            </w:r>
                            <w:r w:rsidRPr="004C2434">
                              <w:rPr>
                                <w:sz w:val="24"/>
                                <w:szCs w:val="24"/>
                              </w:rPr>
                              <w:t>of</w:t>
                            </w:r>
                            <w:r w:rsidR="00FF5EC5" w:rsidRPr="004C2434">
                              <w:rPr>
                                <w:sz w:val="24"/>
                                <w:szCs w:val="24"/>
                              </w:rPr>
                              <w:t xml:space="preserve"> Business </w:t>
                            </w:r>
                            <w:r w:rsidRPr="004C2434">
                              <w:rPr>
                                <w:sz w:val="24"/>
                                <w:szCs w:val="24"/>
                              </w:rPr>
                              <w:t>and Emerging Sciences (CIBES).</w:t>
                            </w:r>
                          </w:p>
                          <w:p w:rsidR="00FF5EC5" w:rsidRDefault="00FF5EC5" w:rsidP="00FF5EC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4C2434">
                              <w:rPr>
                                <w:sz w:val="24"/>
                                <w:szCs w:val="24"/>
                              </w:rPr>
                              <w:t>Grade</w:t>
                            </w:r>
                            <w:r w:rsidRPr="004C2434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="00A63C7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C2434" w:rsidRPr="004C2434">
                              <w:rPr>
                                <w:sz w:val="24"/>
                                <w:szCs w:val="24"/>
                              </w:rPr>
                              <w:t>“A” (70.55</w:t>
                            </w:r>
                            <w:r w:rsidRPr="004C2434">
                              <w:rPr>
                                <w:sz w:val="24"/>
                                <w:szCs w:val="24"/>
                              </w:rPr>
                              <w:t>%)</w:t>
                            </w:r>
                          </w:p>
                          <w:p w:rsidR="004C2434" w:rsidRPr="008731A3" w:rsidRDefault="004C2434" w:rsidP="004C2434">
                            <w:pPr>
                              <w:pStyle w:val="ListParagraph"/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63C70" w:rsidRPr="00A63C70" w:rsidRDefault="004C2434" w:rsidP="00A63C70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C27E6">
                              <w:rPr>
                                <w:sz w:val="24"/>
                                <w:szCs w:val="24"/>
                              </w:rPr>
                              <w:t>Matriculation</w:t>
                            </w:r>
                            <w:r w:rsidRPr="000C27E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(Secondary school certificate examination) </w:t>
                            </w:r>
                            <w:r w:rsidRPr="004C2434">
                              <w:rPr>
                                <w:sz w:val="24"/>
                                <w:szCs w:val="24"/>
                              </w:rPr>
                              <w:t xml:space="preserve">(Science </w:t>
                            </w:r>
                            <w:r w:rsidR="00C70A28" w:rsidRPr="004C2434">
                              <w:rPr>
                                <w:sz w:val="24"/>
                                <w:szCs w:val="24"/>
                              </w:rPr>
                              <w:t xml:space="preserve">group) </w:t>
                            </w:r>
                            <w:r w:rsidR="00C70A28" w:rsidRPr="00C70A28">
                              <w:rPr>
                                <w:b/>
                                <w:sz w:val="24"/>
                                <w:szCs w:val="24"/>
                              </w:rPr>
                              <w:t>(2008)</w:t>
                            </w:r>
                          </w:p>
                          <w:p w:rsidR="004C2434" w:rsidRPr="00A63C70" w:rsidRDefault="00C70A28" w:rsidP="00A63C70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A63C70">
                              <w:rPr>
                                <w:sz w:val="24"/>
                                <w:szCs w:val="24"/>
                              </w:rPr>
                              <w:t xml:space="preserve">Aga Khan University Examination Board </w:t>
                            </w:r>
                            <w:r w:rsidR="004C2434" w:rsidRPr="00A63C70">
                              <w:rPr>
                                <w:sz w:val="24"/>
                                <w:szCs w:val="24"/>
                              </w:rPr>
                              <w:t>(AKUEB)</w:t>
                            </w:r>
                          </w:p>
                          <w:p w:rsidR="004C2434" w:rsidRPr="004C2434" w:rsidRDefault="004C2434" w:rsidP="004C243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C27E6">
                              <w:rPr>
                                <w:sz w:val="24"/>
                                <w:szCs w:val="24"/>
                              </w:rPr>
                              <w:t xml:space="preserve"> Karachi Cambridge School, Karachi</w:t>
                            </w:r>
                          </w:p>
                          <w:p w:rsidR="004C2434" w:rsidRPr="000C27E6" w:rsidRDefault="004C2434" w:rsidP="004C243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4C2434">
                              <w:rPr>
                                <w:sz w:val="24"/>
                                <w:szCs w:val="24"/>
                              </w:rPr>
                              <w:t xml:space="preserve">Grade: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“A” (71</w:t>
                            </w:r>
                            <w:r w:rsidRPr="000C27E6">
                              <w:rPr>
                                <w:sz w:val="24"/>
                                <w:szCs w:val="24"/>
                              </w:rPr>
                              <w:t>.9%)</w:t>
                            </w:r>
                          </w:p>
                          <w:p w:rsidR="004C2434" w:rsidRPr="004C2434" w:rsidRDefault="004C2434" w:rsidP="004C2434">
                            <w:pPr>
                              <w:pStyle w:val="ListParagraph"/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F5EC5" w:rsidRPr="004C2434" w:rsidRDefault="00FF5EC5" w:rsidP="004C2434">
                            <w:pPr>
                              <w:pStyle w:val="NoSpacing"/>
                              <w:ind w:left="720"/>
                            </w:pPr>
                          </w:p>
                          <w:p w:rsidR="00FF5EC5" w:rsidRPr="004C2434" w:rsidRDefault="00FF5EC5" w:rsidP="00FF5EC5">
                            <w:pPr>
                              <w:pStyle w:val="NoSpacing"/>
                              <w:ind w:left="720"/>
                            </w:pPr>
                          </w:p>
                          <w:p w:rsidR="00FF5EC5" w:rsidRPr="004C2434" w:rsidRDefault="00FF5EC5" w:rsidP="00FF5EC5">
                            <w:pPr>
                              <w:pStyle w:val="NoSpacing"/>
                              <w:ind w:left="720"/>
                            </w:pPr>
                          </w:p>
                          <w:p w:rsidR="00A51980" w:rsidRPr="004C2434" w:rsidRDefault="00A5198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9" type="#_x0000_t202" style="position:absolute;margin-left:-1.5pt;margin-top:8.3pt;width:479.1pt;height:20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" strokecolor="white [3212]">
                <v:textbox>
                  <w:txbxContent>
                    <w:p w:rsidR="00A51980" w:rsidRPr="004C2434" w:rsidRDefault="00A51980" w:rsidP="00A51980">
                      <w:pPr>
                        <w:pStyle w:val="NoSpacing"/>
                        <w:rPr>
                          <w:color w:val="0070C0"/>
                          <w:sz w:val="28"/>
                          <w:szCs w:val="24"/>
                        </w:rPr>
                      </w:pPr>
                      <w:r w:rsidRPr="004C2434">
                        <w:rPr>
                          <w:color w:val="0070C0"/>
                          <w:sz w:val="28"/>
                          <w:szCs w:val="24"/>
                        </w:rPr>
                        <w:t>EDUCATION</w:t>
                      </w:r>
                    </w:p>
                    <w:p w:rsidR="004C2434" w:rsidRPr="004C2434" w:rsidRDefault="004C2434" w:rsidP="004C2434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4C2434">
                        <w:rPr>
                          <w:b/>
                          <w:sz w:val="24"/>
                          <w:szCs w:val="24"/>
                        </w:rPr>
                        <w:t xml:space="preserve">Doctor </w:t>
                      </w:r>
                      <w:r w:rsidR="00C70A28" w:rsidRPr="004C2434">
                        <w:rPr>
                          <w:b/>
                          <w:sz w:val="24"/>
                          <w:szCs w:val="24"/>
                        </w:rPr>
                        <w:t>of</w:t>
                      </w:r>
                      <w:r w:rsidRPr="004C2434">
                        <w:rPr>
                          <w:b/>
                          <w:sz w:val="24"/>
                          <w:szCs w:val="24"/>
                        </w:rPr>
                        <w:t xml:space="preserve"> Pharmacy (Pharm-D</w:t>
                      </w:r>
                      <w:r w:rsidR="00C70A28" w:rsidRPr="004C2434">
                        <w:rPr>
                          <w:b/>
                          <w:sz w:val="24"/>
                          <w:szCs w:val="24"/>
                        </w:rPr>
                        <w:t>)</w:t>
                      </w:r>
                      <w:r w:rsidR="00C70A28">
                        <w:rPr>
                          <w:b/>
                          <w:sz w:val="24"/>
                          <w:szCs w:val="24"/>
                        </w:rPr>
                        <w:t xml:space="preserve"> (2015)</w:t>
                      </w:r>
                    </w:p>
                    <w:p w:rsidR="004C2434" w:rsidRPr="004C2434" w:rsidRDefault="004C2434" w:rsidP="004C243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4C2434">
                        <w:rPr>
                          <w:sz w:val="24"/>
                          <w:szCs w:val="24"/>
                        </w:rPr>
                        <w:t>Dow College of Pharmacy DCOP, DUHS.</w:t>
                      </w:r>
                    </w:p>
                    <w:p w:rsidR="00A51980" w:rsidRPr="004C2434" w:rsidRDefault="004C2434" w:rsidP="004C243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4C2434">
                        <w:rPr>
                          <w:sz w:val="24"/>
                          <w:szCs w:val="24"/>
                        </w:rPr>
                        <w:t xml:space="preserve">Last Semester: 3.50           </w:t>
                      </w:r>
                      <w:r w:rsidRPr="004C2434">
                        <w:rPr>
                          <w:sz w:val="24"/>
                          <w:szCs w:val="24"/>
                        </w:rPr>
                        <w:t>CGPA</w:t>
                      </w:r>
                      <w:r w:rsidRPr="004C2434"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r w:rsidRPr="004C2434">
                        <w:rPr>
                          <w:sz w:val="24"/>
                          <w:szCs w:val="24"/>
                        </w:rPr>
                        <w:t xml:space="preserve"> 3.58</w:t>
                      </w:r>
                    </w:p>
                    <w:p w:rsidR="004C2434" w:rsidRPr="004C2434" w:rsidRDefault="004C2434" w:rsidP="004C2434">
                      <w:pPr>
                        <w:pStyle w:val="ListParagraph"/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FF5EC5" w:rsidRPr="004C2434" w:rsidRDefault="004C2434" w:rsidP="00FF5EC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240" w:lineRule="auto"/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 w:rsidRPr="004C2434">
                        <w:rPr>
                          <w:sz w:val="24"/>
                          <w:szCs w:val="24"/>
                        </w:rPr>
                        <w:t>Intermediate</w:t>
                      </w:r>
                      <w:r w:rsidR="00FF5EC5" w:rsidRPr="004C243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F5EC5" w:rsidRPr="004C2434">
                        <w:rPr>
                          <w:b/>
                          <w:sz w:val="24"/>
                          <w:szCs w:val="24"/>
                        </w:rPr>
                        <w:t>(Higher Secondary</w:t>
                      </w:r>
                      <w:r w:rsidR="00FF5EC5" w:rsidRPr="004C2434">
                        <w:rPr>
                          <w:b/>
                          <w:sz w:val="24"/>
                          <w:szCs w:val="24"/>
                        </w:rPr>
                        <w:t xml:space="preserve"> School</w:t>
                      </w:r>
                      <w:r w:rsidR="00FF5EC5" w:rsidRPr="004C2434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4C2434">
                        <w:rPr>
                          <w:b/>
                          <w:sz w:val="24"/>
                          <w:szCs w:val="24"/>
                        </w:rPr>
                        <w:t xml:space="preserve">Certificate) </w:t>
                      </w:r>
                      <w:r w:rsidRPr="004C2434">
                        <w:rPr>
                          <w:sz w:val="24"/>
                          <w:szCs w:val="24"/>
                        </w:rPr>
                        <w:t>(Pre-medical group)</w:t>
                      </w:r>
                      <w:r>
                        <w:rPr>
                          <w:sz w:val="24"/>
                          <w:szCs w:val="24"/>
                        </w:rPr>
                        <w:t xml:space="preserve"> (BIEK)</w:t>
                      </w:r>
                      <w:r w:rsidR="00C70A2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C70A28" w:rsidRPr="00C70A28">
                        <w:rPr>
                          <w:b/>
                          <w:sz w:val="24"/>
                          <w:szCs w:val="24"/>
                        </w:rPr>
                        <w:t>(2010</w:t>
                      </w:r>
                      <w:r w:rsidR="00C70A28">
                        <w:rPr>
                          <w:b/>
                          <w:sz w:val="24"/>
                          <w:szCs w:val="24"/>
                        </w:rPr>
                        <w:t>)</w:t>
                      </w:r>
                    </w:p>
                    <w:p w:rsidR="00FF5EC5" w:rsidRPr="004C2434" w:rsidRDefault="004C2434" w:rsidP="00FF5EC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4C2434">
                        <w:rPr>
                          <w:sz w:val="24"/>
                          <w:szCs w:val="24"/>
                        </w:rPr>
                        <w:t>Commecs</w:t>
                      </w:r>
                      <w:r w:rsidR="00FF5EC5" w:rsidRPr="004C2434">
                        <w:rPr>
                          <w:sz w:val="24"/>
                          <w:szCs w:val="24"/>
                        </w:rPr>
                        <w:t xml:space="preserve"> Institute </w:t>
                      </w:r>
                      <w:r w:rsidRPr="004C2434">
                        <w:rPr>
                          <w:sz w:val="24"/>
                          <w:szCs w:val="24"/>
                        </w:rPr>
                        <w:t>of</w:t>
                      </w:r>
                      <w:r w:rsidR="00FF5EC5" w:rsidRPr="004C2434">
                        <w:rPr>
                          <w:sz w:val="24"/>
                          <w:szCs w:val="24"/>
                        </w:rPr>
                        <w:t xml:space="preserve"> Business </w:t>
                      </w:r>
                      <w:r w:rsidRPr="004C2434">
                        <w:rPr>
                          <w:sz w:val="24"/>
                          <w:szCs w:val="24"/>
                        </w:rPr>
                        <w:t>and Emerging Sciences (CIBES).</w:t>
                      </w:r>
                    </w:p>
                    <w:p w:rsidR="00FF5EC5" w:rsidRDefault="00FF5EC5" w:rsidP="00FF5EC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4C2434">
                        <w:rPr>
                          <w:sz w:val="24"/>
                          <w:szCs w:val="24"/>
                        </w:rPr>
                        <w:t>Grade</w:t>
                      </w:r>
                      <w:r w:rsidRPr="004C2434"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r w:rsidR="00A63C70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4C2434" w:rsidRPr="004C2434">
                        <w:rPr>
                          <w:sz w:val="24"/>
                          <w:szCs w:val="24"/>
                        </w:rPr>
                        <w:t>“A” (70.55</w:t>
                      </w:r>
                      <w:r w:rsidRPr="004C2434">
                        <w:rPr>
                          <w:sz w:val="24"/>
                          <w:szCs w:val="24"/>
                        </w:rPr>
                        <w:t>%)</w:t>
                      </w:r>
                    </w:p>
                    <w:p w:rsidR="004C2434" w:rsidRPr="008731A3" w:rsidRDefault="004C2434" w:rsidP="004C2434">
                      <w:pPr>
                        <w:pStyle w:val="ListParagraph"/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A63C70" w:rsidRPr="00A63C70" w:rsidRDefault="004C2434" w:rsidP="00A63C70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0C27E6">
                        <w:rPr>
                          <w:sz w:val="24"/>
                          <w:szCs w:val="24"/>
                        </w:rPr>
                        <w:t>Matriculation</w:t>
                      </w:r>
                      <w:r w:rsidRPr="000C27E6">
                        <w:rPr>
                          <w:b/>
                          <w:sz w:val="24"/>
                          <w:szCs w:val="24"/>
                        </w:rPr>
                        <w:t xml:space="preserve"> (Secondary school certificate examination) </w:t>
                      </w:r>
                      <w:r w:rsidRPr="004C2434">
                        <w:rPr>
                          <w:sz w:val="24"/>
                          <w:szCs w:val="24"/>
                        </w:rPr>
                        <w:t>(</w:t>
                      </w:r>
                      <w:r w:rsidRPr="004C2434">
                        <w:rPr>
                          <w:sz w:val="24"/>
                          <w:szCs w:val="24"/>
                        </w:rPr>
                        <w:t>Science</w:t>
                      </w:r>
                      <w:r w:rsidRPr="004C243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C70A28" w:rsidRPr="004C2434">
                        <w:rPr>
                          <w:sz w:val="24"/>
                          <w:szCs w:val="24"/>
                        </w:rPr>
                        <w:t xml:space="preserve">group) </w:t>
                      </w:r>
                      <w:r w:rsidR="00C70A28" w:rsidRPr="00C70A28">
                        <w:rPr>
                          <w:b/>
                          <w:sz w:val="24"/>
                          <w:szCs w:val="24"/>
                        </w:rPr>
                        <w:t>(2008)</w:t>
                      </w:r>
                    </w:p>
                    <w:p w:rsidR="004C2434" w:rsidRPr="00A63C70" w:rsidRDefault="00C70A28" w:rsidP="00A63C70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A63C70">
                        <w:rPr>
                          <w:sz w:val="24"/>
                          <w:szCs w:val="24"/>
                        </w:rPr>
                        <w:t xml:space="preserve">Aga Khan University Examination Board </w:t>
                      </w:r>
                      <w:r w:rsidR="004C2434" w:rsidRPr="00A63C70">
                        <w:rPr>
                          <w:sz w:val="24"/>
                          <w:szCs w:val="24"/>
                        </w:rPr>
                        <w:t>(AK</w:t>
                      </w:r>
                      <w:r w:rsidR="004C2434" w:rsidRPr="00A63C70">
                        <w:rPr>
                          <w:sz w:val="24"/>
                          <w:szCs w:val="24"/>
                        </w:rPr>
                        <w:t>UEB)</w:t>
                      </w:r>
                    </w:p>
                    <w:p w:rsidR="004C2434" w:rsidRPr="004C2434" w:rsidRDefault="004C2434" w:rsidP="004C243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0C27E6">
                        <w:rPr>
                          <w:sz w:val="24"/>
                          <w:szCs w:val="24"/>
                        </w:rPr>
                        <w:t xml:space="preserve"> Karachi Cambridge School, Karachi</w:t>
                      </w:r>
                    </w:p>
                    <w:p w:rsidR="004C2434" w:rsidRPr="000C27E6" w:rsidRDefault="004C2434" w:rsidP="004C243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4C2434">
                        <w:rPr>
                          <w:sz w:val="24"/>
                          <w:szCs w:val="24"/>
                        </w:rPr>
                        <w:t xml:space="preserve">Grade: </w:t>
                      </w:r>
                      <w:r>
                        <w:rPr>
                          <w:sz w:val="24"/>
                          <w:szCs w:val="24"/>
                        </w:rPr>
                        <w:t>“A” (71</w:t>
                      </w:r>
                      <w:r w:rsidRPr="000C27E6">
                        <w:rPr>
                          <w:sz w:val="24"/>
                          <w:szCs w:val="24"/>
                        </w:rPr>
                        <w:t>.9%)</w:t>
                      </w:r>
                    </w:p>
                    <w:p w:rsidR="004C2434" w:rsidRPr="004C2434" w:rsidRDefault="004C2434" w:rsidP="004C2434">
                      <w:pPr>
                        <w:pStyle w:val="ListParagraph"/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FF5EC5" w:rsidRPr="004C2434" w:rsidRDefault="00FF5EC5" w:rsidP="004C2434">
                      <w:pPr>
                        <w:pStyle w:val="NoSpacing"/>
                        <w:ind w:left="720"/>
                      </w:pPr>
                    </w:p>
                    <w:p w:rsidR="00FF5EC5" w:rsidRPr="004C2434" w:rsidRDefault="00FF5EC5" w:rsidP="00FF5EC5">
                      <w:pPr>
                        <w:pStyle w:val="NoSpacing"/>
                        <w:ind w:left="720"/>
                      </w:pPr>
                    </w:p>
                    <w:p w:rsidR="00FF5EC5" w:rsidRPr="004C2434" w:rsidRDefault="00FF5EC5" w:rsidP="00FF5EC5">
                      <w:pPr>
                        <w:pStyle w:val="NoSpacing"/>
                        <w:ind w:left="720"/>
                      </w:pPr>
                    </w:p>
                    <w:p w:rsidR="00A51980" w:rsidRPr="004C2434" w:rsidRDefault="00A51980"/>
                  </w:txbxContent>
                </v:textbox>
              </v:shape>
            </w:pict>
          </mc:Fallback>
        </mc:AlternateContent>
      </w:r>
    </w:p>
    <w:p w:rsidR="00A51980" w:rsidRPr="004C2434" w:rsidRDefault="00A51980" w:rsidP="00E9218A">
      <w:pPr>
        <w:pStyle w:val="NoSpacing"/>
        <w:rPr>
          <w:sz w:val="24"/>
          <w:szCs w:val="24"/>
        </w:rPr>
      </w:pPr>
    </w:p>
    <w:p w:rsidR="000640D6" w:rsidRPr="004C2434" w:rsidRDefault="000640D6" w:rsidP="00E9218A">
      <w:pPr>
        <w:pStyle w:val="NoSpacing"/>
        <w:rPr>
          <w:sz w:val="24"/>
          <w:szCs w:val="24"/>
        </w:rPr>
      </w:pPr>
    </w:p>
    <w:p w:rsidR="00A51980" w:rsidRPr="004C2434" w:rsidRDefault="00A51980" w:rsidP="00E9218A">
      <w:pPr>
        <w:spacing w:after="0" w:line="240" w:lineRule="auto"/>
      </w:pPr>
    </w:p>
    <w:p w:rsidR="00A51980" w:rsidRPr="004C2434" w:rsidRDefault="00A51980" w:rsidP="00E9218A">
      <w:pPr>
        <w:spacing w:after="0" w:line="240" w:lineRule="auto"/>
      </w:pPr>
    </w:p>
    <w:p w:rsidR="00281CDF" w:rsidRPr="004C2434" w:rsidRDefault="00281CDF" w:rsidP="00E9218A">
      <w:pPr>
        <w:spacing w:after="0" w:line="240" w:lineRule="auto"/>
      </w:pPr>
    </w:p>
    <w:p w:rsidR="00A51980" w:rsidRPr="004C2434" w:rsidRDefault="00A51980" w:rsidP="00E9218A">
      <w:pPr>
        <w:spacing w:after="0" w:line="240" w:lineRule="auto"/>
      </w:pPr>
    </w:p>
    <w:p w:rsidR="00281CDF" w:rsidRDefault="00281CDF" w:rsidP="00544E35">
      <w:pPr>
        <w:pStyle w:val="NoSpacing"/>
      </w:pPr>
    </w:p>
    <w:p w:rsidR="00281CDF" w:rsidRDefault="00281CDF" w:rsidP="00544E35">
      <w:pPr>
        <w:pStyle w:val="NoSpacing"/>
      </w:pPr>
    </w:p>
    <w:p w:rsidR="00281CDF" w:rsidRDefault="00281CDF" w:rsidP="00544E35">
      <w:pPr>
        <w:pStyle w:val="NoSpacing"/>
      </w:pPr>
    </w:p>
    <w:p w:rsidR="00281CDF" w:rsidRDefault="00281CDF" w:rsidP="00544E35">
      <w:pPr>
        <w:pStyle w:val="NoSpacing"/>
      </w:pPr>
    </w:p>
    <w:p w:rsidR="00A51980" w:rsidRDefault="00A51980" w:rsidP="00544E35">
      <w:pPr>
        <w:pStyle w:val="NoSpacing"/>
      </w:pPr>
    </w:p>
    <w:p w:rsidR="00281CDF" w:rsidRPr="004C2434" w:rsidRDefault="00281CDF" w:rsidP="00544E35">
      <w:pPr>
        <w:pStyle w:val="NoSpacing"/>
      </w:pPr>
    </w:p>
    <w:p w:rsidR="00A51980" w:rsidRPr="004C2434" w:rsidRDefault="00A51980" w:rsidP="00E9218A">
      <w:pPr>
        <w:spacing w:after="0" w:line="240" w:lineRule="auto"/>
      </w:pPr>
    </w:p>
    <w:p w:rsidR="00A51980" w:rsidRPr="004C2434" w:rsidRDefault="00A51980" w:rsidP="00E9218A">
      <w:pPr>
        <w:spacing w:after="0" w:line="240" w:lineRule="auto"/>
      </w:pPr>
    </w:p>
    <w:p w:rsidR="00A51980" w:rsidRPr="004C2434" w:rsidRDefault="00A51980" w:rsidP="00E9218A">
      <w:pPr>
        <w:spacing w:after="0" w:line="240" w:lineRule="auto"/>
      </w:pPr>
    </w:p>
    <w:p w:rsidR="00A51980" w:rsidRPr="004C2434" w:rsidRDefault="00AB2C86" w:rsidP="00E9218A">
      <w:pPr>
        <w:spacing w:after="0" w:line="240" w:lineRule="auto"/>
      </w:pPr>
      <w:r w:rsidRPr="004C24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D21396" wp14:editId="564625FA">
                <wp:simplePos x="0" y="0"/>
                <wp:positionH relativeFrom="column">
                  <wp:posOffset>19050</wp:posOffset>
                </wp:positionH>
                <wp:positionV relativeFrom="paragraph">
                  <wp:posOffset>142240</wp:posOffset>
                </wp:positionV>
                <wp:extent cx="6036945" cy="2152650"/>
                <wp:effectExtent l="0" t="0" r="20955" b="19050"/>
                <wp:wrapNone/>
                <wp:docPr id="1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6945" cy="215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980" w:rsidRPr="00AB48E7" w:rsidRDefault="00A51980" w:rsidP="00281CDF">
                            <w:pPr>
                              <w:pStyle w:val="NoSpacing"/>
                              <w:rPr>
                                <w:color w:val="0070C0"/>
                                <w:sz w:val="28"/>
                                <w:szCs w:val="24"/>
                              </w:rPr>
                            </w:pPr>
                            <w:r w:rsidRPr="00AB48E7">
                              <w:rPr>
                                <w:color w:val="0070C0"/>
                                <w:sz w:val="28"/>
                                <w:szCs w:val="24"/>
                              </w:rPr>
                              <w:t>PERSONAL SKILLS</w:t>
                            </w:r>
                          </w:p>
                          <w:p w:rsidR="00281CDF" w:rsidRPr="00AB48E7" w:rsidRDefault="00A51980" w:rsidP="00281CDF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AB48E7">
                              <w:rPr>
                                <w:sz w:val="24"/>
                                <w:szCs w:val="24"/>
                              </w:rPr>
                              <w:t>Highly organized and efficient</w:t>
                            </w:r>
                          </w:p>
                          <w:p w:rsidR="00A51980" w:rsidRPr="00AB48E7" w:rsidRDefault="00A51980" w:rsidP="00281CDF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AB48E7">
                              <w:rPr>
                                <w:sz w:val="24"/>
                                <w:szCs w:val="24"/>
                              </w:rPr>
                              <w:t>Ability to work independently or as part of a team</w:t>
                            </w:r>
                          </w:p>
                          <w:p w:rsidR="00A51980" w:rsidRPr="00AB48E7" w:rsidRDefault="00281CDF" w:rsidP="00A51980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AB48E7">
                              <w:rPr>
                                <w:sz w:val="24"/>
                                <w:szCs w:val="24"/>
                              </w:rPr>
                              <w:t xml:space="preserve">Good </w:t>
                            </w:r>
                            <w:r w:rsidR="00AB48E7" w:rsidRPr="00AB48E7">
                              <w:rPr>
                                <w:sz w:val="24"/>
                                <w:szCs w:val="24"/>
                              </w:rPr>
                              <w:t>Adaptability</w:t>
                            </w:r>
                            <w:r w:rsidRPr="00AB48E7">
                              <w:rPr>
                                <w:sz w:val="24"/>
                                <w:szCs w:val="24"/>
                              </w:rPr>
                              <w:t xml:space="preserve"> to new situations</w:t>
                            </w:r>
                          </w:p>
                          <w:p w:rsidR="00AB48E7" w:rsidRDefault="00281CDF" w:rsidP="00E31750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AB48E7">
                              <w:rPr>
                                <w:sz w:val="24"/>
                                <w:szCs w:val="24"/>
                              </w:rPr>
                              <w:t>Punctuality and time management</w:t>
                            </w:r>
                          </w:p>
                          <w:p w:rsidR="00AB2C86" w:rsidRPr="00AB2C86" w:rsidRDefault="00AB2C86" w:rsidP="00AB2C86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Decision making</w:t>
                            </w:r>
                          </w:p>
                          <w:p w:rsidR="00AB48E7" w:rsidRPr="00AB48E7" w:rsidRDefault="00AB48E7" w:rsidP="00E31750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AB48E7">
                              <w:rPr>
                                <w:sz w:val="24"/>
                                <w:szCs w:val="24"/>
                              </w:rPr>
                              <w:t>Willingness and curiosity to learn about new medicines and treatments</w:t>
                            </w:r>
                          </w:p>
                          <w:p w:rsidR="00AB48E7" w:rsidRPr="00AB48E7" w:rsidRDefault="00281CDF" w:rsidP="00E31750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AB48E7">
                              <w:rPr>
                                <w:sz w:val="24"/>
                                <w:szCs w:val="24"/>
                              </w:rPr>
                              <w:t>Excellent verbal and written communication skills</w:t>
                            </w:r>
                          </w:p>
                          <w:p w:rsidR="00281CDF" w:rsidRDefault="00AB48E7" w:rsidP="00AB48E7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AB48E7">
                              <w:rPr>
                                <w:sz w:val="24"/>
                                <w:szCs w:val="24"/>
                              </w:rPr>
                              <w:t xml:space="preserve">Computer Skills:  </w:t>
                            </w:r>
                            <w:r w:rsidR="00FF3999">
                              <w:rPr>
                                <w:sz w:val="24"/>
                                <w:szCs w:val="24"/>
                              </w:rPr>
                              <w:t xml:space="preserve">Regular use of </w:t>
                            </w:r>
                            <w:r w:rsidRPr="00AB48E7">
                              <w:rPr>
                                <w:sz w:val="24"/>
                                <w:szCs w:val="24"/>
                              </w:rPr>
                              <w:t>Microsoft Word, Microsoft PowerPoint, Microsoft Excel.</w:t>
                            </w:r>
                          </w:p>
                          <w:p w:rsidR="00FF3999" w:rsidRPr="00AB48E7" w:rsidRDefault="00FF3999" w:rsidP="00AB48E7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Languages: Fluent in English and Urdu.</w:t>
                            </w:r>
                          </w:p>
                          <w:p w:rsidR="00A51980" w:rsidRPr="00AB48E7" w:rsidRDefault="00A519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D21396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30" type="#_x0000_t202" style="position:absolute;margin-left:1.5pt;margin-top:11.2pt;width:475.35pt;height:16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" strokecolor="white [3212]">
                <v:textbox>
                  <w:txbxContent>
                    <w:p w:rsidR="00A51980" w:rsidRPr="00AB48E7" w:rsidRDefault="00A51980" w:rsidP="00281CDF">
                      <w:pPr>
                        <w:pStyle w:val="NoSpacing"/>
                        <w:rPr>
                          <w:color w:val="0070C0"/>
                          <w:sz w:val="28"/>
                          <w:szCs w:val="24"/>
                        </w:rPr>
                      </w:pPr>
                      <w:r w:rsidRPr="00AB48E7">
                        <w:rPr>
                          <w:color w:val="0070C0"/>
                          <w:sz w:val="28"/>
                          <w:szCs w:val="24"/>
                        </w:rPr>
                        <w:t>PERSONAL SKILLS</w:t>
                      </w:r>
                    </w:p>
                    <w:p w:rsidR="00281CDF" w:rsidRPr="00AB48E7" w:rsidRDefault="00A51980" w:rsidP="00281CDF">
                      <w:pPr>
                        <w:pStyle w:val="NoSpacing"/>
                        <w:numPr>
                          <w:ilvl w:val="0"/>
                          <w:numId w:val="13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AB48E7">
                        <w:rPr>
                          <w:sz w:val="24"/>
                          <w:szCs w:val="24"/>
                        </w:rPr>
                        <w:t>Highly organized and efficient</w:t>
                      </w:r>
                    </w:p>
                    <w:p w:rsidR="00A51980" w:rsidRPr="00AB48E7" w:rsidRDefault="00A51980" w:rsidP="00281CDF">
                      <w:pPr>
                        <w:pStyle w:val="NoSpacing"/>
                        <w:numPr>
                          <w:ilvl w:val="0"/>
                          <w:numId w:val="13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AB48E7">
                        <w:rPr>
                          <w:sz w:val="24"/>
                          <w:szCs w:val="24"/>
                        </w:rPr>
                        <w:t>Ability to work independently or as part of a team</w:t>
                      </w:r>
                    </w:p>
                    <w:p w:rsidR="00A51980" w:rsidRPr="00AB48E7" w:rsidRDefault="00281CDF" w:rsidP="00A51980">
                      <w:pPr>
                        <w:pStyle w:val="NoSpacing"/>
                        <w:numPr>
                          <w:ilvl w:val="0"/>
                          <w:numId w:val="13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AB48E7">
                        <w:rPr>
                          <w:sz w:val="24"/>
                          <w:szCs w:val="24"/>
                        </w:rPr>
                        <w:t xml:space="preserve">Good </w:t>
                      </w:r>
                      <w:r w:rsidR="00AB48E7" w:rsidRPr="00AB48E7">
                        <w:rPr>
                          <w:sz w:val="24"/>
                          <w:szCs w:val="24"/>
                        </w:rPr>
                        <w:t>Adaptability</w:t>
                      </w:r>
                      <w:r w:rsidRPr="00AB48E7">
                        <w:rPr>
                          <w:sz w:val="24"/>
                          <w:szCs w:val="24"/>
                        </w:rPr>
                        <w:t xml:space="preserve"> to new situations</w:t>
                      </w:r>
                    </w:p>
                    <w:p w:rsidR="00AB48E7" w:rsidRDefault="00281CDF" w:rsidP="00E31750">
                      <w:pPr>
                        <w:pStyle w:val="NoSpacing"/>
                        <w:numPr>
                          <w:ilvl w:val="0"/>
                          <w:numId w:val="13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AB48E7">
                        <w:rPr>
                          <w:sz w:val="24"/>
                          <w:szCs w:val="24"/>
                        </w:rPr>
                        <w:t>Punctuality and time management</w:t>
                      </w:r>
                    </w:p>
                    <w:p w:rsidR="00AB2C86" w:rsidRPr="00AB2C86" w:rsidRDefault="00AB2C86" w:rsidP="00AB2C86">
                      <w:pPr>
                        <w:pStyle w:val="NoSpacing"/>
                        <w:numPr>
                          <w:ilvl w:val="0"/>
                          <w:numId w:val="13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Decision making</w:t>
                      </w:r>
                    </w:p>
                    <w:p w:rsidR="00AB48E7" w:rsidRPr="00AB48E7" w:rsidRDefault="00AB48E7" w:rsidP="00E31750">
                      <w:pPr>
                        <w:pStyle w:val="NoSpacing"/>
                        <w:numPr>
                          <w:ilvl w:val="0"/>
                          <w:numId w:val="13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AB48E7">
                        <w:rPr>
                          <w:sz w:val="24"/>
                          <w:szCs w:val="24"/>
                        </w:rPr>
                        <w:t>Willingness and curiosity to learn about new medicines and treatments</w:t>
                      </w:r>
                    </w:p>
                    <w:p w:rsidR="00AB48E7" w:rsidRPr="00AB48E7" w:rsidRDefault="00281CDF" w:rsidP="00E31750">
                      <w:pPr>
                        <w:pStyle w:val="NoSpacing"/>
                        <w:numPr>
                          <w:ilvl w:val="0"/>
                          <w:numId w:val="13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AB48E7">
                        <w:rPr>
                          <w:sz w:val="24"/>
                          <w:szCs w:val="24"/>
                        </w:rPr>
                        <w:t>Excellent verbal and written communication skills</w:t>
                      </w:r>
                    </w:p>
                    <w:p w:rsidR="00281CDF" w:rsidRDefault="00AB48E7" w:rsidP="00AB48E7">
                      <w:pPr>
                        <w:pStyle w:val="NoSpacing"/>
                        <w:numPr>
                          <w:ilvl w:val="0"/>
                          <w:numId w:val="13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AB48E7">
                        <w:rPr>
                          <w:sz w:val="24"/>
                          <w:szCs w:val="24"/>
                        </w:rPr>
                        <w:t xml:space="preserve">Computer Skills:  </w:t>
                      </w:r>
                      <w:r w:rsidR="00FF3999">
                        <w:rPr>
                          <w:sz w:val="24"/>
                          <w:szCs w:val="24"/>
                        </w:rPr>
                        <w:t xml:space="preserve">Regular use of </w:t>
                      </w:r>
                      <w:r w:rsidRPr="00AB48E7">
                        <w:rPr>
                          <w:sz w:val="24"/>
                          <w:szCs w:val="24"/>
                        </w:rPr>
                        <w:t>Microsoft Word, Microsoft PowerPoint, Microsoft Excel.</w:t>
                      </w:r>
                    </w:p>
                    <w:p w:rsidR="00FF3999" w:rsidRPr="00AB48E7" w:rsidRDefault="00FF3999" w:rsidP="00AB48E7">
                      <w:pPr>
                        <w:pStyle w:val="NoSpacing"/>
                        <w:numPr>
                          <w:ilvl w:val="0"/>
                          <w:numId w:val="13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Languages: Fluent in English and Urdu.</w:t>
                      </w:r>
                    </w:p>
                    <w:p w:rsidR="00A51980" w:rsidRPr="00AB48E7" w:rsidRDefault="00A51980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2AF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15E87F" wp14:editId="11850A6F">
                <wp:simplePos x="0" y="0"/>
                <wp:positionH relativeFrom="column">
                  <wp:posOffset>9525</wp:posOffset>
                </wp:positionH>
                <wp:positionV relativeFrom="paragraph">
                  <wp:posOffset>64135</wp:posOffset>
                </wp:positionV>
                <wp:extent cx="6144895" cy="45085"/>
                <wp:effectExtent l="9525" t="5080" r="8255" b="6985"/>
                <wp:wrapNone/>
                <wp:docPr id="15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144895" cy="45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CC04E" id="Rectangle 39" o:spid="_x0000_s1026" style="position:absolute;margin-left:.75pt;margin-top:5.05pt;width:483.85pt;height:3.5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" fillcolor="#a5a5a5 [2092]" strokecolor="#a5a5a5 [2092]"/>
            </w:pict>
          </mc:Fallback>
        </mc:AlternateContent>
      </w:r>
    </w:p>
    <w:p w:rsidR="00E9218A" w:rsidRPr="004C2434" w:rsidRDefault="00E9218A" w:rsidP="00E9218A">
      <w:pPr>
        <w:spacing w:after="0" w:line="240" w:lineRule="auto"/>
      </w:pPr>
    </w:p>
    <w:p w:rsidR="00A51980" w:rsidRPr="004C2434" w:rsidRDefault="00A51980" w:rsidP="00E9218A">
      <w:pPr>
        <w:spacing w:after="0" w:line="240" w:lineRule="auto"/>
      </w:pPr>
    </w:p>
    <w:p w:rsidR="00A51980" w:rsidRPr="004C2434" w:rsidRDefault="00A51980" w:rsidP="00E9218A">
      <w:pPr>
        <w:spacing w:after="0" w:line="240" w:lineRule="auto"/>
      </w:pPr>
    </w:p>
    <w:p w:rsidR="00A51980" w:rsidRPr="004C2434" w:rsidRDefault="00A51980" w:rsidP="00E9218A">
      <w:pPr>
        <w:spacing w:after="0" w:line="240" w:lineRule="auto"/>
      </w:pPr>
    </w:p>
    <w:p w:rsidR="00A51980" w:rsidRPr="004C2434" w:rsidRDefault="00A51980" w:rsidP="00E9218A">
      <w:pPr>
        <w:spacing w:after="0" w:line="240" w:lineRule="auto"/>
      </w:pPr>
    </w:p>
    <w:p w:rsidR="00A51980" w:rsidRPr="004C2434" w:rsidRDefault="00A51980" w:rsidP="00E9218A">
      <w:pPr>
        <w:spacing w:after="0" w:line="240" w:lineRule="auto"/>
      </w:pPr>
    </w:p>
    <w:p w:rsidR="00A51980" w:rsidRPr="004C2434" w:rsidRDefault="00A51980" w:rsidP="00E9218A">
      <w:pPr>
        <w:spacing w:after="0" w:line="240" w:lineRule="auto"/>
      </w:pPr>
    </w:p>
    <w:p w:rsidR="00E9218A" w:rsidRPr="004C2434" w:rsidRDefault="00E9218A" w:rsidP="00E9218A">
      <w:pPr>
        <w:spacing w:after="0" w:line="240" w:lineRule="auto"/>
      </w:pPr>
    </w:p>
    <w:p w:rsidR="00E9218A" w:rsidRPr="004C2434" w:rsidRDefault="00E9218A" w:rsidP="00A51980">
      <w:pPr>
        <w:pStyle w:val="NoSpacing"/>
      </w:pPr>
    </w:p>
    <w:p w:rsidR="00A51980" w:rsidRPr="004C2434" w:rsidRDefault="00A51980" w:rsidP="00A51980">
      <w:pPr>
        <w:pStyle w:val="NoSpacing"/>
      </w:pPr>
    </w:p>
    <w:p w:rsidR="00A51980" w:rsidRPr="004C2434" w:rsidRDefault="00A51980" w:rsidP="00A51980">
      <w:pPr>
        <w:pStyle w:val="NoSpacing"/>
      </w:pPr>
    </w:p>
    <w:p w:rsidR="00A51980" w:rsidRPr="004C2434" w:rsidRDefault="00842AF4" w:rsidP="00A51980">
      <w:pPr>
        <w:pStyle w:val="NoSpacing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300990</wp:posOffset>
                </wp:positionV>
                <wp:extent cx="6144895" cy="45720"/>
                <wp:effectExtent l="0" t="0" r="27305" b="11430"/>
                <wp:wrapNone/>
                <wp:docPr id="13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4895" cy="45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11D27" id="Rectangle 37" o:spid="_x0000_s1026" style="position:absolute;margin-left:0;margin-top:23.7pt;width:483.85pt;height:3.6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" fillcolor="#a5a5a5 [2092]" strokecolor="#a5a5a5 [2092]">
                <w10:wrap anchorx="margin"/>
              </v:rect>
            </w:pict>
          </mc:Fallback>
        </mc:AlternateContent>
      </w:r>
    </w:p>
    <w:p w:rsidR="00A51980" w:rsidRDefault="00842AF4" w:rsidP="00A51980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114300</wp:posOffset>
                </wp:positionV>
                <wp:extent cx="6141720" cy="45085"/>
                <wp:effectExtent l="9525" t="9525" r="11430" b="12065"/>
                <wp:wrapNone/>
                <wp:docPr id="12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1720" cy="45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32F4EF" id="Rectangle 45" o:spid="_x0000_s1026" style="position:absolute;margin-left:.75pt;margin-top:9pt;width:483.6pt;height:3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" fillcolor="#a5a5a5 [2092]" strokecolor="#a5a5a5 [2092]"/>
            </w:pict>
          </mc:Fallback>
        </mc:AlternateContent>
      </w:r>
    </w:p>
    <w:p w:rsidR="00A63C70" w:rsidRDefault="00A63C70" w:rsidP="00A51980">
      <w:pPr>
        <w:pStyle w:val="NoSpacing"/>
      </w:pPr>
    </w:p>
    <w:p w:rsidR="00A63C70" w:rsidRPr="00A63C70" w:rsidRDefault="00A63C70" w:rsidP="00A51980">
      <w:pPr>
        <w:pStyle w:val="NoSpacing"/>
        <w:rPr>
          <w:color w:val="0070C0"/>
          <w:sz w:val="28"/>
        </w:rPr>
      </w:pPr>
      <w:r w:rsidRPr="00A63C70">
        <w:rPr>
          <w:color w:val="0070C0"/>
          <w:sz w:val="28"/>
        </w:rPr>
        <w:t xml:space="preserve"> CERTIFICATES OR ACHIEVEMENTS</w:t>
      </w:r>
    </w:p>
    <w:p w:rsidR="00A63C70" w:rsidRDefault="00A63C70" w:rsidP="00A51980">
      <w:pPr>
        <w:pStyle w:val="NoSpacing"/>
      </w:pPr>
    </w:p>
    <w:p w:rsidR="00A63C70" w:rsidRDefault="00D43B9F" w:rsidP="00A63C70">
      <w:pPr>
        <w:pStyle w:val="NoSpacing"/>
        <w:numPr>
          <w:ilvl w:val="0"/>
          <w:numId w:val="28"/>
        </w:numPr>
        <w:rPr>
          <w:sz w:val="24"/>
        </w:rPr>
      </w:pPr>
      <w:r w:rsidRPr="00D43B9F">
        <w:rPr>
          <w:sz w:val="24"/>
        </w:rPr>
        <w:t xml:space="preserve">Certificate of participation in </w:t>
      </w:r>
      <w:r w:rsidRPr="00D24A23">
        <w:rPr>
          <w:b/>
          <w:sz w:val="24"/>
        </w:rPr>
        <w:t>Poster/Model Competition</w:t>
      </w:r>
      <w:r w:rsidRPr="00D43B9F">
        <w:rPr>
          <w:sz w:val="24"/>
        </w:rPr>
        <w:t xml:space="preserve"> held at Dow College of Pharmacy, Dow University of Health Sciences on 27</w:t>
      </w:r>
      <w:r w:rsidRPr="00D43B9F">
        <w:rPr>
          <w:sz w:val="24"/>
          <w:vertAlign w:val="superscript"/>
        </w:rPr>
        <w:t>th</w:t>
      </w:r>
      <w:r w:rsidRPr="00D43B9F">
        <w:rPr>
          <w:sz w:val="24"/>
        </w:rPr>
        <w:t xml:space="preserve"> April 2011.</w:t>
      </w:r>
    </w:p>
    <w:p w:rsidR="00D43B9F" w:rsidRDefault="00D43B9F" w:rsidP="00A63C70">
      <w:pPr>
        <w:pStyle w:val="NoSpacing"/>
        <w:numPr>
          <w:ilvl w:val="0"/>
          <w:numId w:val="28"/>
        </w:numPr>
        <w:rPr>
          <w:sz w:val="24"/>
        </w:rPr>
      </w:pPr>
      <w:r>
        <w:rPr>
          <w:sz w:val="24"/>
        </w:rPr>
        <w:t xml:space="preserve">Certificate of participation in seminar on </w:t>
      </w:r>
      <w:r w:rsidR="0065065B" w:rsidRPr="00D24A23">
        <w:rPr>
          <w:b/>
          <w:sz w:val="24"/>
        </w:rPr>
        <w:t>“Importance</w:t>
      </w:r>
      <w:r w:rsidRPr="00D24A23">
        <w:rPr>
          <w:b/>
          <w:sz w:val="24"/>
        </w:rPr>
        <w:t xml:space="preserve"> of GMP in error minimization in Pharmaceutical Industry”</w:t>
      </w:r>
      <w:r>
        <w:rPr>
          <w:sz w:val="24"/>
        </w:rPr>
        <w:t xml:space="preserve"> at Dow College </w:t>
      </w:r>
      <w:r w:rsidR="0065065B">
        <w:rPr>
          <w:sz w:val="24"/>
        </w:rPr>
        <w:t>of</w:t>
      </w:r>
      <w:r>
        <w:rPr>
          <w:sz w:val="24"/>
        </w:rPr>
        <w:t xml:space="preserve"> </w:t>
      </w:r>
      <w:r w:rsidR="0065065B">
        <w:rPr>
          <w:sz w:val="24"/>
        </w:rPr>
        <w:t>Pharmacy,</w:t>
      </w:r>
      <w:r>
        <w:rPr>
          <w:sz w:val="24"/>
        </w:rPr>
        <w:t xml:space="preserve"> DUHS on 31</w:t>
      </w:r>
      <w:r w:rsidRPr="00D43B9F">
        <w:rPr>
          <w:sz w:val="24"/>
          <w:vertAlign w:val="superscript"/>
        </w:rPr>
        <w:t>st</w:t>
      </w:r>
      <w:r>
        <w:rPr>
          <w:sz w:val="24"/>
        </w:rPr>
        <w:t xml:space="preserve"> March 2012.</w:t>
      </w:r>
    </w:p>
    <w:p w:rsidR="0065065B" w:rsidRDefault="0065065B" w:rsidP="00A63C70">
      <w:pPr>
        <w:pStyle w:val="NoSpacing"/>
        <w:numPr>
          <w:ilvl w:val="0"/>
          <w:numId w:val="28"/>
        </w:numPr>
        <w:rPr>
          <w:sz w:val="24"/>
        </w:rPr>
      </w:pPr>
      <w:r>
        <w:rPr>
          <w:sz w:val="24"/>
        </w:rPr>
        <w:t xml:space="preserve">Certificate of participation in </w:t>
      </w:r>
      <w:r w:rsidRPr="00D24A23">
        <w:rPr>
          <w:b/>
          <w:sz w:val="24"/>
        </w:rPr>
        <w:t>1</w:t>
      </w:r>
      <w:r w:rsidRPr="00D24A23">
        <w:rPr>
          <w:b/>
          <w:sz w:val="24"/>
          <w:vertAlign w:val="superscript"/>
        </w:rPr>
        <w:t>st</w:t>
      </w:r>
      <w:r w:rsidRPr="00D24A23">
        <w:rPr>
          <w:b/>
          <w:sz w:val="24"/>
        </w:rPr>
        <w:t xml:space="preserve"> National Conference on “Pharmacy profession- a Success tool for health care system”</w:t>
      </w:r>
      <w:r>
        <w:rPr>
          <w:sz w:val="24"/>
        </w:rPr>
        <w:t xml:space="preserve"> held at Dow College of Pharmacy, DUHS on 2</w:t>
      </w:r>
      <w:r w:rsidRPr="0065065B">
        <w:rPr>
          <w:sz w:val="24"/>
          <w:vertAlign w:val="superscript"/>
        </w:rPr>
        <w:t>nd</w:t>
      </w:r>
      <w:r>
        <w:rPr>
          <w:sz w:val="24"/>
        </w:rPr>
        <w:t xml:space="preserve"> and 3</w:t>
      </w:r>
      <w:r w:rsidRPr="0065065B">
        <w:rPr>
          <w:sz w:val="24"/>
          <w:vertAlign w:val="superscript"/>
        </w:rPr>
        <w:t>rd</w:t>
      </w:r>
      <w:r>
        <w:rPr>
          <w:sz w:val="24"/>
        </w:rPr>
        <w:t xml:space="preserve"> May 2012.</w:t>
      </w:r>
    </w:p>
    <w:p w:rsidR="0065065B" w:rsidRDefault="0065065B" w:rsidP="00A63C70">
      <w:pPr>
        <w:pStyle w:val="NoSpacing"/>
        <w:numPr>
          <w:ilvl w:val="0"/>
          <w:numId w:val="28"/>
        </w:numPr>
        <w:rPr>
          <w:sz w:val="24"/>
        </w:rPr>
      </w:pPr>
      <w:r>
        <w:rPr>
          <w:sz w:val="24"/>
        </w:rPr>
        <w:t xml:space="preserve">Certificate of participation and poster presentation in </w:t>
      </w:r>
      <w:r w:rsidRPr="00D24A23">
        <w:rPr>
          <w:b/>
          <w:sz w:val="24"/>
        </w:rPr>
        <w:t>2</w:t>
      </w:r>
      <w:r w:rsidRPr="00D24A23">
        <w:rPr>
          <w:b/>
          <w:sz w:val="24"/>
          <w:vertAlign w:val="superscript"/>
        </w:rPr>
        <w:t>nd</w:t>
      </w:r>
      <w:r w:rsidRPr="00D24A23">
        <w:rPr>
          <w:b/>
          <w:sz w:val="24"/>
        </w:rPr>
        <w:t xml:space="preserve"> National conference on “Research in Pharmacy”</w:t>
      </w:r>
      <w:r>
        <w:rPr>
          <w:sz w:val="24"/>
        </w:rPr>
        <w:t xml:space="preserve"> held at Dow college of Pharmacy, DUHS on 7</w:t>
      </w:r>
      <w:r w:rsidRPr="0065065B">
        <w:rPr>
          <w:sz w:val="24"/>
          <w:vertAlign w:val="superscript"/>
        </w:rPr>
        <w:t>th</w:t>
      </w:r>
      <w:r>
        <w:rPr>
          <w:sz w:val="24"/>
        </w:rPr>
        <w:t xml:space="preserve"> September 2013.</w:t>
      </w:r>
    </w:p>
    <w:p w:rsidR="0065065B" w:rsidRDefault="0065065B" w:rsidP="0065065B">
      <w:pPr>
        <w:pStyle w:val="ListParagraph"/>
        <w:numPr>
          <w:ilvl w:val="0"/>
          <w:numId w:val="28"/>
        </w:numPr>
        <w:spacing w:line="240" w:lineRule="auto"/>
        <w:rPr>
          <w:sz w:val="24"/>
          <w:szCs w:val="24"/>
        </w:rPr>
      </w:pPr>
      <w:r w:rsidRPr="002D5B72">
        <w:rPr>
          <w:sz w:val="24"/>
          <w:szCs w:val="24"/>
        </w:rPr>
        <w:t xml:space="preserve">Certificate of </w:t>
      </w:r>
      <w:r w:rsidRPr="00D24A23">
        <w:rPr>
          <w:b/>
          <w:sz w:val="24"/>
          <w:szCs w:val="24"/>
        </w:rPr>
        <w:t>“12th Clinical Pharmacy Course</w:t>
      </w:r>
      <w:r w:rsidRPr="002D5B72">
        <w:rPr>
          <w:b/>
          <w:i/>
          <w:sz w:val="24"/>
          <w:szCs w:val="24"/>
        </w:rPr>
        <w:t>”</w:t>
      </w:r>
      <w:r w:rsidRPr="002D5B72">
        <w:rPr>
          <w:sz w:val="24"/>
          <w:szCs w:val="24"/>
        </w:rPr>
        <w:t xml:space="preserve"> at National Institute of Blood Diseases &amp; Bone Marrow Transplantation, Karachi from </w:t>
      </w:r>
      <w:r>
        <w:rPr>
          <w:sz w:val="24"/>
          <w:szCs w:val="24"/>
        </w:rPr>
        <w:t>January to February 2014</w:t>
      </w:r>
      <w:r w:rsidRPr="002D5B72">
        <w:rPr>
          <w:sz w:val="24"/>
          <w:szCs w:val="24"/>
        </w:rPr>
        <w:t xml:space="preserve">. </w:t>
      </w:r>
    </w:p>
    <w:p w:rsidR="0065065B" w:rsidRPr="0094283E" w:rsidRDefault="003F3DED" w:rsidP="0065065B">
      <w:pPr>
        <w:pStyle w:val="ListParagraph"/>
        <w:numPr>
          <w:ilvl w:val="0"/>
          <w:numId w:val="2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Certificate of participation in symposium on </w:t>
      </w:r>
      <w:r w:rsidRPr="00D24A23">
        <w:rPr>
          <w:b/>
          <w:sz w:val="24"/>
          <w:szCs w:val="24"/>
        </w:rPr>
        <w:t xml:space="preserve">World Pharmacists Day 2015 “Pharmacist: your partner in health” </w:t>
      </w:r>
      <w:r>
        <w:rPr>
          <w:sz w:val="24"/>
          <w:szCs w:val="24"/>
        </w:rPr>
        <w:t>held at Aga Khan University, Karachi on 17</w:t>
      </w:r>
      <w:r w:rsidRPr="003F3DE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October 2015.</w:t>
      </w:r>
    </w:p>
    <w:p w:rsidR="003F3DED" w:rsidRDefault="00842AF4" w:rsidP="00D24A23">
      <w:pPr>
        <w:pStyle w:val="NoSpacing"/>
        <w:ind w:left="54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109855</wp:posOffset>
                </wp:positionV>
                <wp:extent cx="6141720" cy="45085"/>
                <wp:effectExtent l="9525" t="12065" r="11430" b="9525"/>
                <wp:wrapNone/>
                <wp:docPr id="11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1720" cy="45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660939" id="Rectangle 44" o:spid="_x0000_s1026" style="position:absolute;margin-left:.75pt;margin-top:8.65pt;width:483.6pt;height:3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" fillcolor="#a5a5a5 [2092]" strokecolor="#a5a5a5 [2092]"/>
            </w:pict>
          </mc:Fallback>
        </mc:AlternateContent>
      </w:r>
    </w:p>
    <w:p w:rsidR="00D24A23" w:rsidRPr="00D24A23" w:rsidRDefault="00D24A23" w:rsidP="00D24A23">
      <w:pPr>
        <w:pStyle w:val="NoSpacing"/>
        <w:ind w:left="540"/>
        <w:rPr>
          <w:sz w:val="24"/>
        </w:rPr>
      </w:pPr>
    </w:p>
    <w:p w:rsidR="00A63C70" w:rsidRPr="003F3DED" w:rsidRDefault="003F3DED" w:rsidP="00A51980">
      <w:pPr>
        <w:pStyle w:val="NoSpacing"/>
        <w:rPr>
          <w:color w:val="0070C0"/>
          <w:sz w:val="28"/>
        </w:rPr>
      </w:pPr>
      <w:r w:rsidRPr="003F3DED">
        <w:rPr>
          <w:color w:val="0070C0"/>
          <w:sz w:val="28"/>
        </w:rPr>
        <w:t>PERSONAL INTERESTS</w:t>
      </w:r>
    </w:p>
    <w:p w:rsidR="00A63C70" w:rsidRPr="004C2434" w:rsidRDefault="00A63C70" w:rsidP="00A51980">
      <w:pPr>
        <w:pStyle w:val="NoSpacing"/>
      </w:pPr>
    </w:p>
    <w:p w:rsidR="00E9218A" w:rsidRDefault="003F3DED" w:rsidP="003F3DED">
      <w:pPr>
        <w:pStyle w:val="NoSpacing"/>
        <w:numPr>
          <w:ilvl w:val="0"/>
          <w:numId w:val="30"/>
        </w:numPr>
        <w:rPr>
          <w:sz w:val="24"/>
          <w:szCs w:val="24"/>
        </w:rPr>
      </w:pPr>
      <w:r w:rsidRPr="003F3DED">
        <w:rPr>
          <w:sz w:val="24"/>
          <w:szCs w:val="24"/>
        </w:rPr>
        <w:t>Re</w:t>
      </w:r>
      <w:r>
        <w:rPr>
          <w:sz w:val="24"/>
          <w:szCs w:val="24"/>
        </w:rPr>
        <w:t xml:space="preserve">ading Novels and Medical </w:t>
      </w:r>
      <w:r w:rsidR="00842AF4">
        <w:rPr>
          <w:sz w:val="24"/>
          <w:szCs w:val="24"/>
        </w:rPr>
        <w:t xml:space="preserve">related </w:t>
      </w:r>
      <w:r>
        <w:rPr>
          <w:sz w:val="24"/>
          <w:szCs w:val="24"/>
        </w:rPr>
        <w:t>news.</w:t>
      </w:r>
    </w:p>
    <w:p w:rsidR="003F3DED" w:rsidRDefault="003F3DED" w:rsidP="003F3DED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Baking</w:t>
      </w:r>
    </w:p>
    <w:p w:rsidR="003F3DED" w:rsidRDefault="003F3DED" w:rsidP="003F3DED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Teaching</w:t>
      </w:r>
    </w:p>
    <w:p w:rsidR="003F3DED" w:rsidRDefault="003F3DED" w:rsidP="003F3DED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Traveling</w:t>
      </w:r>
    </w:p>
    <w:p w:rsidR="00842AF4" w:rsidRPr="00842AF4" w:rsidRDefault="003F3DED" w:rsidP="00842AF4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Brain Activities</w:t>
      </w:r>
    </w:p>
    <w:p w:rsidR="00D24A23" w:rsidRDefault="00842AF4" w:rsidP="00D24A23">
      <w:pPr>
        <w:pStyle w:val="NoSpacing"/>
        <w:ind w:left="45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115570</wp:posOffset>
                </wp:positionV>
                <wp:extent cx="6141720" cy="45085"/>
                <wp:effectExtent l="9525" t="12065" r="11430" b="9525"/>
                <wp:wrapNone/>
                <wp:docPr id="1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1720" cy="45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6BAF8B" id="Rectangle 46" o:spid="_x0000_s1026" style="position:absolute;margin-left:.75pt;margin-top:9.1pt;width:483.6pt;height:3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" fillcolor="#a5a5a5 [2092]" strokecolor="#a5a5a5 [2092]"/>
            </w:pict>
          </mc:Fallback>
        </mc:AlternateContent>
      </w:r>
    </w:p>
    <w:p w:rsidR="00D24A23" w:rsidRDefault="00D24A23" w:rsidP="00D24A23">
      <w:pPr>
        <w:pStyle w:val="NoSpacing"/>
        <w:rPr>
          <w:sz w:val="24"/>
          <w:szCs w:val="24"/>
        </w:rPr>
      </w:pPr>
    </w:p>
    <w:p w:rsidR="00D24A23" w:rsidRDefault="00D24A23" w:rsidP="00D24A23">
      <w:pPr>
        <w:pStyle w:val="NoSpacing"/>
        <w:rPr>
          <w:color w:val="0070C0"/>
          <w:sz w:val="28"/>
          <w:szCs w:val="24"/>
        </w:rPr>
      </w:pPr>
      <w:r w:rsidRPr="00D24A23">
        <w:rPr>
          <w:color w:val="0070C0"/>
          <w:sz w:val="28"/>
          <w:szCs w:val="24"/>
        </w:rPr>
        <w:t>PERSONAL INFORMATION</w:t>
      </w:r>
    </w:p>
    <w:tbl>
      <w:tblPr>
        <w:tblStyle w:val="TableGrid"/>
        <w:tblpPr w:leftFromText="180" w:rightFromText="180" w:vertAnchor="page" w:horzAnchor="margin" w:tblpXSpec="center" w:tblpY="937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48"/>
        <w:gridCol w:w="2554"/>
      </w:tblGrid>
      <w:tr w:rsidR="00842AF4" w:rsidTr="009136B3">
        <w:trPr>
          <w:trHeight w:val="469"/>
        </w:trPr>
        <w:tc>
          <w:tcPr>
            <w:tcW w:w="2348" w:type="dxa"/>
            <w:vAlign w:val="center"/>
          </w:tcPr>
          <w:p w:rsidR="00842AF4" w:rsidRPr="005279FE" w:rsidRDefault="00842AF4" w:rsidP="00842AF4">
            <w:pPr>
              <w:spacing w:after="240"/>
              <w:jc w:val="center"/>
              <w:rPr>
                <w:rFonts w:ascii="Calibri" w:eastAsia="Calibri" w:hAnsi="Calibri" w:cs="Times New Roman"/>
                <w:b/>
                <w:sz w:val="24"/>
              </w:rPr>
            </w:pPr>
            <w:r>
              <w:rPr>
                <w:rFonts w:ascii="Calibri" w:eastAsia="Calibri" w:hAnsi="Calibri" w:cs="Times New Roman"/>
                <w:b/>
                <w:sz w:val="24"/>
              </w:rPr>
              <w:t>Father’s Name</w:t>
            </w:r>
          </w:p>
        </w:tc>
        <w:tc>
          <w:tcPr>
            <w:tcW w:w="2554" w:type="dxa"/>
            <w:vAlign w:val="center"/>
          </w:tcPr>
          <w:p w:rsidR="00842AF4" w:rsidRPr="005279FE" w:rsidRDefault="00842AF4" w:rsidP="00842AF4">
            <w:pPr>
              <w:spacing w:after="24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Haseeb Ahmed Shibly</w:t>
            </w:r>
          </w:p>
        </w:tc>
      </w:tr>
      <w:tr w:rsidR="00842AF4" w:rsidTr="009136B3">
        <w:trPr>
          <w:trHeight w:val="469"/>
        </w:trPr>
        <w:tc>
          <w:tcPr>
            <w:tcW w:w="2348" w:type="dxa"/>
            <w:vAlign w:val="center"/>
          </w:tcPr>
          <w:p w:rsidR="00842AF4" w:rsidRPr="005279FE" w:rsidRDefault="00842AF4" w:rsidP="00842AF4">
            <w:pPr>
              <w:spacing w:after="240"/>
              <w:jc w:val="center"/>
              <w:rPr>
                <w:rFonts w:ascii="Calibri" w:eastAsia="Calibri" w:hAnsi="Calibri" w:cs="Times New Roman"/>
                <w:b/>
                <w:sz w:val="24"/>
              </w:rPr>
            </w:pPr>
            <w:r w:rsidRPr="005279FE">
              <w:rPr>
                <w:rFonts w:ascii="Calibri" w:eastAsia="Calibri" w:hAnsi="Calibri" w:cs="Times New Roman"/>
                <w:b/>
                <w:sz w:val="24"/>
              </w:rPr>
              <w:t>Date of birth</w:t>
            </w:r>
          </w:p>
        </w:tc>
        <w:tc>
          <w:tcPr>
            <w:tcW w:w="2554" w:type="dxa"/>
            <w:vAlign w:val="center"/>
          </w:tcPr>
          <w:p w:rsidR="00842AF4" w:rsidRPr="005279FE" w:rsidRDefault="00842AF4" w:rsidP="00842AF4">
            <w:pPr>
              <w:spacing w:after="24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79FE">
              <w:rPr>
                <w:rFonts w:eastAsia="Times New Roman" w:cs="Times New Roman"/>
                <w:sz w:val="24"/>
                <w:szCs w:val="24"/>
              </w:rPr>
              <w:t>2</w:t>
            </w:r>
            <w:r>
              <w:rPr>
                <w:rFonts w:eastAsia="Times New Roman" w:cs="Times New Roman"/>
                <w:sz w:val="24"/>
                <w:szCs w:val="24"/>
              </w:rPr>
              <w:t>3</w:t>
            </w:r>
            <w:r w:rsidRPr="005279FE">
              <w:rPr>
                <w:rFonts w:eastAsia="Times New Roman" w:cs="Times New Roman"/>
                <w:sz w:val="24"/>
                <w:szCs w:val="24"/>
                <w:vertAlign w:val="superscript"/>
              </w:rPr>
              <w:t>th</w:t>
            </w:r>
            <w:r w:rsidRPr="005279F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January 1993</w:t>
            </w:r>
          </w:p>
        </w:tc>
      </w:tr>
      <w:tr w:rsidR="00842AF4" w:rsidTr="009136B3">
        <w:trPr>
          <w:trHeight w:val="469"/>
        </w:trPr>
        <w:tc>
          <w:tcPr>
            <w:tcW w:w="2348" w:type="dxa"/>
            <w:vAlign w:val="center"/>
          </w:tcPr>
          <w:p w:rsidR="00842AF4" w:rsidRPr="005279FE" w:rsidRDefault="00842AF4" w:rsidP="00842AF4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279FE">
              <w:rPr>
                <w:b/>
                <w:sz w:val="24"/>
              </w:rPr>
              <w:t>Marital Status</w:t>
            </w:r>
          </w:p>
        </w:tc>
        <w:tc>
          <w:tcPr>
            <w:tcW w:w="2554" w:type="dxa"/>
            <w:vAlign w:val="center"/>
          </w:tcPr>
          <w:p w:rsidR="00842AF4" w:rsidRPr="005279FE" w:rsidRDefault="00842AF4" w:rsidP="00842AF4">
            <w:pPr>
              <w:spacing w:after="24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79FE">
              <w:rPr>
                <w:rFonts w:eastAsia="Times New Roman" w:cs="Times New Roman"/>
                <w:sz w:val="24"/>
                <w:szCs w:val="24"/>
              </w:rPr>
              <w:t>Single</w:t>
            </w:r>
          </w:p>
        </w:tc>
      </w:tr>
      <w:tr w:rsidR="00842AF4" w:rsidTr="009136B3">
        <w:trPr>
          <w:trHeight w:val="483"/>
        </w:trPr>
        <w:tc>
          <w:tcPr>
            <w:tcW w:w="2348" w:type="dxa"/>
            <w:vAlign w:val="center"/>
          </w:tcPr>
          <w:p w:rsidR="00842AF4" w:rsidRPr="005279FE" w:rsidRDefault="00842AF4" w:rsidP="00842AF4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279FE">
              <w:rPr>
                <w:b/>
                <w:sz w:val="24"/>
              </w:rPr>
              <w:t>Nationality</w:t>
            </w:r>
          </w:p>
        </w:tc>
        <w:tc>
          <w:tcPr>
            <w:tcW w:w="2554" w:type="dxa"/>
            <w:vAlign w:val="center"/>
          </w:tcPr>
          <w:p w:rsidR="00842AF4" w:rsidRPr="005279FE" w:rsidRDefault="00842AF4" w:rsidP="00842AF4">
            <w:pPr>
              <w:tabs>
                <w:tab w:val="center" w:pos="1332"/>
                <w:tab w:val="right" w:pos="2664"/>
              </w:tabs>
              <w:spacing w:after="24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79FE">
              <w:rPr>
                <w:rFonts w:eastAsia="Times New Roman" w:cs="Times New Roman"/>
                <w:sz w:val="24"/>
                <w:szCs w:val="24"/>
              </w:rPr>
              <w:t>Pakistani</w:t>
            </w:r>
          </w:p>
        </w:tc>
      </w:tr>
      <w:tr w:rsidR="00842AF4" w:rsidTr="009136B3">
        <w:trPr>
          <w:trHeight w:val="496"/>
        </w:trPr>
        <w:tc>
          <w:tcPr>
            <w:tcW w:w="2348" w:type="dxa"/>
            <w:vAlign w:val="center"/>
          </w:tcPr>
          <w:p w:rsidR="00842AF4" w:rsidRPr="005279FE" w:rsidRDefault="00842AF4" w:rsidP="00842AF4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279FE">
              <w:rPr>
                <w:b/>
                <w:sz w:val="24"/>
              </w:rPr>
              <w:t>CNIC No</w:t>
            </w:r>
          </w:p>
        </w:tc>
        <w:tc>
          <w:tcPr>
            <w:tcW w:w="2554" w:type="dxa"/>
            <w:vAlign w:val="center"/>
          </w:tcPr>
          <w:p w:rsidR="00842AF4" w:rsidRPr="005279FE" w:rsidRDefault="00842AF4" w:rsidP="00842AF4">
            <w:pPr>
              <w:spacing w:after="24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42201-</w:t>
            </w:r>
            <w:r w:rsidR="00AB2C86">
              <w:rPr>
                <w:rFonts w:eastAsia="Times New Roman" w:cs="Times New Roman"/>
                <w:sz w:val="24"/>
                <w:szCs w:val="24"/>
              </w:rPr>
              <w:t>2780177-8</w:t>
            </w:r>
          </w:p>
        </w:tc>
      </w:tr>
    </w:tbl>
    <w:p w:rsidR="00D24A23" w:rsidRDefault="00D24A23" w:rsidP="00D24A23">
      <w:pPr>
        <w:pStyle w:val="NoSpacing"/>
        <w:rPr>
          <w:b/>
          <w:color w:val="0070C0"/>
          <w:sz w:val="28"/>
          <w:szCs w:val="24"/>
        </w:rPr>
      </w:pPr>
    </w:p>
    <w:p w:rsidR="00D24A23" w:rsidRDefault="00D24A23" w:rsidP="00D24A23">
      <w:pPr>
        <w:pStyle w:val="NoSpacing"/>
        <w:rPr>
          <w:b/>
          <w:color w:val="0070C0"/>
          <w:sz w:val="28"/>
          <w:szCs w:val="24"/>
        </w:rPr>
      </w:pPr>
    </w:p>
    <w:p w:rsidR="00D24A23" w:rsidRDefault="00D24A23" w:rsidP="00D24A23">
      <w:pPr>
        <w:pStyle w:val="NoSpacing"/>
        <w:rPr>
          <w:b/>
          <w:color w:val="0070C0"/>
          <w:sz w:val="28"/>
          <w:szCs w:val="24"/>
        </w:rPr>
      </w:pPr>
    </w:p>
    <w:p w:rsidR="00D24A23" w:rsidRPr="00D24A23" w:rsidRDefault="00D24A23" w:rsidP="00D24A23">
      <w:pPr>
        <w:pStyle w:val="NoSpacing"/>
        <w:rPr>
          <w:b/>
          <w:color w:val="0070C0"/>
          <w:sz w:val="28"/>
          <w:szCs w:val="24"/>
        </w:rPr>
      </w:pPr>
    </w:p>
    <w:p w:rsidR="00D24A23" w:rsidRDefault="00D24A23" w:rsidP="00D24A23">
      <w:pPr>
        <w:pStyle w:val="NoSpacing"/>
        <w:ind w:left="450"/>
        <w:rPr>
          <w:sz w:val="24"/>
          <w:szCs w:val="24"/>
        </w:rPr>
      </w:pPr>
    </w:p>
    <w:p w:rsidR="00D24A23" w:rsidRDefault="00D24A23" w:rsidP="00D24A23">
      <w:pPr>
        <w:pStyle w:val="NoSpacing"/>
        <w:ind w:left="450"/>
        <w:rPr>
          <w:sz w:val="24"/>
          <w:szCs w:val="24"/>
        </w:rPr>
      </w:pPr>
    </w:p>
    <w:p w:rsidR="00D24A23" w:rsidRDefault="00D24A23" w:rsidP="00AB2C86">
      <w:pPr>
        <w:pStyle w:val="NoSpacing"/>
        <w:ind w:left="450"/>
        <w:jc w:val="both"/>
        <w:rPr>
          <w:sz w:val="24"/>
          <w:szCs w:val="24"/>
        </w:rPr>
      </w:pPr>
    </w:p>
    <w:p w:rsidR="00D24A23" w:rsidRPr="003F3DED" w:rsidRDefault="00842AF4" w:rsidP="00D24A23">
      <w:pPr>
        <w:pStyle w:val="NoSpacing"/>
        <w:ind w:left="45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681355</wp:posOffset>
                </wp:positionV>
                <wp:extent cx="6141720" cy="45085"/>
                <wp:effectExtent l="9525" t="12065" r="11430" b="9525"/>
                <wp:wrapNone/>
                <wp:docPr id="9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1720" cy="45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3BB8FC" id="Rectangle 43" o:spid="_x0000_s1026" style="position:absolute;margin-left:.75pt;margin-top:53.65pt;width:483.6pt;height:3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" fillcolor="#a5a5a5 [2092]" strokecolor="#a5a5a5 [2092]"/>
            </w:pict>
          </mc:Fallback>
        </mc:AlternateContent>
      </w:r>
    </w:p>
    <w:sectPr w:rsidR="00D24A23" w:rsidRPr="003F3DED" w:rsidSect="00F35346">
      <w:pgSz w:w="12240" w:h="15840"/>
      <w:pgMar w:top="45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Hv BT">
    <w:altName w:val="Lucida Sans Unicode"/>
    <w:charset w:val="00"/>
    <w:family w:val="swiss"/>
    <w:pitch w:val="variable"/>
    <w:sig w:usb0="00000001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BD14565_"/>
      </v:shape>
    </w:pict>
  </w:numPicBullet>
  <w:abstractNum w:abstractNumId="0" w15:restartNumberingAfterBreak="0">
    <w:nsid w:val="0CED2076"/>
    <w:multiLevelType w:val="hybridMultilevel"/>
    <w:tmpl w:val="11D0D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26C8B"/>
    <w:multiLevelType w:val="hybridMultilevel"/>
    <w:tmpl w:val="A062437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EC608E"/>
    <w:multiLevelType w:val="hybridMultilevel"/>
    <w:tmpl w:val="F446C4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2C5B9E"/>
    <w:multiLevelType w:val="hybridMultilevel"/>
    <w:tmpl w:val="1520DE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9D4414"/>
    <w:multiLevelType w:val="hybridMultilevel"/>
    <w:tmpl w:val="A08E0146"/>
    <w:lvl w:ilvl="0" w:tplc="3E744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B254D"/>
    <w:multiLevelType w:val="hybridMultilevel"/>
    <w:tmpl w:val="6924F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61650"/>
    <w:multiLevelType w:val="hybridMultilevel"/>
    <w:tmpl w:val="3B4AE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52BEF"/>
    <w:multiLevelType w:val="hybridMultilevel"/>
    <w:tmpl w:val="55203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45746"/>
    <w:multiLevelType w:val="hybridMultilevel"/>
    <w:tmpl w:val="B9D84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22321"/>
    <w:multiLevelType w:val="hybridMultilevel"/>
    <w:tmpl w:val="A1AE13D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31451F"/>
    <w:multiLevelType w:val="hybridMultilevel"/>
    <w:tmpl w:val="F5B0E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74EE0"/>
    <w:multiLevelType w:val="hybridMultilevel"/>
    <w:tmpl w:val="66E49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561E5D"/>
    <w:multiLevelType w:val="hybridMultilevel"/>
    <w:tmpl w:val="F83A5F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B25FA9"/>
    <w:multiLevelType w:val="hybridMultilevel"/>
    <w:tmpl w:val="243A1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2278F3"/>
    <w:multiLevelType w:val="hybridMultilevel"/>
    <w:tmpl w:val="AB402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B774E4"/>
    <w:multiLevelType w:val="hybridMultilevel"/>
    <w:tmpl w:val="1EEC8E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818355F"/>
    <w:multiLevelType w:val="hybridMultilevel"/>
    <w:tmpl w:val="779C18E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E1E4DBA"/>
    <w:multiLevelType w:val="hybridMultilevel"/>
    <w:tmpl w:val="6518A366"/>
    <w:lvl w:ilvl="0" w:tplc="A0264058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44041B3F"/>
    <w:multiLevelType w:val="hybridMultilevel"/>
    <w:tmpl w:val="EE8C2636"/>
    <w:lvl w:ilvl="0" w:tplc="A0264058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52ED1026"/>
    <w:multiLevelType w:val="hybridMultilevel"/>
    <w:tmpl w:val="6892035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0" w15:restartNumberingAfterBreak="0">
    <w:nsid w:val="54870673"/>
    <w:multiLevelType w:val="hybridMultilevel"/>
    <w:tmpl w:val="389AD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F00137"/>
    <w:multiLevelType w:val="hybridMultilevel"/>
    <w:tmpl w:val="AA8EA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CD0C3F"/>
    <w:multiLevelType w:val="hybridMultilevel"/>
    <w:tmpl w:val="53D6BBB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FB366B1"/>
    <w:multiLevelType w:val="hybridMultilevel"/>
    <w:tmpl w:val="E33CF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117F65"/>
    <w:multiLevelType w:val="hybridMultilevel"/>
    <w:tmpl w:val="3D066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8D11A9"/>
    <w:multiLevelType w:val="hybridMultilevel"/>
    <w:tmpl w:val="DDFA6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8A13B9"/>
    <w:multiLevelType w:val="hybridMultilevel"/>
    <w:tmpl w:val="98963F8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80A5983"/>
    <w:multiLevelType w:val="hybridMultilevel"/>
    <w:tmpl w:val="81668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352823"/>
    <w:multiLevelType w:val="hybridMultilevel"/>
    <w:tmpl w:val="1A603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B63CD9"/>
    <w:multiLevelType w:val="hybridMultilevel"/>
    <w:tmpl w:val="3E72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28"/>
  </w:num>
  <w:num w:numId="4">
    <w:abstractNumId w:val="13"/>
  </w:num>
  <w:num w:numId="5">
    <w:abstractNumId w:val="14"/>
  </w:num>
  <w:num w:numId="6">
    <w:abstractNumId w:val="23"/>
  </w:num>
  <w:num w:numId="7">
    <w:abstractNumId w:val="8"/>
  </w:num>
  <w:num w:numId="8">
    <w:abstractNumId w:val="11"/>
  </w:num>
  <w:num w:numId="9">
    <w:abstractNumId w:val="10"/>
  </w:num>
  <w:num w:numId="10">
    <w:abstractNumId w:val="24"/>
  </w:num>
  <w:num w:numId="11">
    <w:abstractNumId w:val="20"/>
  </w:num>
  <w:num w:numId="12">
    <w:abstractNumId w:val="7"/>
  </w:num>
  <w:num w:numId="13">
    <w:abstractNumId w:val="25"/>
  </w:num>
  <w:num w:numId="14">
    <w:abstractNumId w:val="6"/>
  </w:num>
  <w:num w:numId="15">
    <w:abstractNumId w:val="29"/>
  </w:num>
  <w:num w:numId="16">
    <w:abstractNumId w:val="4"/>
  </w:num>
  <w:num w:numId="17">
    <w:abstractNumId w:val="12"/>
  </w:num>
  <w:num w:numId="18">
    <w:abstractNumId w:val="1"/>
  </w:num>
  <w:num w:numId="19">
    <w:abstractNumId w:val="22"/>
  </w:num>
  <w:num w:numId="20">
    <w:abstractNumId w:val="3"/>
  </w:num>
  <w:num w:numId="21">
    <w:abstractNumId w:val="15"/>
  </w:num>
  <w:num w:numId="22">
    <w:abstractNumId w:val="26"/>
  </w:num>
  <w:num w:numId="23">
    <w:abstractNumId w:val="0"/>
  </w:num>
  <w:num w:numId="24">
    <w:abstractNumId w:val="9"/>
  </w:num>
  <w:num w:numId="25">
    <w:abstractNumId w:val="2"/>
  </w:num>
  <w:num w:numId="26">
    <w:abstractNumId w:val="19"/>
  </w:num>
  <w:num w:numId="27">
    <w:abstractNumId w:val="5"/>
  </w:num>
  <w:num w:numId="28">
    <w:abstractNumId w:val="16"/>
  </w:num>
  <w:num w:numId="29">
    <w:abstractNumId w:val="17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66"/>
    <w:rsid w:val="000273D5"/>
    <w:rsid w:val="000537F0"/>
    <w:rsid w:val="000640D6"/>
    <w:rsid w:val="00137866"/>
    <w:rsid w:val="001658AF"/>
    <w:rsid w:val="001E11E9"/>
    <w:rsid w:val="0021598B"/>
    <w:rsid w:val="00281CDF"/>
    <w:rsid w:val="002F1F09"/>
    <w:rsid w:val="00322939"/>
    <w:rsid w:val="003C3C05"/>
    <w:rsid w:val="003F3DED"/>
    <w:rsid w:val="004C2434"/>
    <w:rsid w:val="00544E35"/>
    <w:rsid w:val="00560B36"/>
    <w:rsid w:val="005B2EBD"/>
    <w:rsid w:val="005E2369"/>
    <w:rsid w:val="005E30F4"/>
    <w:rsid w:val="006172DA"/>
    <w:rsid w:val="0065065B"/>
    <w:rsid w:val="00652897"/>
    <w:rsid w:val="00687D8A"/>
    <w:rsid w:val="00740F69"/>
    <w:rsid w:val="00842AF4"/>
    <w:rsid w:val="00910702"/>
    <w:rsid w:val="009136B3"/>
    <w:rsid w:val="00941451"/>
    <w:rsid w:val="00A16E8F"/>
    <w:rsid w:val="00A51980"/>
    <w:rsid w:val="00A5712C"/>
    <w:rsid w:val="00A63C70"/>
    <w:rsid w:val="00AB2C86"/>
    <w:rsid w:val="00AB48E7"/>
    <w:rsid w:val="00B11DAD"/>
    <w:rsid w:val="00B12C9C"/>
    <w:rsid w:val="00B61877"/>
    <w:rsid w:val="00BE22D8"/>
    <w:rsid w:val="00C144B4"/>
    <w:rsid w:val="00C70A28"/>
    <w:rsid w:val="00CA4976"/>
    <w:rsid w:val="00D108FD"/>
    <w:rsid w:val="00D24A23"/>
    <w:rsid w:val="00D43B9F"/>
    <w:rsid w:val="00E9218A"/>
    <w:rsid w:val="00F14E8C"/>
    <w:rsid w:val="00F35346"/>
    <w:rsid w:val="00FA494B"/>
    <w:rsid w:val="00FB6011"/>
    <w:rsid w:val="00FF3999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73ACC"/>
  <w15:docId w15:val="{744EE077-E79D-43D1-8831-51462D67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12C"/>
  </w:style>
  <w:style w:type="paragraph" w:styleId="Heading1">
    <w:name w:val="heading 1"/>
    <w:basedOn w:val="Normal"/>
    <w:next w:val="Normal"/>
    <w:link w:val="Heading1Char"/>
    <w:uiPriority w:val="9"/>
    <w:qFormat/>
    <w:rsid w:val="001E11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E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11E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11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87D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4E35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8E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8E7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24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7\Downloads\Sample_Resume_Format_for_Fresh_Graduates_Single_Page_1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Sample_Resume_Format_for_Fresh_Graduates_Single_Page_1_Template</Template>
  <TotalTime>131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CR7</dc:creator>
  <cp:lastModifiedBy>CR7</cp:lastModifiedBy>
  <cp:revision>6</cp:revision>
  <cp:lastPrinted>2015-03-17T07:22:00Z</cp:lastPrinted>
  <dcterms:created xsi:type="dcterms:W3CDTF">2016-01-06T06:42:00Z</dcterms:created>
  <dcterms:modified xsi:type="dcterms:W3CDTF">2016-01-06T22:57:00Z</dcterms:modified>
</cp:coreProperties>
</file>