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146" w:rsidRDefault="006D3D14">
      <w:r>
        <w:rPr>
          <w:noProof/>
        </w:rPr>
        <w:pict>
          <v:rect id="_x0000_s1046" style="position:absolute;margin-left:107.25pt;margin-top:-256.2pt;width:408pt;height:309.85pt;z-index:251702272" filled="f" stroked="f">
            <v:textbox style="mso-next-textbox:#_x0000_s1046">
              <w:txbxContent>
                <w:p w:rsidR="00116809" w:rsidRPr="001B4385" w:rsidRDefault="001B4385" w:rsidP="001B4385">
                  <w:pPr>
                    <w:pStyle w:val="ListParagraph"/>
                    <w:numPr>
                      <w:ilvl w:val="3"/>
                      <w:numId w:val="47"/>
                    </w:num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Currently i</w:t>
                  </w:r>
                  <w:r w:rsidRPr="001B4385">
                    <w:rPr>
                      <w:rFonts w:ascii="Times New Roman" w:eastAsia="Times New Roman" w:hAnsi="Times New Roman" w:cs="Times New Roman"/>
                    </w:rPr>
                    <w:t xml:space="preserve">nternee at DUHS </w:t>
                  </w:r>
                  <w:proofErr w:type="spellStart"/>
                  <w:r w:rsidRPr="001B4385">
                    <w:rPr>
                      <w:rFonts w:ascii="Times New Roman" w:eastAsia="Times New Roman" w:hAnsi="Times New Roman" w:cs="Times New Roman"/>
                    </w:rPr>
                    <w:t>Ojha</w:t>
                  </w:r>
                  <w:proofErr w:type="spellEnd"/>
                  <w:r w:rsidRPr="001B4385">
                    <w:rPr>
                      <w:rFonts w:ascii="Times New Roman" w:eastAsia="Times New Roman" w:hAnsi="Times New Roman" w:cs="Times New Roman"/>
                    </w:rPr>
                    <w:t xml:space="preserve"> Campus, in department of Cell signaling &amp; Immunology</w:t>
                  </w:r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  <w:p w:rsidR="000D4298" w:rsidRPr="000D4298" w:rsidRDefault="00574048" w:rsidP="001B4385">
                  <w:pPr>
                    <w:pStyle w:val="ListParagraph"/>
                    <w:numPr>
                      <w:ilvl w:val="3"/>
                      <w:numId w:val="47"/>
                    </w:num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One month</w:t>
                  </w:r>
                  <w:r w:rsidR="000D4298" w:rsidRPr="000D4298">
                    <w:rPr>
                      <w:rFonts w:ascii="Times New Roman" w:eastAsia="Times New Roman" w:hAnsi="Times New Roman" w:cs="Times New Roman"/>
                    </w:rPr>
                    <w:t xml:space="preserve"> internship at </w:t>
                  </w:r>
                  <w:r w:rsidR="003B3C22" w:rsidRPr="00794718">
                    <w:rPr>
                      <w:rFonts w:ascii="Times New Roman" w:eastAsia="Times New Roman" w:hAnsi="Times New Roman" w:cs="Times New Roman"/>
                      <w:b/>
                    </w:rPr>
                    <w:t>“</w:t>
                  </w:r>
                  <w:proofErr w:type="spellStart"/>
                  <w:r w:rsidR="000D4298" w:rsidRPr="00794718">
                    <w:rPr>
                      <w:rFonts w:ascii="Times New Roman" w:eastAsia="Times New Roman" w:hAnsi="Times New Roman" w:cs="Times New Roman"/>
                      <w:b/>
                    </w:rPr>
                    <w:t>Herbion</w:t>
                  </w:r>
                  <w:proofErr w:type="spellEnd"/>
                  <w:r w:rsidR="000D4298" w:rsidRPr="00794718">
                    <w:rPr>
                      <w:rFonts w:ascii="Times New Roman" w:eastAsia="Times New Roman" w:hAnsi="Times New Roman" w:cs="Times New Roman"/>
                      <w:b/>
                    </w:rPr>
                    <w:t xml:space="preserve"> Naturals</w:t>
                  </w:r>
                  <w:r w:rsidR="003B3C22" w:rsidRPr="00794718">
                    <w:rPr>
                      <w:rFonts w:ascii="Times New Roman" w:eastAsia="Times New Roman" w:hAnsi="Times New Roman" w:cs="Times New Roman"/>
                      <w:b/>
                    </w:rPr>
                    <w:t>”</w:t>
                  </w:r>
                  <w:r w:rsidR="000D4298" w:rsidRPr="000D4298">
                    <w:rPr>
                      <w:rFonts w:ascii="Times New Roman" w:eastAsia="Times New Roman" w:hAnsi="Times New Roman" w:cs="Times New Roman"/>
                    </w:rPr>
                    <w:t xml:space="preserve"> in Quality Operation Department as Microbiologist</w:t>
                  </w:r>
                  <w:r w:rsidR="00A92EA3">
                    <w:rPr>
                      <w:rFonts w:ascii="Times New Roman" w:eastAsia="Times New Roman" w:hAnsi="Times New Roman" w:cs="Times New Roman"/>
                    </w:rPr>
                    <w:t>.</w:t>
                  </w:r>
                  <w:r w:rsidR="000D4298" w:rsidRPr="000D4298">
                    <w:rPr>
                      <w:rFonts w:ascii="Times New Roman" w:eastAsia="Times New Roman" w:hAnsi="Times New Roman" w:cs="Times New Roman"/>
                    </w:rPr>
                    <w:t xml:space="preserve"> (From 30</w:t>
                  </w:r>
                  <w:r w:rsidR="000D4298" w:rsidRPr="000D4298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</w:rPr>
                    <w:t>-May-2016 to 30</w:t>
                  </w:r>
                  <w:r w:rsidR="000D4298" w:rsidRPr="000D4298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th</w:t>
                  </w:r>
                  <w:r w:rsidR="000D4298">
                    <w:rPr>
                      <w:rFonts w:ascii="Times New Roman" w:eastAsia="Times New Roman" w:hAnsi="Times New Roman" w:cs="Times New Roman"/>
                    </w:rPr>
                    <w:t>-june-2016</w:t>
                  </w:r>
                  <w:r w:rsidR="000D4298" w:rsidRPr="000D4298">
                    <w:rPr>
                      <w:rFonts w:ascii="Times New Roman" w:eastAsia="Times New Roman" w:hAnsi="Times New Roman" w:cs="Times New Roman"/>
                    </w:rPr>
                    <w:t>)</w:t>
                  </w:r>
                </w:p>
                <w:p w:rsidR="00CA6CA4" w:rsidRPr="006B12CA" w:rsidRDefault="00A13F9A" w:rsidP="000D4298">
                  <w:pPr>
                    <w:pStyle w:val="ListParagraph"/>
                    <w:numPr>
                      <w:ilvl w:val="0"/>
                      <w:numId w:val="47"/>
                    </w:num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Three </w:t>
                  </w:r>
                  <w:r w:rsidR="00CA6CA4" w:rsidRPr="006B12CA">
                    <w:rPr>
                      <w:rFonts w:ascii="Times New Roman" w:eastAsia="Times New Roman" w:hAnsi="Times New Roman" w:cs="Times New Roman"/>
                    </w:rPr>
                    <w:t xml:space="preserve">weeks internship in Microbial testing of food &amp; water at </w:t>
                  </w:r>
                  <w:r w:rsidR="003B3C22" w:rsidRPr="00794718">
                    <w:rPr>
                      <w:rFonts w:ascii="Times New Roman" w:eastAsia="Times New Roman" w:hAnsi="Times New Roman" w:cs="Times New Roman"/>
                      <w:b/>
                    </w:rPr>
                    <w:t>“</w:t>
                  </w:r>
                  <w:r w:rsidR="00CA6CA4" w:rsidRPr="00794718">
                    <w:rPr>
                      <w:rStyle w:val="st"/>
                      <w:rFonts w:ascii="Times New Roman" w:hAnsi="Times New Roman" w:cs="Times New Roman"/>
                      <w:b/>
                    </w:rPr>
                    <w:t>Pakistan Council of Scientific &amp; Industrial Research (</w:t>
                  </w:r>
                  <w:r w:rsidR="00CA6CA4" w:rsidRPr="00794718">
                    <w:rPr>
                      <w:rStyle w:val="Emphasis"/>
                      <w:rFonts w:ascii="Times New Roman" w:hAnsi="Times New Roman" w:cs="Times New Roman"/>
                      <w:b/>
                    </w:rPr>
                    <w:t>PCSIR</w:t>
                  </w:r>
                  <w:r w:rsidR="00CA6CA4" w:rsidRPr="00794718">
                    <w:rPr>
                      <w:rStyle w:val="st"/>
                      <w:rFonts w:ascii="Times New Roman" w:hAnsi="Times New Roman" w:cs="Times New Roman"/>
                      <w:b/>
                    </w:rPr>
                    <w:t>)</w:t>
                  </w:r>
                  <w:r w:rsidR="003B3C22" w:rsidRPr="00794718">
                    <w:rPr>
                      <w:rStyle w:val="st"/>
                      <w:rFonts w:ascii="Times New Roman" w:hAnsi="Times New Roman" w:cs="Times New Roman"/>
                      <w:b/>
                    </w:rPr>
                    <w:t>”</w:t>
                  </w:r>
                  <w:r w:rsidR="00CA6CA4" w:rsidRPr="006B12CA">
                    <w:rPr>
                      <w:rStyle w:val="st"/>
                      <w:rFonts w:ascii="Times New Roman" w:hAnsi="Times New Roman" w:cs="Times New Roman"/>
                    </w:rPr>
                    <w:t xml:space="preserve"> department FMRRC</w:t>
                  </w:r>
                  <w:r w:rsidR="00CA6CA4" w:rsidRPr="006B12CA">
                    <w:rPr>
                      <w:rFonts w:ascii="Times New Roman" w:eastAsia="Times New Roman" w:hAnsi="Times New Roman" w:cs="Times New Roman"/>
                    </w:rPr>
                    <w:t>. From 21</w:t>
                  </w:r>
                  <w:r w:rsidR="00CA6CA4" w:rsidRPr="006B12CA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st</w:t>
                  </w:r>
                  <w:r w:rsidR="00CA6CA4" w:rsidRPr="006B12CA">
                    <w:rPr>
                      <w:rFonts w:ascii="Times New Roman" w:eastAsia="Times New Roman" w:hAnsi="Times New Roman" w:cs="Times New Roman"/>
                    </w:rPr>
                    <w:t>- march-2016 to 3</w:t>
                  </w:r>
                  <w:r w:rsidR="00CA6CA4" w:rsidRPr="006B12CA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rd</w:t>
                  </w:r>
                  <w:r w:rsidR="00CA6CA4" w:rsidRPr="006B12CA">
                    <w:rPr>
                      <w:rFonts w:ascii="Times New Roman" w:eastAsia="Times New Roman" w:hAnsi="Times New Roman" w:cs="Times New Roman"/>
                    </w:rPr>
                    <w:t>-april-2016)</w:t>
                  </w:r>
                </w:p>
                <w:p w:rsidR="00CA6CA4" w:rsidRPr="00D93AB8" w:rsidRDefault="00CA6CA4" w:rsidP="000D4298">
                  <w:pPr>
                    <w:pStyle w:val="ListParagraph"/>
                    <w:numPr>
                      <w:ilvl w:val="0"/>
                      <w:numId w:val="47"/>
                    </w:num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6B12CA">
                    <w:rPr>
                      <w:rFonts w:ascii="Times New Roman" w:eastAsia="Times New Roman" w:hAnsi="Times New Roman" w:cs="Times New Roman"/>
                    </w:rPr>
                    <w:t xml:space="preserve">One week internship at </w:t>
                  </w:r>
                  <w:r w:rsidR="003B3C22" w:rsidRPr="00794718">
                    <w:rPr>
                      <w:rFonts w:ascii="Times New Roman" w:eastAsia="Times New Roman" w:hAnsi="Times New Roman" w:cs="Times New Roman"/>
                      <w:b/>
                    </w:rPr>
                    <w:t>“</w:t>
                  </w:r>
                  <w:r w:rsidRPr="00794718">
                    <w:rPr>
                      <w:rStyle w:val="st"/>
                      <w:rFonts w:ascii="Times New Roman" w:hAnsi="Times New Roman" w:cs="Times New Roman"/>
                      <w:b/>
                    </w:rPr>
                    <w:t>Pakistan Council of Scientific &amp; Industrial Research (</w:t>
                  </w:r>
                  <w:r w:rsidRPr="00794718">
                    <w:rPr>
                      <w:rStyle w:val="Emphasis"/>
                      <w:rFonts w:ascii="Times New Roman" w:hAnsi="Times New Roman" w:cs="Times New Roman"/>
                      <w:b/>
                    </w:rPr>
                    <w:t>PCSIR</w:t>
                  </w:r>
                  <w:r w:rsidRPr="00794718">
                    <w:rPr>
                      <w:rStyle w:val="st"/>
                      <w:rFonts w:ascii="Times New Roman" w:hAnsi="Times New Roman" w:cs="Times New Roman"/>
                      <w:b/>
                    </w:rPr>
                    <w:t>)</w:t>
                  </w:r>
                  <w:r w:rsidR="003B3C22" w:rsidRPr="00794718">
                    <w:rPr>
                      <w:rStyle w:val="st"/>
                      <w:rFonts w:ascii="Times New Roman" w:hAnsi="Times New Roman" w:cs="Times New Roman"/>
                      <w:b/>
                    </w:rPr>
                    <w:t>”</w:t>
                  </w:r>
                  <w:r w:rsidR="00794718">
                    <w:rPr>
                      <w:rStyle w:val="st"/>
                      <w:rFonts w:ascii="Times New Roman" w:hAnsi="Times New Roman" w:cs="Times New Roman"/>
                    </w:rPr>
                    <w:t xml:space="preserve"> </w:t>
                  </w:r>
                  <w:r w:rsidRPr="006B12CA">
                    <w:rPr>
                      <w:rStyle w:val="st"/>
                      <w:rFonts w:ascii="Times New Roman" w:hAnsi="Times New Roman" w:cs="Times New Roman"/>
                    </w:rPr>
                    <w:t>department FMRRC</w:t>
                  </w:r>
                  <w:r w:rsidRPr="006B12CA">
                    <w:rPr>
                      <w:rFonts w:ascii="Times New Roman" w:eastAsia="Times New Roman" w:hAnsi="Times New Roman" w:cs="Times New Roman"/>
                    </w:rPr>
                    <w:t xml:space="preserve"> in Plant tissue culture &amp; biotechnology technique.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From (4</w:t>
                  </w:r>
                  <w:r w:rsidRPr="00295AD2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</w:rPr>
                    <w:t>-april-2016 to 10</w:t>
                  </w:r>
                  <w:r w:rsidRPr="00295AD2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</w:rPr>
                    <w:t>-april-2016).</w:t>
                  </w:r>
                </w:p>
                <w:p w:rsidR="00CA6CA4" w:rsidRPr="007B7581" w:rsidRDefault="00CA6CA4" w:rsidP="000D4298">
                  <w:pPr>
                    <w:pStyle w:val="ListParagraph"/>
                    <w:numPr>
                      <w:ilvl w:val="0"/>
                      <w:numId w:val="47"/>
                    </w:num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Two </w:t>
                  </w:r>
                  <w:r w:rsidRPr="00C92168">
                    <w:rPr>
                      <w:rFonts w:ascii="Times New Roman" w:eastAsia="Times New Roman" w:hAnsi="Times New Roman" w:cs="Times New Roman"/>
                    </w:rPr>
                    <w:t>months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internship</w:t>
                  </w:r>
                  <w:r w:rsidRPr="00C92168">
                    <w:rPr>
                      <w:rFonts w:ascii="Times New Roman" w:eastAsia="Times New Roman" w:hAnsi="Times New Roman" w:cs="Times New Roman"/>
                    </w:rPr>
                    <w:t xml:space="preserve"> at the </w:t>
                  </w:r>
                  <w:r w:rsidR="003B3C22" w:rsidRPr="00794718">
                    <w:rPr>
                      <w:rFonts w:ascii="Times New Roman" w:eastAsia="Times New Roman" w:hAnsi="Times New Roman" w:cs="Times New Roman"/>
                      <w:b/>
                    </w:rPr>
                    <w:t>“</w:t>
                  </w:r>
                  <w:r w:rsidRPr="00794718">
                    <w:rPr>
                      <w:rFonts w:ascii="Times New Roman" w:eastAsia="Times New Roman" w:hAnsi="Times New Roman" w:cs="Times New Roman"/>
                      <w:b/>
                    </w:rPr>
                    <w:t>Institute of chemical &amp; biological sciences</w:t>
                  </w:r>
                  <w:r w:rsidR="00794718">
                    <w:rPr>
                      <w:rFonts w:ascii="Times New Roman" w:eastAsia="Times New Roman" w:hAnsi="Times New Roman" w:cs="Times New Roman"/>
                      <w:b/>
                    </w:rPr>
                    <w:t xml:space="preserve"> (ICCBS)</w:t>
                  </w:r>
                  <w:r w:rsidR="003B3C22" w:rsidRPr="00794718">
                    <w:rPr>
                      <w:rFonts w:ascii="Times New Roman" w:eastAsia="Times New Roman" w:hAnsi="Times New Roman" w:cs="Times New Roman"/>
                      <w:b/>
                    </w:rPr>
                    <w:t>”</w:t>
                  </w:r>
                  <w:r w:rsidR="00794718">
                    <w:rPr>
                      <w:rFonts w:ascii="Times New Roman" w:eastAsia="Times New Roman" w:hAnsi="Times New Roman" w:cs="Times New Roman"/>
                    </w:rPr>
                    <w:t xml:space="preserve"> / </w:t>
                  </w:r>
                  <w:r w:rsidRPr="00C92168">
                    <w:rPr>
                      <w:rFonts w:ascii="Times New Roman" w:eastAsia="Times New Roman" w:hAnsi="Times New Roman" w:cs="Times New Roman"/>
                    </w:rPr>
                    <w:t>(HEJ)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Karachi University,</w:t>
                  </w:r>
                  <w:r w:rsidR="00794718">
                    <w:rPr>
                      <w:rFonts w:ascii="Times New Roman" w:eastAsia="Times New Roman" w:hAnsi="Times New Roman" w:cs="Times New Roman"/>
                    </w:rPr>
                    <w:t xml:space="preserve"> during   summer as Microbiologist in Department of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Pr="00C92168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794718">
                    <w:rPr>
                      <w:rFonts w:ascii="Times New Roman" w:eastAsia="Times New Roman" w:hAnsi="Times New Roman" w:cs="Times New Roman"/>
                    </w:rPr>
                    <w:t>“</w:t>
                  </w:r>
                  <w:r w:rsidRPr="00C92168">
                    <w:rPr>
                      <w:rFonts w:ascii="Times New Roman" w:eastAsia="Times New Roman" w:hAnsi="Times New Roman" w:cs="Times New Roman"/>
                    </w:rPr>
                    <w:t>Bioassay Screening laboratory</w:t>
                  </w:r>
                  <w:r w:rsidR="00794718">
                    <w:rPr>
                      <w:rFonts w:ascii="Times New Roman" w:eastAsia="Times New Roman" w:hAnsi="Times New Roman" w:cs="Times New Roman"/>
                    </w:rPr>
                    <w:t>”</w:t>
                  </w:r>
                  <w:r w:rsidRPr="00C92168">
                    <w:rPr>
                      <w:rFonts w:ascii="Times New Roman" w:eastAsia="Times New Roman" w:hAnsi="Times New Roman" w:cs="Times New Roman"/>
                    </w:rPr>
                    <w:t xml:space="preserve">. </w:t>
                  </w:r>
                  <w:r>
                    <w:rPr>
                      <w:rFonts w:ascii="Times New Roman" w:eastAsia="Times New Roman" w:hAnsi="Times New Roman" w:cs="Times New Roman"/>
                    </w:rPr>
                    <w:t>From</w:t>
                  </w:r>
                  <w:r w:rsidRPr="00C92168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(</w:t>
                  </w:r>
                  <w:r w:rsidRPr="00C92168">
                    <w:rPr>
                      <w:rFonts w:ascii="Times New Roman" w:eastAsia="Times New Roman" w:hAnsi="Times New Roman" w:cs="Times New Roman"/>
                    </w:rPr>
                    <w:t xml:space="preserve"> 1</w:t>
                  </w:r>
                  <w:r w:rsidRPr="00C92168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st</w:t>
                  </w:r>
                  <w:proofErr w:type="gramEnd"/>
                  <w:r w:rsidRPr="00C92168">
                    <w:rPr>
                      <w:rFonts w:ascii="Times New Roman" w:eastAsia="Times New Roman" w:hAnsi="Times New Roman" w:cs="Times New Roman"/>
                    </w:rPr>
                    <w:t xml:space="preserve"> June to 31</w:t>
                  </w:r>
                  <w:r w:rsidRPr="00C92168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st</w:t>
                  </w:r>
                  <w:r w:rsidRPr="00C92168">
                    <w:rPr>
                      <w:rFonts w:ascii="Times New Roman" w:eastAsia="Times New Roman" w:hAnsi="Times New Roman" w:cs="Times New Roman"/>
                    </w:rPr>
                    <w:t xml:space="preserve"> July-2015)</w:t>
                  </w:r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  <w:p w:rsidR="00CA6CA4" w:rsidRPr="007B7581" w:rsidRDefault="00CA6CA4" w:rsidP="000D4298">
                  <w:pPr>
                    <w:pStyle w:val="ListParagraph"/>
                    <w:numPr>
                      <w:ilvl w:val="0"/>
                      <w:numId w:val="47"/>
                    </w:num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Three </w:t>
                  </w:r>
                  <w:r w:rsidRPr="00C92168">
                    <w:rPr>
                      <w:rFonts w:ascii="Times New Roman" w:eastAsia="Times New Roman" w:hAnsi="Times New Roman" w:cs="Times New Roman"/>
                    </w:rPr>
                    <w:t>months experience in teaching science subjects.</w:t>
                  </w:r>
                </w:p>
                <w:p w:rsidR="00CA6CA4" w:rsidRPr="000D4298" w:rsidRDefault="00CA6CA4" w:rsidP="000D4298">
                  <w:pPr>
                    <w:pStyle w:val="ListParagraph"/>
                    <w:numPr>
                      <w:ilvl w:val="0"/>
                      <w:numId w:val="47"/>
                    </w:num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Class representative during four years of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acedamic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period</w:t>
                  </w:r>
                  <w:r w:rsidR="00794718">
                    <w:rPr>
                      <w:rFonts w:ascii="Times New Roman" w:eastAsia="Times New Roman" w:hAnsi="Times New Roman" w:cs="Times New Roman"/>
                    </w:rPr>
                    <w:t xml:space="preserve">, in Jinnah </w:t>
                  </w:r>
                  <w:proofErr w:type="gramStart"/>
                  <w:r w:rsidR="00794718">
                    <w:rPr>
                      <w:rFonts w:ascii="Times New Roman" w:eastAsia="Times New Roman" w:hAnsi="Times New Roman" w:cs="Times New Roman"/>
                    </w:rPr>
                    <w:t>university</w:t>
                  </w:r>
                  <w:proofErr w:type="gramEnd"/>
                  <w:r w:rsidR="00794718">
                    <w:rPr>
                      <w:rFonts w:ascii="Times New Roman" w:eastAsia="Times New Roman" w:hAnsi="Times New Roman" w:cs="Times New Roman"/>
                    </w:rPr>
                    <w:t xml:space="preserve"> for women.</w:t>
                  </w:r>
                </w:p>
                <w:p w:rsidR="000D4298" w:rsidRPr="007B7581" w:rsidRDefault="000D4298" w:rsidP="000D4298">
                  <w:pPr>
                    <w:pStyle w:val="ListParagraph"/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</w:rPr>
                  </w:pPr>
                </w:p>
                <w:p w:rsidR="00CA6CA4" w:rsidRPr="007B7581" w:rsidRDefault="00CA6CA4" w:rsidP="00D93AB8">
                  <w:pPr>
                    <w:pStyle w:val="ListParagraph"/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</w:rPr>
                  </w:pPr>
                </w:p>
                <w:p w:rsidR="00CA6CA4" w:rsidRPr="004069C6" w:rsidRDefault="00CA6CA4" w:rsidP="00B21146">
                  <w:pPr>
                    <w:spacing w:after="0" w:line="240" w:lineRule="auto"/>
                  </w:pP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margin-left:124.5pt;margin-top:-453.35pt;width:380.25pt;height:51.65pt;z-index:251784192" strokecolor="white [3212]">
            <v:textbox>
              <w:txbxContent>
                <w:p w:rsidR="00CA6CA4" w:rsidRDefault="00CA6CA4" w:rsidP="009B7521">
                  <w:pPr>
                    <w:pStyle w:val="ListParagraph"/>
                    <w:numPr>
                      <w:ilvl w:val="0"/>
                      <w:numId w:val="46"/>
                    </w:numPr>
                  </w:pPr>
                  <w:r w:rsidRPr="009B7521">
                    <w:rPr>
                      <w:rFonts w:ascii="Times New Roman" w:eastAsia="Times New Roman" w:hAnsi="Times New Roman" w:cs="Times New Roman"/>
                      <w:szCs w:val="24"/>
                    </w:rPr>
                    <w:t>To secure a challenging position where I can effectively contribute my skills, and innovative ideas to gain knowledge in the work oriented environment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1" style="position:absolute;margin-left:137.25pt;margin-top:-391.95pt;width:308.2pt;height:128.65pt;z-index:251697152" filled="f" stroked="f">
            <v:textbox style="mso-next-textbox:#_x0000_s1041">
              <w:txbxContent>
                <w:p w:rsidR="00CA6CA4" w:rsidRPr="000C3C2D" w:rsidRDefault="00CA6CA4" w:rsidP="006B12CA">
                  <w:pPr>
                    <w:spacing w:after="0"/>
                    <w:ind w:left="720"/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 w:rsidRPr="000C3C2D">
                    <w:rPr>
                      <w:rFonts w:ascii="Times New Roman" w:hAnsi="Times New Roman" w:cs="Times New Roman"/>
                      <w:b/>
                    </w:rPr>
                    <w:t>BS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0C3C2D">
                    <w:rPr>
                      <w:rFonts w:ascii="Times New Roman" w:hAnsi="Times New Roman" w:cs="Times New Roman"/>
                      <w:b/>
                    </w:rPr>
                    <w:t xml:space="preserve"> Microbiology</w:t>
                  </w:r>
                  <w:proofErr w:type="gramEnd"/>
                </w:p>
                <w:p w:rsidR="00CA6CA4" w:rsidRPr="00D93AB8" w:rsidRDefault="00CA6CA4" w:rsidP="006B12CA">
                  <w:pPr>
                    <w:spacing w:after="0"/>
                    <w:ind w:left="720"/>
                    <w:rPr>
                      <w:rFonts w:ascii="Times New Roman" w:hAnsi="Times New Roman" w:cs="Times New Roman"/>
                    </w:rPr>
                  </w:pPr>
                  <w:r w:rsidRPr="000C3C2D">
                    <w:rPr>
                      <w:rFonts w:ascii="Times New Roman" w:hAnsi="Times New Roman" w:cs="Times New Roman"/>
                    </w:rPr>
                    <w:t xml:space="preserve">Jinnah University </w:t>
                  </w:r>
                  <w:proofErr w:type="gramStart"/>
                  <w:r w:rsidRPr="000C3C2D">
                    <w:rPr>
                      <w:rFonts w:ascii="Times New Roman" w:hAnsi="Times New Roman" w:cs="Times New Roman"/>
                    </w:rPr>
                    <w:t>For</w:t>
                  </w:r>
                  <w:proofErr w:type="gramEnd"/>
                  <w:r w:rsidRPr="000C3C2D">
                    <w:rPr>
                      <w:rFonts w:ascii="Times New Roman" w:hAnsi="Times New Roman" w:cs="Times New Roman"/>
                    </w:rPr>
                    <w:t xml:space="preserve"> Women, Karachi.</w:t>
                  </w:r>
                </w:p>
                <w:p w:rsidR="00CA6CA4" w:rsidRDefault="00CA6CA4" w:rsidP="00B21146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CA6CA4" w:rsidRPr="000C3C2D" w:rsidRDefault="00CA6CA4" w:rsidP="006B12CA">
                  <w:pPr>
                    <w:spacing w:after="0"/>
                    <w:ind w:left="720"/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 w:rsidRPr="000C3C2D">
                    <w:rPr>
                      <w:rFonts w:ascii="Times New Roman" w:hAnsi="Times New Roman" w:cs="Times New Roman"/>
                      <w:b/>
                    </w:rPr>
                    <w:t>Intermediate(</w:t>
                  </w:r>
                  <w:proofErr w:type="gramEnd"/>
                  <w:r w:rsidRPr="000C3C2D">
                    <w:rPr>
                      <w:rFonts w:ascii="Times New Roman" w:hAnsi="Times New Roman" w:cs="Times New Roman"/>
                      <w:b/>
                    </w:rPr>
                    <w:t>Pre-Medical)</w:t>
                  </w:r>
                </w:p>
                <w:p w:rsidR="00CA6CA4" w:rsidRPr="00D93AB8" w:rsidRDefault="00CA6CA4" w:rsidP="006B12CA">
                  <w:pPr>
                    <w:spacing w:after="0"/>
                    <w:ind w:left="720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0C3C2D">
                    <w:rPr>
                      <w:rFonts w:ascii="Times New Roman" w:hAnsi="Times New Roman" w:cs="Times New Roman"/>
                    </w:rPr>
                    <w:t>Board of Intermediate Education, Karachi.</w:t>
                  </w:r>
                  <w:proofErr w:type="gramEnd"/>
                </w:p>
                <w:p w:rsidR="00CA6CA4" w:rsidRDefault="00CA6CA4" w:rsidP="00373C75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CA6CA4" w:rsidRPr="000C3C2D" w:rsidRDefault="00CA6CA4" w:rsidP="006B12CA">
                  <w:pPr>
                    <w:spacing w:after="0"/>
                    <w:ind w:left="72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0C3C2D">
                    <w:rPr>
                      <w:rFonts w:ascii="Times New Roman" w:hAnsi="Times New Roman" w:cs="Times New Roman"/>
                      <w:b/>
                    </w:rPr>
                    <w:t>Matriculation</w:t>
                  </w:r>
                </w:p>
                <w:p w:rsidR="00CA6CA4" w:rsidRPr="00116809" w:rsidRDefault="00CA6CA4" w:rsidP="00116809">
                  <w:pPr>
                    <w:spacing w:after="0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0C3C2D">
                    <w:rPr>
                      <w:rFonts w:ascii="Times New Roman" w:hAnsi="Times New Roman" w:cs="Times New Roman"/>
                    </w:rPr>
                    <w:t>Board of Secondary Education, Karachi.</w:t>
                  </w:r>
                  <w:proofErr w:type="gramEnd"/>
                </w:p>
                <w:p w:rsidR="00CA6CA4" w:rsidRDefault="00CA6CA4"/>
              </w:txbxContent>
            </v:textbox>
          </v:rect>
        </w:pict>
      </w:r>
      <w:r>
        <w:rPr>
          <w:noProof/>
        </w:rPr>
        <w:pict>
          <v:shape id="_x0000_s1117" type="#_x0000_t202" style="position:absolute;margin-left:157pt;margin-top:-584.9pt;width:310.55pt;height:130.5pt;z-index:251779072" strokecolor="white [3212]">
            <v:textbox style="mso-next-textbox:#_x0000_s1117">
              <w:txbxContent>
                <w:p w:rsidR="00CA6CA4" w:rsidRPr="00601D34" w:rsidRDefault="00CA6CA4" w:rsidP="00601D34">
                  <w:pPr>
                    <w:jc w:val="both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601D34">
                    <w:rPr>
                      <w:rFonts w:ascii="Times New Roman" w:hAnsi="Times New Roman" w:cs="Times New Roman"/>
                      <w:b/>
                      <w:u w:val="single"/>
                    </w:rPr>
                    <w:t>ABOUT ME:</w:t>
                  </w:r>
                </w:p>
                <w:p w:rsidR="00CA6CA4" w:rsidRPr="00601D34" w:rsidRDefault="00CA6CA4" w:rsidP="00601D3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jc w:val="both"/>
                    <w:rPr>
                      <w:rFonts w:ascii="Times New Roman" w:hAnsi="Times New Roman" w:cs="Times New Roman"/>
                    </w:rPr>
                  </w:pPr>
                  <w:r w:rsidRPr="00601D34">
                    <w:rPr>
                      <w:rFonts w:ascii="Times New Roman" w:hAnsi="Times New Roman" w:cs="Times New Roman"/>
                    </w:rPr>
                    <w:t xml:space="preserve">I am a self motivated MICROBIOLOGIST who is strongly ambitious to learn, grow </w:t>
                  </w:r>
                  <w:proofErr w:type="spellStart"/>
                  <w:r w:rsidRPr="00601D34">
                    <w:rPr>
                      <w:rFonts w:ascii="Times New Roman" w:hAnsi="Times New Roman" w:cs="Times New Roman"/>
                    </w:rPr>
                    <w:t>innovatively</w:t>
                  </w:r>
                  <w:proofErr w:type="gramStart"/>
                  <w:r w:rsidRPr="00601D34">
                    <w:rPr>
                      <w:rFonts w:ascii="Times New Roman" w:hAnsi="Times New Roman" w:cs="Times New Roman"/>
                    </w:rPr>
                    <w:t>,creatively</w:t>
                  </w:r>
                  <w:proofErr w:type="spellEnd"/>
                  <w:proofErr w:type="gramEnd"/>
                  <w:r w:rsidRPr="00601D34">
                    <w:rPr>
                      <w:rFonts w:ascii="Times New Roman" w:hAnsi="Times New Roman" w:cs="Times New Roman"/>
                    </w:rPr>
                    <w:t xml:space="preserve"> and succeed by fair and ethical means. I am able to think on my own feet, possess a sense of responsibility and have a “can do” attitude. I am that sort of a person who has the natural ability to provide excellent service within a challenging environment.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0" style="position:absolute;margin-left:-51.3pt;margin-top:-377.25pt;width:156.35pt;height:163.05pt;z-index:251696128" filled="f" stroked="f">
            <v:textbox style="mso-next-textbox:#_x0000_s1040">
              <w:txbxContent>
                <w:p w:rsidR="00CA6CA4" w:rsidRPr="00C92168" w:rsidRDefault="00CA6CA4" w:rsidP="00C92168">
                  <w:pPr>
                    <w:spacing w:after="0"/>
                    <w:jc w:val="both"/>
                    <w:rPr>
                      <w:rFonts w:ascii="Times New Roman" w:hAnsi="Times New Roman" w:cs="Times New Roman"/>
                      <w:color w:val="FFFFFF" w:themeColor="background1"/>
                      <w:sz w:val="12"/>
                      <w:szCs w:val="24"/>
                    </w:rPr>
                  </w:pPr>
                </w:p>
                <w:p w:rsidR="00CA6CA4" w:rsidRDefault="00CA6CA4" w:rsidP="00C92168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Cs w:val="24"/>
                    </w:rPr>
                  </w:pPr>
                </w:p>
                <w:p w:rsidR="00CA6CA4" w:rsidRPr="00C92168" w:rsidRDefault="00CA6CA4" w:rsidP="00C92168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Cs w:val="24"/>
                    </w:rPr>
                  </w:pPr>
                  <w:r w:rsidRPr="00C92168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Cs w:val="24"/>
                    </w:rPr>
                    <w:t>2012 - 2015</w:t>
                  </w:r>
                </w:p>
                <w:p w:rsidR="00CA6CA4" w:rsidRPr="00C92168" w:rsidRDefault="00CA6CA4" w:rsidP="00C92168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Cs w:val="24"/>
                    </w:rPr>
                  </w:pPr>
                  <w:r w:rsidRPr="00C92168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Cs w:val="24"/>
                    </w:rPr>
                    <w:t>(With First Division)</w:t>
                  </w:r>
                </w:p>
                <w:p w:rsidR="00CA6CA4" w:rsidRPr="00C92168" w:rsidRDefault="00CA6CA4" w:rsidP="00C92168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Cs w:val="24"/>
                    </w:rPr>
                  </w:pPr>
                  <w:r w:rsidRPr="00C92168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Cs w:val="24"/>
                    </w:rPr>
                    <w:t>(</w:t>
                  </w:r>
                  <w:proofErr w:type="gramStart"/>
                  <w:r w:rsidRPr="00C92168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Cs w:val="24"/>
                    </w:rPr>
                    <w:t>3.45  CGPA</w:t>
                  </w:r>
                  <w:proofErr w:type="gramEnd"/>
                  <w:r w:rsidRPr="00C92168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Cs w:val="24"/>
                    </w:rPr>
                    <w:t xml:space="preserve"> )</w:t>
                  </w:r>
                </w:p>
                <w:p w:rsidR="00CA6CA4" w:rsidRPr="00C92168" w:rsidRDefault="00CA6CA4" w:rsidP="00C92168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8"/>
                      <w:szCs w:val="24"/>
                    </w:rPr>
                  </w:pPr>
                </w:p>
                <w:p w:rsidR="00CA6CA4" w:rsidRPr="00C92168" w:rsidRDefault="00CA6CA4" w:rsidP="00C92168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0"/>
                    </w:rPr>
                  </w:pPr>
                  <w:r w:rsidRPr="00C92168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Cs w:val="24"/>
                    </w:rPr>
                    <w:t xml:space="preserve">2010 </w:t>
                  </w:r>
                  <w:proofErr w:type="gramStart"/>
                  <w:r w:rsidRPr="00C92168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Cs w:val="24"/>
                    </w:rPr>
                    <w:t>–  2011</w:t>
                  </w:r>
                  <w:proofErr w:type="gramEnd"/>
                </w:p>
                <w:p w:rsidR="00CA6CA4" w:rsidRPr="00C92168" w:rsidRDefault="00CA6CA4" w:rsidP="00C92168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Cs w:val="24"/>
                    </w:rPr>
                  </w:pPr>
                  <w:r w:rsidRPr="00C92168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Cs w:val="24"/>
                    </w:rPr>
                    <w:t>(With B Grade)</w:t>
                  </w:r>
                </w:p>
                <w:p w:rsidR="00CA6CA4" w:rsidRDefault="00CA6CA4" w:rsidP="00C92168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Cs w:val="24"/>
                    </w:rPr>
                  </w:pPr>
                </w:p>
                <w:p w:rsidR="00CA6CA4" w:rsidRPr="00C92168" w:rsidRDefault="00CA6CA4" w:rsidP="00C92168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Cs w:val="24"/>
                    </w:rPr>
                  </w:pPr>
                  <w:r w:rsidRPr="00C92168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Cs w:val="24"/>
                    </w:rPr>
                    <w:t>2008 - 2009</w:t>
                  </w:r>
                </w:p>
                <w:p w:rsidR="00CA6CA4" w:rsidRPr="00C92168" w:rsidRDefault="00CA6CA4" w:rsidP="00C92168">
                  <w:pPr>
                    <w:jc w:val="both"/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Cs w:val="24"/>
                    </w:rPr>
                  </w:pPr>
                  <w:r w:rsidRPr="00C92168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Cs w:val="24"/>
                    </w:rPr>
                    <w:t>(With A Grade)</w:t>
                  </w:r>
                </w:p>
                <w:p w:rsidR="00CA6CA4" w:rsidRDefault="00CA6CA4"/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-37.4pt;margin-top:-362.4pt;width:130.1pt;height:0;z-index:251698176" o:connectortype="straight" strokecolor="white [3212]"/>
        </w:pict>
      </w:r>
      <w:r w:rsidRPr="006D3D14">
        <w:rPr>
          <w:noProof/>
          <w:color w:val="0D0D0D" w:themeColor="text1" w:themeTint="F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4" type="#_x0000_t120" style="position:absolute;margin-left:-53.6pt;margin-top:-378.8pt;width:11.2pt;height:11.3pt;z-index:25170022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>
        <w:rPr>
          <w:noProof/>
        </w:rPr>
        <w:pict>
          <v:rect id="_x0000_s1043" style="position:absolute;margin-left:-38.65pt;margin-top:-383.55pt;width:129.1pt;height:22.65pt;z-index:251699200" filled="f" stroked="f">
            <v:textbox style="mso-next-textbox:#_x0000_s1043">
              <w:txbxContent>
                <w:p w:rsidR="00CA6CA4" w:rsidRPr="00C92168" w:rsidRDefault="00CA6CA4" w:rsidP="00373C75">
                  <w:pP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</w:rPr>
                  </w:pPr>
                  <w:r w:rsidRPr="00C92168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4"/>
                    </w:rPr>
                    <w:t>EDUCATION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2" type="#_x0000_t32" style="position:absolute;margin-left:-34.3pt;margin-top:-408.35pt;width:130.1pt;height:0;z-index:251782144" o:connectortype="straight" strokecolor="white [3212]"/>
        </w:pict>
      </w:r>
      <w:r>
        <w:rPr>
          <w:noProof/>
        </w:rPr>
        <w:pict>
          <v:shape id="_x0000_s1123" type="#_x0000_t120" style="position:absolute;margin-left:-55.1pt;margin-top:-429.8pt;width:11.2pt;height:11.3pt;z-index:25178316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>
        <w:rPr>
          <w:noProof/>
        </w:rPr>
        <w:pict>
          <v:rect id="_x0000_s1121" style="position:absolute;margin-left:-37.15pt;margin-top:-445.8pt;width:129.1pt;height:36.7pt;z-index:251781120" filled="f" stroked="f">
            <v:textbox style="mso-next-textbox:#_x0000_s1121">
              <w:txbxContent>
                <w:p w:rsidR="00CA6CA4" w:rsidRPr="00C92168" w:rsidRDefault="00CA6CA4" w:rsidP="009B7521">
                  <w:pP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4"/>
                    </w:rPr>
                    <w:t>CAREER OBJECTIVE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126.8pt;margin-top:-680.25pt;width:364.05pt;height:95.35pt;z-index:251692032" filled="f" stroked="f">
            <v:textbox style="mso-next-textbox:#_x0000_s1038">
              <w:txbxContent>
                <w:p w:rsidR="00CA6CA4" w:rsidRPr="0061140A" w:rsidRDefault="00CA6CA4" w:rsidP="00071429">
                  <w:pPr>
                    <w:pStyle w:val="NoSpacing"/>
                    <w:rPr>
                      <w:rStyle w:val="SubtleReference"/>
                      <w:rFonts w:ascii="Albertus" w:hAnsi="Albertus"/>
                      <w:color w:val="000000" w:themeColor="text1"/>
                      <w:sz w:val="44"/>
                      <w:szCs w:val="44"/>
                      <w:u w:val="double"/>
                    </w:rPr>
                  </w:pPr>
                  <w:proofErr w:type="gramStart"/>
                  <w:r w:rsidRPr="0061140A">
                    <w:rPr>
                      <w:rStyle w:val="SubtleReference"/>
                      <w:rFonts w:ascii="Albertus" w:hAnsi="Albertus"/>
                      <w:color w:val="000000" w:themeColor="text1"/>
                      <w:sz w:val="44"/>
                      <w:szCs w:val="44"/>
                      <w:u w:val="double"/>
                    </w:rPr>
                    <w:t>Name :</w:t>
                  </w:r>
                  <w:proofErr w:type="gramEnd"/>
                  <w:r>
                    <w:rPr>
                      <w:rStyle w:val="SubtleReference"/>
                      <w:rFonts w:ascii="Albertus" w:hAnsi="Albertus"/>
                      <w:color w:val="000000" w:themeColor="text1"/>
                      <w:sz w:val="44"/>
                      <w:szCs w:val="44"/>
                      <w:u w:val="double"/>
                    </w:rPr>
                    <w:t xml:space="preserve"> MAHAM GHOURI</w:t>
                  </w:r>
                  <w:r>
                    <w:rPr>
                      <w:rFonts w:ascii="Albertus" w:hAnsi="Albertus"/>
                      <w:smallCaps/>
                      <w:noProof/>
                      <w:color w:val="000000" w:themeColor="text1"/>
                      <w:sz w:val="44"/>
                      <w:szCs w:val="44"/>
                      <w:u w:val="double"/>
                    </w:rPr>
                    <w:t xml:space="preserve"> </w:t>
                  </w:r>
                  <w:r w:rsidRPr="000E3DF7">
                    <w:rPr>
                      <w:rFonts w:ascii="Albertus" w:hAnsi="Albertus"/>
                      <w:smallCaps/>
                      <w:noProof/>
                      <w:color w:val="000000" w:themeColor="text1"/>
                      <w:sz w:val="44"/>
                      <w:szCs w:val="44"/>
                    </w:rPr>
                    <w:t xml:space="preserve">        </w:t>
                  </w:r>
                </w:p>
                <w:p w:rsidR="00CA6CA4" w:rsidRPr="00071429" w:rsidRDefault="00CA6CA4" w:rsidP="00071429">
                  <w:pPr>
                    <w:pStyle w:val="NoSpacing"/>
                    <w:rPr>
                      <w:rStyle w:val="SubtleReference"/>
                      <w:color w:val="000000" w:themeColor="text1"/>
                      <w:sz w:val="40"/>
                      <w:szCs w:val="40"/>
                    </w:rPr>
                  </w:pPr>
                </w:p>
                <w:p w:rsidR="00CA6CA4" w:rsidRPr="00C92168" w:rsidRDefault="00CA6CA4" w:rsidP="00071429">
                  <w:pPr>
                    <w:pStyle w:val="NoSpacing"/>
                    <w:rPr>
                      <w:rStyle w:val="SubtleReference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none"/>
                    </w:rPr>
                  </w:pPr>
                  <w:r w:rsidRPr="00C92168">
                    <w:rPr>
                      <w:rStyle w:val="SubtleReference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none"/>
                    </w:rPr>
                    <w:t>Phone/Cell   :  +923312844929</w:t>
                  </w:r>
                </w:p>
                <w:p w:rsidR="00CA6CA4" w:rsidRPr="000D4298" w:rsidRDefault="00CA6CA4" w:rsidP="00071429">
                  <w:pPr>
                    <w:rPr>
                      <w:rStyle w:val="Heading2Char"/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0D4298">
                    <w:rPr>
                      <w:rStyle w:val="SubtleReference"/>
                      <w:rFonts w:ascii="Times New Roman" w:hAnsi="Times New Roman" w:cs="Times New Roman"/>
                      <w:color w:val="auto"/>
                      <w:sz w:val="24"/>
                      <w:szCs w:val="24"/>
                      <w:u w:val="none"/>
                    </w:rPr>
                    <w:t xml:space="preserve">Email </w:t>
                  </w:r>
                  <w:proofErr w:type="gramStart"/>
                  <w:r w:rsidRPr="000D4298">
                    <w:rPr>
                      <w:rStyle w:val="SubtleReference"/>
                      <w:rFonts w:ascii="Times New Roman" w:hAnsi="Times New Roman" w:cs="Times New Roman"/>
                      <w:color w:val="auto"/>
                      <w:sz w:val="24"/>
                      <w:szCs w:val="24"/>
                      <w:u w:val="none"/>
                    </w:rPr>
                    <w:t>address :</w:t>
                  </w:r>
                  <w:proofErr w:type="gramEnd"/>
                  <w:r w:rsidRPr="000D4298">
                    <w:rPr>
                      <w:rStyle w:val="Heading2Char"/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 xml:space="preserve"> mahamghauri95@hotmail.com</w:t>
                  </w:r>
                </w:p>
                <w:p w:rsidR="00CA6CA4" w:rsidRPr="00071429" w:rsidRDefault="00CA6CA4" w:rsidP="00071429">
                  <w:pPr>
                    <w:rPr>
                      <w:rStyle w:val="SubtleReference"/>
                      <w:color w:val="000000" w:themeColor="text1"/>
                      <w:sz w:val="28"/>
                      <w:szCs w:val="28"/>
                      <w:u w:val="none"/>
                    </w:rPr>
                  </w:pPr>
                </w:p>
                <w:p w:rsidR="00CA6CA4" w:rsidRPr="002C5044" w:rsidRDefault="00CA6CA4" w:rsidP="002C5044"/>
              </w:txbxContent>
            </v:textbox>
          </v:rect>
        </w:pict>
      </w:r>
      <w:r>
        <w:rPr>
          <w:noProof/>
        </w:rPr>
        <w:pict>
          <v:rect id="_x0000_s1087" style="position:absolute;margin-left:107.25pt;margin-top:-771.35pt;width:268.9pt;height:37pt;z-index:251749376" filled="f" stroked="f">
            <v:textbox style="mso-next-textbox:#_x0000_s1087">
              <w:txbxContent>
                <w:p w:rsidR="00CA6CA4" w:rsidRPr="00EB4751" w:rsidRDefault="00CA6CA4" w:rsidP="00156836">
                  <w:pPr>
                    <w:jc w:val="center"/>
                    <w:rPr>
                      <w:rFonts w:ascii="Decker" w:hAnsi="Decker"/>
                      <w:color w:val="FFFFFF" w:themeColor="background1"/>
                      <w:sz w:val="48"/>
                    </w:rPr>
                  </w:pPr>
                  <w:r>
                    <w:rPr>
                      <w:rFonts w:ascii="Decker" w:hAnsi="Decker"/>
                      <w:color w:val="FFFFFF" w:themeColor="background1"/>
                      <w:sz w:val="48"/>
                    </w:rPr>
                    <w:t>CURRICULUM VITAE</w:t>
                  </w:r>
                </w:p>
              </w:txbxContent>
            </v:textbox>
          </v:rect>
        </w:pict>
      </w:r>
      <w:r w:rsidR="000D4298"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posOffset>-1095375</wp:posOffset>
            </wp:positionH>
            <wp:positionV relativeFrom="margin">
              <wp:posOffset>-942975</wp:posOffset>
            </wp:positionV>
            <wp:extent cx="7809230" cy="10646410"/>
            <wp:effectExtent l="38100" t="19050" r="20320" b="21590"/>
            <wp:wrapSquare wrapText="bothSides"/>
            <wp:docPr id="11" name="Picture 0" descr="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9230" cy="1064641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7" type="#_x0000_t32" style="position:absolute;margin-left:-37.65pt;margin-top:-177.15pt;width:138.7pt;height:0;z-index:251704320;mso-position-horizontal-relative:text;mso-position-vertical-relative:text" o:connectortype="straight" strokecolor="white [3212]"/>
        </w:pict>
      </w:r>
      <w:r>
        <w:rPr>
          <w:noProof/>
        </w:rPr>
        <w:pict>
          <v:rect id="_x0000_s1058" style="position:absolute;margin-left:-43.4pt;margin-top:-199.5pt;width:144.45pt;height:43.9pt;z-index:251712512;mso-position-horizontal-relative:text;mso-position-vertical-relative:text" filled="f" stroked="f">
            <v:textbox style="mso-next-textbox:#_x0000_s1058">
              <w:txbxContent>
                <w:p w:rsidR="00CA6CA4" w:rsidRPr="00C92168" w:rsidRDefault="00CA6CA4" w:rsidP="00D93AB8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8"/>
                    </w:rPr>
                  </w:pPr>
                  <w:r w:rsidRPr="00C9216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8"/>
                    </w:rPr>
                    <w:t>WORK EXPERIENCE</w:t>
                  </w:r>
                </w:p>
                <w:p w:rsidR="00CA6CA4" w:rsidRPr="00C92168" w:rsidRDefault="00CA6CA4" w:rsidP="00373C75">
                  <w:pP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59" type="#_x0000_t120" style="position:absolute;margin-left:-53.6pt;margin-top:-195.85pt;width:11.2pt;height:11.3pt;z-index:251713536;mso-position-horizontal-relative:text;mso-position-vertical-relative:text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>
        <w:rPr>
          <w:noProof/>
        </w:rPr>
        <w:pict>
          <v:rect id="_x0000_s1037" style="position:absolute;margin-left:114.75pt;margin-top:-745.1pt;width:273.4pt;height:32.9pt;z-index:251691008;mso-position-horizontal-relative:text;mso-position-vertical-relative:text" filled="f" stroked="f">
            <v:textbox style="mso-next-textbox:#_x0000_s1037">
              <w:txbxContent>
                <w:p w:rsidR="00CA6CA4" w:rsidRPr="00EB4751" w:rsidRDefault="00CA6CA4" w:rsidP="00373C75">
                  <w:pPr>
                    <w:rPr>
                      <w:rFonts w:ascii="Decker" w:hAnsi="Decker"/>
                      <w:color w:val="FFFFFF" w:themeColor="background1"/>
                      <w:sz w:val="4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27.55pt;margin-top:-271.9pt;width:340pt;height:59.75pt;z-index:251675648;mso-position-horizontal-relative:text;mso-position-vertical-relative:text" filled="f" stroked="f">
            <v:textbox style="mso-next-textbox:#_x0000_s1028">
              <w:txbxContent>
                <w:p w:rsidR="00CA6CA4" w:rsidRPr="00971F34" w:rsidRDefault="00CA6CA4" w:rsidP="00971F34">
                  <w:pPr>
                    <w:rPr>
                      <w:szCs w:val="26"/>
                    </w:rPr>
                  </w:pPr>
                </w:p>
              </w:txbxContent>
            </v:textbox>
          </v:rect>
        </w:pict>
      </w:r>
    </w:p>
    <w:p w:rsidR="007356B1" w:rsidRDefault="00C83B29">
      <w:r>
        <w:rPr>
          <w:noProof/>
        </w:rPr>
        <w:lastRenderedPageBreak/>
        <w:pict>
          <v:shape id="_x0000_s1136" type="#_x0000_t202" style="position:absolute;margin-left:135.1pt;margin-top:-312.45pt;width:380.9pt;height:54.75pt;z-index:251796480" fillcolor="white [3212]" stroked="f">
            <v:textbox>
              <w:txbxContent>
                <w:p w:rsidR="00C83B29" w:rsidRDefault="005F7368" w:rsidP="00C83B29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C83B29">
                    <w:rPr>
                      <w:rFonts w:ascii="Times New Roman" w:hAnsi="Times New Roman" w:cs="Times New Roman"/>
                      <w:sz w:val="24"/>
                    </w:rPr>
                    <w:t>LAB responsible for enhancing Antibiotic susceptibilit</w:t>
                  </w:r>
                  <w:r w:rsidR="00C83B29" w:rsidRPr="00C83B29">
                    <w:rPr>
                      <w:rFonts w:ascii="Times New Roman" w:hAnsi="Times New Roman" w:cs="Times New Roman"/>
                      <w:sz w:val="24"/>
                    </w:rPr>
                    <w:t>y pattern and gene-transference.</w:t>
                  </w:r>
                  <w:r w:rsidR="00C83B29">
                    <w:rPr>
                      <w:rFonts w:ascii="Times New Roman" w:hAnsi="Times New Roman" w:cs="Times New Roman"/>
                      <w:sz w:val="24"/>
                    </w:rPr>
                    <w:t xml:space="preserve"> NIBD Journal of Health S</w:t>
                  </w:r>
                  <w:r w:rsidR="00C83B29" w:rsidRPr="00C83B29">
                    <w:rPr>
                      <w:rFonts w:ascii="Times New Roman" w:hAnsi="Times New Roman" w:cs="Times New Roman"/>
                      <w:sz w:val="24"/>
                    </w:rPr>
                    <w:t>ciences</w:t>
                  </w:r>
                </w:p>
                <w:p w:rsidR="005F7368" w:rsidRPr="00C83B29" w:rsidRDefault="00C83B29" w:rsidP="00C83B29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</w:rPr>
                  </w:pPr>
                  <w:proofErr w:type="gramStart"/>
                  <w:r w:rsidRPr="00C83B29">
                    <w:rPr>
                      <w:rFonts w:ascii="Times New Roman" w:hAnsi="Times New Roman" w:cs="Times New Roman"/>
                      <w:sz w:val="24"/>
                    </w:rPr>
                    <w:t>( NJHS</w:t>
                  </w:r>
                  <w:proofErr w:type="gramEnd"/>
                  <w:r w:rsidRPr="00C83B29">
                    <w:rPr>
                      <w:rFonts w:ascii="Times New Roman" w:hAnsi="Times New Roman" w:cs="Times New Roman"/>
                      <w:sz w:val="24"/>
                    </w:rPr>
                    <w:t xml:space="preserve"> | 2016; </w:t>
                  </w:r>
                  <w:proofErr w:type="spellStart"/>
                  <w:r w:rsidRPr="00C83B29">
                    <w:rPr>
                      <w:rFonts w:ascii="Times New Roman" w:hAnsi="Times New Roman" w:cs="Times New Roman"/>
                      <w:sz w:val="24"/>
                    </w:rPr>
                    <w:t>Vol</w:t>
                  </w:r>
                  <w:proofErr w:type="spellEnd"/>
                  <w:r w:rsidRPr="00C83B29">
                    <w:rPr>
                      <w:rFonts w:ascii="Times New Roman" w:hAnsi="Times New Roman" w:cs="Times New Roman"/>
                      <w:sz w:val="24"/>
                    </w:rPr>
                    <w:t xml:space="preserve"> 1, No. 1 www.njhsciences.com)</w:t>
                  </w:r>
                </w:p>
                <w:p w:rsidR="005F7368" w:rsidRPr="005F7368" w:rsidRDefault="005F7368"/>
              </w:txbxContent>
            </v:textbox>
          </v:shape>
        </w:pict>
      </w:r>
      <w:r>
        <w:rPr>
          <w:noProof/>
        </w:rPr>
        <w:pict>
          <v:rect id="_x0000_s1135" style="position:absolute;margin-left:-46.45pt;margin-top:-304.95pt;width:155.55pt;height:35.95pt;z-index:251793408" filled="f" stroked="f">
            <v:textbox style="mso-next-textbox:#_x0000_s1135">
              <w:txbxContent>
                <w:p w:rsidR="005F7368" w:rsidRPr="00C92168" w:rsidRDefault="005F7368" w:rsidP="005F7368">
                  <w:pPr>
                    <w:spacing w:line="240" w:lineRule="auto"/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26"/>
                      <w:szCs w:val="28"/>
                    </w:rPr>
                    <w:t>PUBLICATION</w:t>
                  </w:r>
                  <w:r w:rsidR="00C83B29"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26"/>
                      <w:szCs w:val="28"/>
                    </w:rPr>
                    <w:t xml:space="preserve"> (In Process)</w:t>
                  </w:r>
                </w:p>
              </w:txbxContent>
            </v:textbox>
          </v:rect>
        </w:pict>
      </w:r>
      <w:r w:rsidR="005F7368">
        <w:rPr>
          <w:noProof/>
        </w:rPr>
        <w:drawing>
          <wp:anchor distT="0" distB="0" distL="114300" distR="114300" simplePos="0" relativeHeight="251795456" behindDoc="1" locked="0" layoutInCell="1" allowOverlap="1">
            <wp:simplePos x="0" y="0"/>
            <wp:positionH relativeFrom="margin">
              <wp:posOffset>-895350</wp:posOffset>
            </wp:positionH>
            <wp:positionV relativeFrom="margin">
              <wp:posOffset>-1933575</wp:posOffset>
            </wp:positionV>
            <wp:extent cx="7810500" cy="11906250"/>
            <wp:effectExtent l="19050" t="0" r="0" b="0"/>
            <wp:wrapSquare wrapText="bothSides"/>
            <wp:docPr id="1" name="Picture 0" descr="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11906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7368">
        <w:rPr>
          <w:noProof/>
        </w:rPr>
        <w:pict>
          <v:shape id="_x0000_s1112" type="#_x0000_t32" style="position:absolute;margin-left:-44.35pt;margin-top:-265.05pt;width:153.3pt;height:.2pt;z-index:251774976;mso-position-horizontal-relative:text;mso-position-vertical-relative:text" o:connectortype="straight" strokecolor="white [3212]"/>
        </w:pict>
      </w:r>
      <w:r w:rsidR="005F7368">
        <w:rPr>
          <w:noProof/>
        </w:rPr>
        <w:pict>
          <v:shape id="_x0000_s1134" type="#_x0000_t120" style="position:absolute;margin-left:-59.6pt;margin-top:-280.3pt;width:11.2pt;height:11.3pt;z-index:251792384;mso-position-horizontal-relative:text;mso-position-vertical-relative:text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 w:rsidR="005F7368" w:rsidRPr="006D3D14">
        <w:rPr>
          <w:noProof/>
          <w:color w:val="000000" w:themeColor="text1"/>
        </w:rPr>
        <w:pict>
          <v:shape id="_x0000_s1098" type="#_x0000_t32" style="position:absolute;margin-left:-32.55pt;margin-top:-171.85pt;width:165.4pt;height:.05pt;z-index:251758592;mso-position-horizontal-relative:text;mso-position-vertical-relative:text" o:connectortype="straight" strokecolor="white [3212]"/>
        </w:pict>
      </w:r>
      <w:r w:rsidR="005F7368">
        <w:rPr>
          <w:noProof/>
        </w:rPr>
        <w:pict>
          <v:shape id="_x0000_s1130" type="#_x0000_t202" style="position:absolute;margin-left:130.5pt;margin-top:-243pt;width:330.75pt;height:113.25pt;z-index:251790336;mso-position-horizontal-relative:text;mso-position-vertical-relative:text" strokecolor="white [3212]">
            <v:textbox>
              <w:txbxContent>
                <w:p w:rsidR="00CA6CA4" w:rsidRPr="00D23838" w:rsidRDefault="00CA6CA4" w:rsidP="00E40796">
                  <w:pPr>
                    <w:pStyle w:val="ListParagraph"/>
                    <w:numPr>
                      <w:ilvl w:val="0"/>
                      <w:numId w:val="13"/>
                    </w:numPr>
                    <w:spacing w:after="12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D23838">
                    <w:rPr>
                      <w:rFonts w:ascii="Times New Roman" w:hAnsi="Times New Roman" w:cs="Times New Roman"/>
                    </w:rPr>
                    <w:t>Father Nam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D23838">
                    <w:rPr>
                      <w:rFonts w:ascii="Times New Roman" w:hAnsi="Times New Roman" w:cs="Times New Roman"/>
                    </w:rPr>
                    <w:t xml:space="preserve">:  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Kabir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Ahmed Khan Ghouri</w:t>
                  </w:r>
                </w:p>
                <w:p w:rsidR="00CA6CA4" w:rsidRPr="00D23838" w:rsidRDefault="00CA6CA4" w:rsidP="00E40796">
                  <w:pPr>
                    <w:pStyle w:val="ListParagraph"/>
                    <w:numPr>
                      <w:ilvl w:val="0"/>
                      <w:numId w:val="13"/>
                    </w:numPr>
                    <w:spacing w:after="12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Date of Birth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D23838">
                    <w:rPr>
                      <w:rFonts w:ascii="Times New Roman" w:hAnsi="Times New Roman" w:cs="Times New Roman"/>
                    </w:rPr>
                    <w:t xml:space="preserve">:  </w:t>
                  </w:r>
                  <w:r>
                    <w:rPr>
                      <w:rFonts w:ascii="Times New Roman" w:hAnsi="Times New Roman" w:cs="Times New Roman"/>
                    </w:rPr>
                    <w:t xml:space="preserve"> 12</w:t>
                  </w:r>
                  <w:r>
                    <w:rPr>
                      <w:rFonts w:ascii="Times New Roman" w:hAnsi="Times New Roman" w:cs="Times New Roman"/>
                      <w:vertAlign w:val="superscript"/>
                    </w:rPr>
                    <w:t xml:space="preserve">th 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september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1995</w:t>
                  </w:r>
                </w:p>
                <w:p w:rsidR="00CA6CA4" w:rsidRPr="00D23838" w:rsidRDefault="00CA6CA4" w:rsidP="00E40796">
                  <w:pPr>
                    <w:pStyle w:val="ListParagraph"/>
                    <w:numPr>
                      <w:ilvl w:val="0"/>
                      <w:numId w:val="13"/>
                    </w:numPr>
                    <w:spacing w:after="12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D23838">
                    <w:rPr>
                      <w:rFonts w:ascii="Times New Roman" w:hAnsi="Times New Roman" w:cs="Times New Roman"/>
                    </w:rPr>
                    <w:t>N.I.C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D23838">
                    <w:rPr>
                      <w:rFonts w:ascii="Times New Roman" w:hAnsi="Times New Roman" w:cs="Times New Roman"/>
                    </w:rPr>
                    <w:t xml:space="preserve">:  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0760EE">
                    <w:rPr>
                      <w:rFonts w:ascii="Times New Roman" w:eastAsia="Times New Roman" w:hAnsi="Times New Roman" w:cs="Times New Roman"/>
                      <w:szCs w:val="24"/>
                    </w:rPr>
                    <w:t>42101-0275359-8</w:t>
                  </w:r>
                </w:p>
                <w:p w:rsidR="00CA6CA4" w:rsidRPr="00D23838" w:rsidRDefault="00CA6CA4" w:rsidP="00E40796">
                  <w:pPr>
                    <w:pStyle w:val="ListParagraph"/>
                    <w:numPr>
                      <w:ilvl w:val="0"/>
                      <w:numId w:val="13"/>
                    </w:numPr>
                    <w:spacing w:after="12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Marital Status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D23838">
                    <w:rPr>
                      <w:rFonts w:ascii="Times New Roman" w:hAnsi="Times New Roman" w:cs="Times New Roman"/>
                    </w:rPr>
                    <w:t xml:space="preserve">:  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D23838">
                    <w:rPr>
                      <w:rFonts w:ascii="Times New Roman" w:hAnsi="Times New Roman" w:cs="Times New Roman"/>
                    </w:rPr>
                    <w:t>Single</w:t>
                  </w:r>
                </w:p>
                <w:p w:rsidR="00CA6CA4" w:rsidRPr="00D23838" w:rsidRDefault="00CA6CA4" w:rsidP="00E40796">
                  <w:pPr>
                    <w:pStyle w:val="ListParagraph"/>
                    <w:numPr>
                      <w:ilvl w:val="0"/>
                      <w:numId w:val="13"/>
                    </w:numPr>
                    <w:spacing w:after="12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D23838">
                    <w:rPr>
                      <w:rFonts w:ascii="Times New Roman" w:hAnsi="Times New Roman" w:cs="Times New Roman"/>
                    </w:rPr>
                    <w:t>Religion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D23838">
                    <w:rPr>
                      <w:rFonts w:ascii="Times New Roman" w:hAnsi="Times New Roman" w:cs="Times New Roman"/>
                    </w:rPr>
                    <w:t xml:space="preserve">:  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D23838">
                    <w:rPr>
                      <w:rFonts w:ascii="Times New Roman" w:hAnsi="Times New Roman" w:cs="Times New Roman"/>
                    </w:rPr>
                    <w:t>Islam</w:t>
                  </w:r>
                </w:p>
                <w:p w:rsidR="00CA6CA4" w:rsidRPr="00532DD7" w:rsidRDefault="00CA6CA4" w:rsidP="00E40796">
                  <w:pPr>
                    <w:pStyle w:val="ListParagraph"/>
                    <w:numPr>
                      <w:ilvl w:val="0"/>
                      <w:numId w:val="13"/>
                    </w:numPr>
                    <w:spacing w:after="120" w:line="24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23838">
                    <w:rPr>
                      <w:rFonts w:ascii="Times New Roman" w:hAnsi="Times New Roman" w:cs="Times New Roman"/>
                    </w:rPr>
                    <w:t>Nationality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 xml:space="preserve">:   </w:t>
                  </w:r>
                  <w:r w:rsidRPr="00D23838">
                    <w:rPr>
                      <w:rFonts w:ascii="Times New Roman" w:hAnsi="Times New Roman" w:cs="Times New Roman"/>
                    </w:rPr>
                    <w:t>Pakistani</w:t>
                  </w:r>
                </w:p>
                <w:p w:rsidR="00CA6CA4" w:rsidRPr="00604F45" w:rsidRDefault="00CA6CA4" w:rsidP="00E40796">
                  <w:pPr>
                    <w:pStyle w:val="ListParagraph"/>
                    <w:numPr>
                      <w:ilvl w:val="0"/>
                      <w:numId w:val="13"/>
                    </w:numPr>
                    <w:spacing w:after="120" w:line="24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</w:rPr>
                    <w:t>Address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 xml:space="preserve">:   Flat #B19 11-C/1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Mehboob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Heights North    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karachi</w:t>
                  </w:r>
                  <w:proofErr w:type="spellEnd"/>
                </w:p>
                <w:p w:rsidR="00CA6CA4" w:rsidRDefault="00CA6CA4"/>
              </w:txbxContent>
            </v:textbox>
          </v:shape>
        </w:pict>
      </w:r>
      <w:r w:rsidR="005F7368">
        <w:rPr>
          <w:noProof/>
        </w:rPr>
        <w:pict>
          <v:shape id="_x0000_s1110" type="#_x0000_t120" style="position:absolute;margin-left:-51.55pt;margin-top:-194.25pt;width:11.2pt;height:11.3pt;z-index:251772928;mso-position-horizontal-relative:text;mso-position-vertical-relative:text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 w:rsidR="005F7368">
        <w:rPr>
          <w:noProof/>
        </w:rPr>
        <w:pict>
          <v:rect id="_x0000_s1103" style="position:absolute;margin-left:-34.45pt;margin-top:-207pt;width:140.1pt;height:37.95pt;z-index:251764736;mso-position-horizontal-relative:text;mso-position-vertical-relative:text" filled="f" stroked="f">
            <v:textbox style="mso-next-textbox:#_x0000_s1103">
              <w:txbxContent>
                <w:p w:rsidR="00CA6CA4" w:rsidRPr="00C92168" w:rsidRDefault="00CA6CA4" w:rsidP="00E40796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</w:rPr>
                  </w:pPr>
                  <w:r w:rsidRPr="00C92168"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24"/>
                      <w:szCs w:val="28"/>
                    </w:rPr>
                    <w:t xml:space="preserve">PERSONAL </w:t>
                  </w:r>
                  <w:r w:rsidRPr="00C92168"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26"/>
                      <w:szCs w:val="28"/>
                    </w:rPr>
                    <w:t>INFORMATION</w:t>
                  </w:r>
                </w:p>
                <w:p w:rsidR="00CA6CA4" w:rsidRPr="00C92168" w:rsidRDefault="00CA6CA4" w:rsidP="000207F9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</w:p>
                <w:p w:rsidR="00CA6CA4" w:rsidRPr="005D16FB" w:rsidRDefault="00CA6CA4" w:rsidP="000207F9">
                  <w:pPr>
                    <w:spacing w:line="240" w:lineRule="auto"/>
                    <w:rPr>
                      <w:rFonts w:cstheme="minorHAnsi"/>
                      <w:b/>
                      <w:bCs/>
                      <w:color w:val="000000" w:themeColor="text1"/>
                      <w:sz w:val="26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cstheme="minorHAnsi"/>
                      <w:b/>
                      <w:bCs/>
                      <w:color w:val="000000" w:themeColor="text1"/>
                      <w:sz w:val="26"/>
                      <w:szCs w:val="24"/>
                    </w:rPr>
                    <w:t>e</w:t>
                  </w:r>
                  <w:r w:rsidRPr="005D16FB">
                    <w:rPr>
                      <w:rFonts w:cstheme="minorHAnsi"/>
                      <w:b/>
                      <w:bCs/>
                      <w:color w:val="000000" w:themeColor="text1"/>
                      <w:sz w:val="26"/>
                      <w:szCs w:val="24"/>
                    </w:rPr>
                    <w:t>E</w:t>
                  </w:r>
                  <w:proofErr w:type="spellEnd"/>
                  <w:proofErr w:type="gramEnd"/>
                  <w:r w:rsidRPr="005D16FB">
                    <w:rPr>
                      <w:rFonts w:cstheme="minorHAnsi"/>
                      <w:b/>
                      <w:bCs/>
                      <w:color w:val="000000" w:themeColor="text1"/>
                      <w:sz w:val="26"/>
                      <w:szCs w:val="24"/>
                    </w:rPr>
                    <w:t>:</w:t>
                  </w:r>
                </w:p>
                <w:p w:rsidR="00CA6CA4" w:rsidRPr="005D16FB" w:rsidRDefault="00CA6CA4" w:rsidP="000207F9">
                  <w:pPr>
                    <w:rPr>
                      <w:rFonts w:cstheme="minorHAnsi"/>
                      <w:color w:val="000000" w:themeColor="text1"/>
                      <w:sz w:val="24"/>
                    </w:rPr>
                  </w:pPr>
                </w:p>
              </w:txbxContent>
            </v:textbox>
          </v:rect>
        </w:pict>
      </w:r>
      <w:r w:rsidR="005F7368">
        <w:rPr>
          <w:noProof/>
        </w:rPr>
        <w:pict>
          <v:shape id="_x0000_s1125" type="#_x0000_t202" style="position:absolute;margin-left:135.1pt;margin-top:-123pt;width:155.9pt;height:88.05pt;z-index:251785216;mso-position-horizontal-relative:text;mso-position-vertical-relative:text" strokecolor="white [3212]">
            <v:textbox style="mso-next-textbox:#_x0000_s1125">
              <w:txbxContent>
                <w:p w:rsidR="00CA6CA4" w:rsidRPr="000C3C2D" w:rsidRDefault="00CA6CA4" w:rsidP="00E40796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0C3C2D">
                    <w:rPr>
                      <w:rFonts w:ascii="Times New Roman" w:hAnsi="Times New Roman" w:cs="Times New Roman"/>
                    </w:rPr>
                    <w:t>Ms Office</w:t>
                  </w:r>
                </w:p>
                <w:p w:rsidR="00CA6CA4" w:rsidRPr="000C3C2D" w:rsidRDefault="00CA6CA4" w:rsidP="00E40796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0C3C2D">
                    <w:rPr>
                      <w:rFonts w:ascii="Times New Roman" w:hAnsi="Times New Roman" w:cs="Times New Roman"/>
                    </w:rPr>
                    <w:t>Windows 7, XP, 2000, 98</w:t>
                  </w:r>
                </w:p>
                <w:p w:rsidR="00CA6CA4" w:rsidRDefault="00CA6CA4" w:rsidP="00E40796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0C3C2D">
                    <w:rPr>
                      <w:rFonts w:ascii="Times New Roman" w:hAnsi="Times New Roman" w:cs="Times New Roman"/>
                    </w:rPr>
                    <w:t>Internet &amp; Web browsing</w:t>
                  </w:r>
                </w:p>
                <w:p w:rsidR="004A5EBE" w:rsidRDefault="004A5EBE" w:rsidP="00E40796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contextualSpacing w:val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Sap </w:t>
                  </w:r>
                </w:p>
                <w:p w:rsidR="004A5EBE" w:rsidRPr="000C3C2D" w:rsidRDefault="004A5EBE" w:rsidP="00E40796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contextualSpacing w:val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EziFit</w:t>
                  </w:r>
                  <w:proofErr w:type="spellEnd"/>
                </w:p>
                <w:p w:rsidR="00CA6CA4" w:rsidRDefault="00CA6CA4" w:rsidP="00E40796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contextualSpacing w:val="0"/>
                    <w:rPr>
                      <w:rFonts w:ascii="Times New Roman" w:hAnsi="Times New Roman" w:cs="Times New Roman"/>
                    </w:rPr>
                  </w:pPr>
                  <w:r w:rsidRPr="000C3C2D">
                    <w:rPr>
                      <w:rFonts w:ascii="Times New Roman" w:hAnsi="Times New Roman" w:cs="Times New Roman"/>
                    </w:rPr>
                    <w:t>Fast typing speed</w:t>
                  </w:r>
                </w:p>
                <w:p w:rsidR="00CA6CA4" w:rsidRDefault="00CA6CA4"/>
              </w:txbxContent>
            </v:textbox>
          </v:shape>
        </w:pict>
      </w:r>
      <w:r w:rsidR="005F7368">
        <w:rPr>
          <w:noProof/>
        </w:rPr>
        <w:pict>
          <v:shape id="_x0000_s1127" type="#_x0000_t120" style="position:absolute;margin-left:-51.55pt;margin-top:-83.25pt;width:11.2pt;height:11.3pt;z-index:251787264;mso-position-horizontal-relative:text;mso-position-vertical-relative:text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 w:rsidR="005F7368">
        <w:rPr>
          <w:noProof/>
        </w:rPr>
        <w:pict>
          <v:shape id="_x0000_s1128" type="#_x0000_t32" style="position:absolute;margin-left:-24.75pt;margin-top:-64.7pt;width:122.6pt;height:0;z-index:251788288;mso-position-horizontal-relative:text;mso-position-vertical-relative:text" o:connectortype="straight" strokecolor="white [3212]"/>
        </w:pict>
      </w:r>
      <w:r w:rsidR="005F7368">
        <w:rPr>
          <w:noProof/>
        </w:rPr>
        <w:pict>
          <v:rect id="_x0000_s1126" style="position:absolute;margin-left:-37.9pt;margin-top:-88.5pt;width:143.55pt;height:19.7pt;z-index:251786240;mso-position-horizontal-relative:text;mso-position-vertical-relative:text" filled="f" stroked="f">
            <v:textbox style="mso-next-textbox:#_x0000_s1126">
              <w:txbxContent>
                <w:p w:rsidR="00CA6CA4" w:rsidRPr="00C92168" w:rsidRDefault="00CA6CA4" w:rsidP="00E40796">
                  <w:pP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</w:rPr>
                  </w:pPr>
                  <w:r w:rsidRPr="00C92168"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  </w:t>
                  </w:r>
                  <w:r w:rsidRPr="00C92168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4"/>
                    </w:rPr>
                    <w:t>COMPUTER</w:t>
                  </w:r>
                  <w:r w:rsidRPr="00C92168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</w:rPr>
                    <w:t xml:space="preserve"> </w:t>
                  </w:r>
                  <w:r w:rsidRPr="00C92168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4"/>
                    </w:rPr>
                    <w:t>SKILLS</w:t>
                  </w:r>
                </w:p>
                <w:p w:rsidR="00CA6CA4" w:rsidRPr="00C92168" w:rsidRDefault="00CA6CA4" w:rsidP="00E40796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</w:p>
                <w:p w:rsidR="00CA6CA4" w:rsidRPr="005D16FB" w:rsidRDefault="00CA6CA4" w:rsidP="00E40796">
                  <w:pPr>
                    <w:spacing w:line="240" w:lineRule="auto"/>
                    <w:rPr>
                      <w:rFonts w:cstheme="minorHAnsi"/>
                      <w:b/>
                      <w:bCs/>
                      <w:color w:val="000000" w:themeColor="text1"/>
                      <w:sz w:val="26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cstheme="minorHAnsi"/>
                      <w:b/>
                      <w:bCs/>
                      <w:color w:val="000000" w:themeColor="text1"/>
                      <w:sz w:val="26"/>
                      <w:szCs w:val="24"/>
                    </w:rPr>
                    <w:t>e</w:t>
                  </w:r>
                  <w:r w:rsidRPr="005D16FB">
                    <w:rPr>
                      <w:rFonts w:cstheme="minorHAnsi"/>
                      <w:b/>
                      <w:bCs/>
                      <w:color w:val="000000" w:themeColor="text1"/>
                      <w:sz w:val="26"/>
                      <w:szCs w:val="24"/>
                    </w:rPr>
                    <w:t>E</w:t>
                  </w:r>
                  <w:proofErr w:type="spellEnd"/>
                  <w:proofErr w:type="gramEnd"/>
                  <w:r w:rsidRPr="005D16FB">
                    <w:rPr>
                      <w:rFonts w:cstheme="minorHAnsi"/>
                      <w:b/>
                      <w:bCs/>
                      <w:color w:val="000000" w:themeColor="text1"/>
                      <w:sz w:val="26"/>
                      <w:szCs w:val="24"/>
                    </w:rPr>
                    <w:t>:</w:t>
                  </w:r>
                </w:p>
                <w:p w:rsidR="00CA6CA4" w:rsidRPr="005D16FB" w:rsidRDefault="00CA6CA4" w:rsidP="00E40796">
                  <w:pPr>
                    <w:rPr>
                      <w:rFonts w:cstheme="minorHAnsi"/>
                      <w:color w:val="000000" w:themeColor="text1"/>
                      <w:sz w:val="24"/>
                    </w:rPr>
                  </w:pPr>
                </w:p>
              </w:txbxContent>
            </v:textbox>
          </v:rect>
        </w:pict>
      </w:r>
      <w:r w:rsidR="005F7368">
        <w:rPr>
          <w:noProof/>
        </w:rPr>
        <w:pict>
          <v:shape id="_x0000_s1131" type="#_x0000_t202" style="position:absolute;margin-left:130.5pt;margin-top:-38.1pt;width:304.5pt;height:49.35pt;z-index:251791360;mso-position-horizontal-relative:text;mso-position-vertical-relative:text" strokecolor="white [3212]">
            <v:textbox>
              <w:txbxContent>
                <w:p w:rsidR="00E64E09" w:rsidRDefault="00E64E09" w:rsidP="00E40796">
                  <w:pPr>
                    <w:rPr>
                      <w:rFonts w:ascii="Times New Roman" w:hAnsi="Times New Roman" w:cs="Times New Roman"/>
                    </w:rPr>
                  </w:pPr>
                </w:p>
                <w:p w:rsidR="00CA6CA4" w:rsidRDefault="00CA6CA4" w:rsidP="00E40796">
                  <w:r w:rsidRPr="00653F9B">
                    <w:rPr>
                      <w:rFonts w:ascii="Times New Roman" w:hAnsi="Times New Roman" w:cs="Times New Roman"/>
                    </w:rPr>
                    <w:t>Will be furnished upon request</w:t>
                  </w:r>
                </w:p>
                <w:p w:rsidR="00CA6CA4" w:rsidRDefault="00CA6CA4"/>
              </w:txbxContent>
            </v:textbox>
          </v:shape>
        </w:pict>
      </w:r>
      <w:r w:rsidR="005F7368">
        <w:rPr>
          <w:noProof/>
        </w:rPr>
        <w:pict>
          <v:rect id="_x0000_s1085" style="position:absolute;margin-left:-16.9pt;margin-top:-17.85pt;width:115.15pt;height:25.35pt;z-index:251747328;mso-position-horizontal-relative:text;mso-position-vertical-relative:text" filled="f" stroked="f">
            <v:textbox style="mso-next-textbox:#_x0000_s1085">
              <w:txbxContent>
                <w:p w:rsidR="00CA6CA4" w:rsidRPr="00156836" w:rsidRDefault="00CA6CA4" w:rsidP="00D23838">
                  <w:pPr>
                    <w:spacing w:after="120" w:line="240" w:lineRule="auto"/>
                    <w:jc w:val="both"/>
                    <w:rPr>
                      <w:rFonts w:cstheme="minorHAnsi"/>
                      <w:color w:val="0D0D0D" w:themeColor="text1" w:themeTint="F2"/>
                      <w:sz w:val="26"/>
                      <w:szCs w:val="26"/>
                    </w:rPr>
                  </w:pPr>
                  <w:r w:rsidRPr="00C92168"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REFERENCE</w:t>
                  </w:r>
                </w:p>
                <w:p w:rsidR="00CA6CA4" w:rsidRPr="00D23838" w:rsidRDefault="00CA6CA4" w:rsidP="00D23838">
                  <w:pPr>
                    <w:rPr>
                      <w:rFonts w:cstheme="minorHAnsi"/>
                      <w:color w:val="FFFFFF" w:themeColor="background1"/>
                      <w:sz w:val="20"/>
                    </w:rPr>
                  </w:pPr>
                </w:p>
              </w:txbxContent>
            </v:textbox>
          </v:rect>
        </w:pict>
      </w:r>
      <w:r w:rsidR="00675D09">
        <w:rPr>
          <w:noProof/>
        </w:rPr>
        <w:drawing>
          <wp:anchor distT="0" distB="0" distL="114300" distR="114300" simplePos="0" relativeHeight="251769856" behindDoc="1" locked="0" layoutInCell="1" allowOverlap="1">
            <wp:simplePos x="0" y="0"/>
            <wp:positionH relativeFrom="margin">
              <wp:posOffset>-1047750</wp:posOffset>
            </wp:positionH>
            <wp:positionV relativeFrom="margin">
              <wp:posOffset>-1847850</wp:posOffset>
            </wp:positionV>
            <wp:extent cx="7810500" cy="11906250"/>
            <wp:effectExtent l="19050" t="0" r="0" b="0"/>
            <wp:wrapSquare wrapText="bothSides"/>
            <wp:docPr id="15" name="Picture 0" descr="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11906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3D14">
        <w:rPr>
          <w:noProof/>
        </w:rPr>
        <w:pict>
          <v:rect id="_x0000_s1111" style="position:absolute;margin-left:-47.4pt;margin-top:-400.65pt;width:155.4pt;height:39.7pt;z-index:251773952;mso-position-horizontal-relative:text;mso-position-vertical-relative:text" filled="f" stroked="f">
            <v:textbox style="mso-next-textbox:#_x0000_s1111">
              <w:txbxContent>
                <w:p w:rsidR="00CA6CA4" w:rsidRPr="00C92168" w:rsidRDefault="00CA6CA4" w:rsidP="00DF0EA3">
                  <w:pPr>
                    <w:spacing w:line="240" w:lineRule="auto"/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</w:rPr>
                  </w:pPr>
                  <w:r w:rsidRPr="00C92168"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26"/>
                      <w:szCs w:val="28"/>
                    </w:rPr>
                    <w:t>RESEARCH PROJECT</w:t>
                  </w:r>
                  <w:r w:rsidR="00E64E09"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26"/>
                      <w:szCs w:val="28"/>
                    </w:rPr>
                    <w:t>S</w:t>
                  </w:r>
                </w:p>
              </w:txbxContent>
            </v:textbox>
          </v:rect>
        </w:pict>
      </w:r>
      <w:r w:rsidR="006D3D14">
        <w:rPr>
          <w:noProof/>
        </w:rPr>
        <w:pict>
          <v:shape id="_x0000_s1090" type="#_x0000_t120" style="position:absolute;margin-left:-53pt;margin-top:-601.5pt;width:11.2pt;height:11.3pt;z-index:251751424;mso-position-horizontal-relative:text;mso-position-vertical-relative:text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 w:rsidR="006D3D14" w:rsidRPr="006D3D14">
        <w:rPr>
          <w:noProof/>
          <w:color w:val="000000" w:themeColor="text1"/>
        </w:rPr>
        <w:pict>
          <v:shape id="_x0000_s1081" type="#_x0000_t32" style="position:absolute;margin-left:-39.4pt;margin-top:-586.5pt;width:153.3pt;height:.2pt;z-index:251743232;mso-position-horizontal-relative:text;mso-position-vertical-relative:text" o:connectortype="straight" strokecolor="white [3212]"/>
        </w:pict>
      </w:r>
      <w:r w:rsidR="006D3D14">
        <w:rPr>
          <w:noProof/>
        </w:rPr>
        <w:pict>
          <v:rect id="_x0000_s1104" style="position:absolute;margin-left:-48.1pt;margin-top:-610.6pt;width:164pt;height:27.1pt;z-index:251765760;mso-position-horizontal-relative:text;mso-position-vertical-relative:text" filled="f" stroked="f">
            <v:textbox style="mso-next-textbox:#_x0000_s1104">
              <w:txbxContent>
                <w:p w:rsidR="00CA6CA4" w:rsidRPr="00C92168" w:rsidRDefault="00CA6CA4" w:rsidP="000207F9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C92168"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  RESPONSIBILITIES</w:t>
                  </w:r>
                </w:p>
                <w:p w:rsidR="00CA6CA4" w:rsidRPr="005D16FB" w:rsidRDefault="00CA6CA4" w:rsidP="000207F9">
                  <w:pPr>
                    <w:spacing w:line="240" w:lineRule="auto"/>
                    <w:rPr>
                      <w:rFonts w:cstheme="minorHAnsi"/>
                      <w:b/>
                      <w:bCs/>
                      <w:color w:val="000000" w:themeColor="text1"/>
                      <w:sz w:val="26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cstheme="minorHAnsi"/>
                      <w:b/>
                      <w:bCs/>
                      <w:color w:val="000000" w:themeColor="text1"/>
                      <w:sz w:val="26"/>
                      <w:szCs w:val="24"/>
                    </w:rPr>
                    <w:t>e</w:t>
                  </w:r>
                  <w:r w:rsidRPr="005D16FB">
                    <w:rPr>
                      <w:rFonts w:cstheme="minorHAnsi"/>
                      <w:b/>
                      <w:bCs/>
                      <w:color w:val="000000" w:themeColor="text1"/>
                      <w:sz w:val="26"/>
                      <w:szCs w:val="24"/>
                    </w:rPr>
                    <w:t>E</w:t>
                  </w:r>
                  <w:proofErr w:type="spellEnd"/>
                  <w:proofErr w:type="gramEnd"/>
                  <w:r w:rsidRPr="005D16FB">
                    <w:rPr>
                      <w:rFonts w:cstheme="minorHAnsi"/>
                      <w:b/>
                      <w:bCs/>
                      <w:color w:val="000000" w:themeColor="text1"/>
                      <w:sz w:val="26"/>
                      <w:szCs w:val="24"/>
                    </w:rPr>
                    <w:t>:</w:t>
                  </w:r>
                </w:p>
                <w:p w:rsidR="00CA6CA4" w:rsidRPr="005D16FB" w:rsidRDefault="00CA6CA4" w:rsidP="000207F9">
                  <w:pPr>
                    <w:rPr>
                      <w:rFonts w:cstheme="minorHAnsi"/>
                      <w:color w:val="000000" w:themeColor="text1"/>
                      <w:sz w:val="24"/>
                    </w:rPr>
                  </w:pPr>
                </w:p>
              </w:txbxContent>
            </v:textbox>
          </v:rect>
        </w:pict>
      </w:r>
      <w:r w:rsidR="006D3D14">
        <w:rPr>
          <w:noProof/>
        </w:rPr>
        <w:pict>
          <v:shape id="_x0000_s1114" type="#_x0000_t202" style="position:absolute;margin-left:111.45pt;margin-top:-714.75pt;width:397.8pt;height:315.75pt;z-index:251776000;mso-position-horizontal-relative:text;mso-position-vertical-relative:text" fillcolor="white [3201]" strokecolor="white [3212]" strokeweight="1pt">
            <v:stroke dashstyle="dash"/>
            <v:shadow color="#868686"/>
            <v:textbox style="mso-next-textbox:#_x0000_s1114">
              <w:txbxContent>
                <w:p w:rsidR="001B4385" w:rsidRPr="001B4385" w:rsidRDefault="001B4385" w:rsidP="001B4385">
                  <w:pPr>
                    <w:pStyle w:val="ListParagraph"/>
                    <w:numPr>
                      <w:ilvl w:val="3"/>
                      <w:numId w:val="48"/>
                    </w:num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B4385">
                    <w:rPr>
                      <w:rFonts w:ascii="Times New Roman" w:eastAsia="Times New Roman" w:hAnsi="Times New Roman" w:cs="Times New Roman"/>
                    </w:rPr>
                    <w:t xml:space="preserve">DNA &amp; RNA extraction, gel </w:t>
                  </w:r>
                  <w:proofErr w:type="spellStart"/>
                  <w:r w:rsidRPr="001B4385">
                    <w:rPr>
                      <w:rFonts w:ascii="Times New Roman" w:eastAsia="Times New Roman" w:hAnsi="Times New Roman" w:cs="Times New Roman"/>
                    </w:rPr>
                    <w:t>electropher</w:t>
                  </w:r>
                  <w:r w:rsidR="00726829">
                    <w:rPr>
                      <w:rFonts w:ascii="Times New Roman" w:eastAsia="Times New Roman" w:hAnsi="Times New Roman" w:cs="Times New Roman"/>
                    </w:rPr>
                    <w:t>osis</w:t>
                  </w:r>
                  <w:proofErr w:type="spellEnd"/>
                  <w:r w:rsidR="0075793C">
                    <w:rPr>
                      <w:rFonts w:ascii="Times New Roman" w:eastAsia="Times New Roman" w:hAnsi="Times New Roman" w:cs="Times New Roman"/>
                    </w:rPr>
                    <w:t>, animal handling</w:t>
                  </w:r>
                  <w:r w:rsidR="00726829"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  <w:p w:rsidR="000D4298" w:rsidRPr="00AD2E34" w:rsidRDefault="000D4298" w:rsidP="001B4385">
                  <w:pPr>
                    <w:pStyle w:val="ListParagraph"/>
                    <w:numPr>
                      <w:ilvl w:val="3"/>
                      <w:numId w:val="48"/>
                    </w:num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AD2E34">
                    <w:rPr>
                      <w:rFonts w:ascii="Times New Roman" w:eastAsia="Times New Roman" w:hAnsi="Times New Roman" w:cs="Times New Roman"/>
                    </w:rPr>
                    <w:t>Techniques related to food; total aerobic count, yeast and mold count, presence of pathogen count in different food products and medicines.</w:t>
                  </w:r>
                </w:p>
                <w:p w:rsidR="00CA6CA4" w:rsidRDefault="00CA6CA4" w:rsidP="00AD2E34">
                  <w:pPr>
                    <w:pStyle w:val="ListParagraph"/>
                    <w:numPr>
                      <w:ilvl w:val="0"/>
                      <w:numId w:val="48"/>
                    </w:num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Techniques related to food; total aerobic count, yeast and mold count, total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coliforms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, fecal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coliforms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, Salmonella detection in food samples.</w:t>
                  </w:r>
                </w:p>
                <w:p w:rsidR="00A13F9A" w:rsidRDefault="00A13F9A" w:rsidP="00AD2E34">
                  <w:pPr>
                    <w:pStyle w:val="ListParagraph"/>
                    <w:numPr>
                      <w:ilvl w:val="0"/>
                      <w:numId w:val="48"/>
                    </w:num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Daily reporting on SAP and maintain log books.</w:t>
                  </w:r>
                </w:p>
                <w:p w:rsidR="00CA6CA4" w:rsidRDefault="00CA6CA4" w:rsidP="00AD2E34">
                  <w:pPr>
                    <w:pStyle w:val="ListParagraph"/>
                    <w:numPr>
                      <w:ilvl w:val="0"/>
                      <w:numId w:val="48"/>
                    </w:num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341F4">
                    <w:rPr>
                      <w:rFonts w:ascii="Times New Roman" w:eastAsia="Times New Roman" w:hAnsi="Times New Roman" w:cs="Times New Roman"/>
                    </w:rPr>
                    <w:t>Plant tissue culture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techniques related to media &amp; explants preparation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of  “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 xml:space="preserve">Sugar Cane” . </w:t>
                  </w:r>
                </w:p>
                <w:p w:rsidR="00CA6CA4" w:rsidRPr="00C92168" w:rsidRDefault="00CA6CA4" w:rsidP="00AD2E34">
                  <w:pPr>
                    <w:pStyle w:val="ListParagraph"/>
                    <w:numPr>
                      <w:ilvl w:val="0"/>
                      <w:numId w:val="48"/>
                    </w:num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B341F4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Pr="00C92168">
                    <w:rPr>
                      <w:rFonts w:ascii="Times New Roman" w:eastAsia="Times New Roman" w:hAnsi="Times New Roman" w:cs="Times New Roman"/>
                    </w:rPr>
                    <w:t xml:space="preserve">Proper </w:t>
                  </w:r>
                  <w:r>
                    <w:rPr>
                      <w:rFonts w:ascii="Times New Roman" w:eastAsia="Times New Roman" w:hAnsi="Times New Roman" w:cs="Times New Roman"/>
                    </w:rPr>
                    <w:t>handling and</w:t>
                  </w:r>
                  <w:r w:rsidRPr="00C92168">
                    <w:rPr>
                      <w:rFonts w:ascii="Times New Roman" w:eastAsia="Times New Roman" w:hAnsi="Times New Roman" w:cs="Times New Roman"/>
                    </w:rPr>
                    <w:t xml:space="preserve"> lab management </w:t>
                  </w:r>
                </w:p>
                <w:p w:rsidR="00CA6CA4" w:rsidRDefault="00CA6CA4" w:rsidP="00AD2E34">
                  <w:pPr>
                    <w:pStyle w:val="ListParagraph"/>
                    <w:numPr>
                      <w:ilvl w:val="0"/>
                      <w:numId w:val="48"/>
                    </w:num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C92168">
                    <w:rPr>
                      <w:rFonts w:ascii="Times New Roman" w:eastAsia="Times New Roman" w:hAnsi="Times New Roman" w:cs="Times New Roman"/>
                    </w:rPr>
                    <w:t>Media preparation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and s</w:t>
                  </w:r>
                  <w:r w:rsidRPr="00C92168">
                    <w:rPr>
                      <w:rFonts w:ascii="Times New Roman" w:eastAsia="Times New Roman" w:hAnsi="Times New Roman" w:cs="Times New Roman"/>
                    </w:rPr>
                    <w:t>ample collection under aseptic conditions.</w:t>
                  </w:r>
                </w:p>
                <w:p w:rsidR="00CA6CA4" w:rsidRDefault="00CA6CA4" w:rsidP="00AD2E34">
                  <w:pPr>
                    <w:pStyle w:val="ListParagraph"/>
                    <w:numPr>
                      <w:ilvl w:val="0"/>
                      <w:numId w:val="48"/>
                    </w:num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Screening of synthetic and crude molecular samples.</w:t>
                  </w:r>
                </w:p>
                <w:p w:rsidR="00CA6CA4" w:rsidRPr="00A13F9A" w:rsidRDefault="00CA6CA4" w:rsidP="00A13F9A">
                  <w:pPr>
                    <w:pStyle w:val="ListParagraph"/>
                    <w:numPr>
                      <w:ilvl w:val="0"/>
                      <w:numId w:val="48"/>
                    </w:num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Learn techniques related to the Leishmanicidal activity, Bactericidal activity by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Alamar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blue assay,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Cytotoxicity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Phytotoxicity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, Insecticidal activity, Fungicidal activity.</w:t>
                  </w:r>
                </w:p>
                <w:p w:rsidR="00CA6CA4" w:rsidRPr="00B341F4" w:rsidRDefault="00CA6CA4" w:rsidP="00AD2E34">
                  <w:pPr>
                    <w:pStyle w:val="ListParagraph"/>
                    <w:numPr>
                      <w:ilvl w:val="0"/>
                      <w:numId w:val="48"/>
                    </w:num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Class management, solving issues of students by direct communication of teachers, dealing visiting faculty being CR of class.</w:t>
                  </w:r>
                </w:p>
                <w:p w:rsidR="00CA6CA4" w:rsidRDefault="00CA6CA4"/>
              </w:txbxContent>
            </v:textbox>
          </v:shape>
        </w:pict>
      </w:r>
      <w:r w:rsidR="006D3D14">
        <w:rPr>
          <w:noProof/>
        </w:rPr>
        <w:pict>
          <v:shape id="_x0000_s1083" type="#_x0000_t120" style="position:absolute;margin-left:-58.1pt;margin-top:-374.8pt;width:11.2pt;height:11.3pt;z-index:251745280;mso-position-horizontal-relative:text;mso-position-vertical-relative:text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 w:rsidR="006D3D14">
        <w:rPr>
          <w:noProof/>
        </w:rPr>
        <w:pict>
          <v:shape id="_x0000_s1129" type="#_x0000_t32" style="position:absolute;margin-left:-44.2pt;margin-top:-358.9pt;width:153.3pt;height:.2pt;z-index:251789312;mso-position-horizontal-relative:text;mso-position-vertical-relative:text" o:connectortype="straight" strokecolor="white [3212]"/>
        </w:pict>
      </w:r>
      <w:r w:rsidR="006D3D14">
        <w:rPr>
          <w:noProof/>
        </w:rPr>
        <w:pict>
          <v:shape id="_x0000_s1118" type="#_x0000_t202" style="position:absolute;margin-left:111.75pt;margin-top:-400.65pt;width:363.75pt;height:73.65pt;z-index:251780096;mso-position-horizontal-relative:text;mso-position-vertical-relative:text" strokecolor="white [3212]">
            <v:textbox style="mso-next-textbox:#_x0000_s1118">
              <w:txbxContent>
                <w:p w:rsidR="00CA6CA4" w:rsidRDefault="00CA6CA4" w:rsidP="00653F9B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653F9B">
                    <w:rPr>
                      <w:rFonts w:ascii="Times New Roman" w:hAnsi="Times New Roman" w:cs="Times New Roman"/>
                      <w:sz w:val="24"/>
                    </w:rPr>
                    <w:t>Physiochemical evaluation &amp; liability of dromedary milk in combating various pathogens.</w:t>
                  </w:r>
                </w:p>
                <w:p w:rsidR="005F7368" w:rsidRPr="00653F9B" w:rsidRDefault="005F7368" w:rsidP="00653F9B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LAB responsible for enhancing Antibiotic susceptibility pattern and gene-transference </w:t>
                  </w:r>
                </w:p>
                <w:p w:rsidR="00CA6CA4" w:rsidRPr="00653F9B" w:rsidRDefault="00CA6CA4" w:rsidP="00653F9B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653F9B">
                    <w:rPr>
                      <w:rFonts w:cs="Arial"/>
                    </w:rPr>
                    <w:t xml:space="preserve"> </w:t>
                  </w:r>
                </w:p>
                <w:p w:rsidR="00CA6CA4" w:rsidRPr="00653F9B" w:rsidRDefault="00CA6CA4" w:rsidP="00653F9B">
                  <w:pPr>
                    <w:ind w:left="36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 w:rsidR="006D3D14">
        <w:rPr>
          <w:noProof/>
        </w:rPr>
        <w:pict>
          <v:rect id="_x0000_s1063" style="position:absolute;margin-left:-48.2pt;margin-top:-108.75pt;width:135.45pt;height:27.6pt;z-index:251717632;mso-position-horizontal-relative:text;mso-position-vertical-relative:text" filled="f" stroked="f">
            <v:textbox style="mso-next-textbox:#_x0000_s1063">
              <w:txbxContent>
                <w:p w:rsidR="00CA6CA4" w:rsidRPr="00D23838" w:rsidRDefault="00CA6CA4" w:rsidP="00D23838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 w:rsidR="006D3D14">
        <w:rPr>
          <w:noProof/>
        </w:rPr>
        <w:pict>
          <v:rect id="_x0000_s1074" style="position:absolute;margin-left:121.4pt;margin-top:-750.05pt;width:394.6pt;height:266.6pt;z-index:251735040;mso-position-horizontal-relative:text;mso-position-vertical-relative:text" filled="f" stroked="f">
            <v:textbox style="mso-next-textbox:#_x0000_s1074">
              <w:txbxContent>
                <w:p w:rsidR="00CA6CA4" w:rsidRDefault="00CA6CA4" w:rsidP="00A82E00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  <w:p w:rsidR="00CA6CA4" w:rsidRPr="001D228D" w:rsidRDefault="00CA6CA4" w:rsidP="001D228D">
                  <w:pPr>
                    <w:spacing w:line="360" w:lineRule="auto"/>
                    <w:ind w:left="36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</w:p>
                <w:p w:rsidR="00CA6CA4" w:rsidRDefault="00CA6CA4" w:rsidP="004C6EC8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Cs w:val="24"/>
                    </w:rPr>
                  </w:pPr>
                </w:p>
                <w:p w:rsidR="00CA6CA4" w:rsidRPr="004C6EC8" w:rsidRDefault="00CA6CA4" w:rsidP="004C6EC8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Cs w:val="24"/>
                    </w:rPr>
                    <w:t xml:space="preserve">  </w:t>
                  </w:r>
                </w:p>
                <w:p w:rsidR="00CA6CA4" w:rsidRPr="00D23838" w:rsidRDefault="00CA6CA4" w:rsidP="001A1951">
                  <w:pPr>
                    <w:spacing w:after="0"/>
                    <w:rPr>
                      <w:rFonts w:cstheme="minorHAnsi"/>
                    </w:rPr>
                  </w:pPr>
                </w:p>
              </w:txbxContent>
            </v:textbox>
          </v:rect>
        </w:pict>
      </w:r>
      <w:r w:rsidR="000207F9">
        <w:rPr>
          <w:noProof/>
        </w:rPr>
        <w:t xml:space="preserve"> </w:t>
      </w:r>
    </w:p>
    <w:sectPr w:rsidR="007356B1" w:rsidSect="001568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bertus">
    <w:altName w:val="Candara"/>
    <w:charset w:val="00"/>
    <w:family w:val="swiss"/>
    <w:pitch w:val="variable"/>
    <w:sig w:usb0="00000001" w:usb1="00000000" w:usb2="00000000" w:usb3="00000000" w:csb0="00000093" w:csb1="00000000"/>
  </w:font>
  <w:font w:name="Decker">
    <w:altName w:val="Trebuchet MS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4106"/>
      </v:shape>
    </w:pict>
  </w:numPicBullet>
  <w:abstractNum w:abstractNumId="0">
    <w:nsid w:val="04CB2086"/>
    <w:multiLevelType w:val="hybridMultilevel"/>
    <w:tmpl w:val="EB081E52"/>
    <w:lvl w:ilvl="0" w:tplc="8A9AD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04520"/>
    <w:multiLevelType w:val="hybridMultilevel"/>
    <w:tmpl w:val="611A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A16CB"/>
    <w:multiLevelType w:val="hybridMultilevel"/>
    <w:tmpl w:val="499A0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43C3D"/>
    <w:multiLevelType w:val="hybridMultilevel"/>
    <w:tmpl w:val="410CC368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>
    <w:nsid w:val="0DB21B20"/>
    <w:multiLevelType w:val="hybridMultilevel"/>
    <w:tmpl w:val="9AD09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C1825"/>
    <w:multiLevelType w:val="hybridMultilevel"/>
    <w:tmpl w:val="176E1716"/>
    <w:lvl w:ilvl="0" w:tplc="5204F6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A2CA2"/>
    <w:multiLevelType w:val="hybridMultilevel"/>
    <w:tmpl w:val="16DC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27FB9"/>
    <w:multiLevelType w:val="hybridMultilevel"/>
    <w:tmpl w:val="6FE28F6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17FA7663"/>
    <w:multiLevelType w:val="hybridMultilevel"/>
    <w:tmpl w:val="FFDA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D21B3E"/>
    <w:multiLevelType w:val="hybridMultilevel"/>
    <w:tmpl w:val="7C5E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C7172D"/>
    <w:multiLevelType w:val="hybridMultilevel"/>
    <w:tmpl w:val="7E8A0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065A2A"/>
    <w:multiLevelType w:val="hybridMultilevel"/>
    <w:tmpl w:val="8C504E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011A6D"/>
    <w:multiLevelType w:val="hybridMultilevel"/>
    <w:tmpl w:val="FEBAB9A2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3">
    <w:nsid w:val="2E8013ED"/>
    <w:multiLevelType w:val="hybridMultilevel"/>
    <w:tmpl w:val="54F80F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E91450"/>
    <w:multiLevelType w:val="hybridMultilevel"/>
    <w:tmpl w:val="D724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0C5EA6"/>
    <w:multiLevelType w:val="hybridMultilevel"/>
    <w:tmpl w:val="7DB4C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1B0E55"/>
    <w:multiLevelType w:val="hybridMultilevel"/>
    <w:tmpl w:val="23B8B3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B65956"/>
    <w:multiLevelType w:val="hybridMultilevel"/>
    <w:tmpl w:val="03506AF8"/>
    <w:lvl w:ilvl="0" w:tplc="5204F6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837E07"/>
    <w:multiLevelType w:val="hybridMultilevel"/>
    <w:tmpl w:val="519A1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9C86D38"/>
    <w:multiLevelType w:val="hybridMultilevel"/>
    <w:tmpl w:val="7B92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53E1F"/>
    <w:multiLevelType w:val="hybridMultilevel"/>
    <w:tmpl w:val="EF5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7B6632"/>
    <w:multiLevelType w:val="hybridMultilevel"/>
    <w:tmpl w:val="F5FC58D0"/>
    <w:lvl w:ilvl="0" w:tplc="8A9ADC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AE7152"/>
    <w:multiLevelType w:val="hybridMultilevel"/>
    <w:tmpl w:val="3F087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BF41EC1"/>
    <w:multiLevelType w:val="hybridMultilevel"/>
    <w:tmpl w:val="28709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66326D"/>
    <w:multiLevelType w:val="hybridMultilevel"/>
    <w:tmpl w:val="8A1A7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39B2464"/>
    <w:multiLevelType w:val="hybridMultilevel"/>
    <w:tmpl w:val="59D2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E809D0"/>
    <w:multiLevelType w:val="hybridMultilevel"/>
    <w:tmpl w:val="29DA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874479"/>
    <w:multiLevelType w:val="hybridMultilevel"/>
    <w:tmpl w:val="BA5AB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F97FC5"/>
    <w:multiLevelType w:val="hybridMultilevel"/>
    <w:tmpl w:val="FFEE0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E425870"/>
    <w:multiLevelType w:val="hybridMultilevel"/>
    <w:tmpl w:val="9B9C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202AD8"/>
    <w:multiLevelType w:val="hybridMultilevel"/>
    <w:tmpl w:val="7D58124A"/>
    <w:lvl w:ilvl="0" w:tplc="0C8A508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252A02"/>
    <w:multiLevelType w:val="hybridMultilevel"/>
    <w:tmpl w:val="86423910"/>
    <w:lvl w:ilvl="0" w:tplc="5E426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7061EE"/>
    <w:multiLevelType w:val="hybridMultilevel"/>
    <w:tmpl w:val="648A8476"/>
    <w:lvl w:ilvl="0" w:tplc="0C4883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4F54D47"/>
    <w:multiLevelType w:val="hybridMultilevel"/>
    <w:tmpl w:val="CA641906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4">
    <w:nsid w:val="681254F8"/>
    <w:multiLevelType w:val="hybridMultilevel"/>
    <w:tmpl w:val="EA7C1DA6"/>
    <w:lvl w:ilvl="0" w:tplc="5204F6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346175"/>
    <w:multiLevelType w:val="hybridMultilevel"/>
    <w:tmpl w:val="19F07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C776A6B"/>
    <w:multiLevelType w:val="hybridMultilevel"/>
    <w:tmpl w:val="91A26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F2F1A88"/>
    <w:multiLevelType w:val="hybridMultilevel"/>
    <w:tmpl w:val="FABEE8AC"/>
    <w:lvl w:ilvl="0" w:tplc="90F4847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30104D"/>
    <w:multiLevelType w:val="hybridMultilevel"/>
    <w:tmpl w:val="FE92F5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1940D18"/>
    <w:multiLevelType w:val="hybridMultilevel"/>
    <w:tmpl w:val="E83E26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462E08"/>
    <w:multiLevelType w:val="hybridMultilevel"/>
    <w:tmpl w:val="3B30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9C61DF"/>
    <w:multiLevelType w:val="hybridMultilevel"/>
    <w:tmpl w:val="C746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6C0B1A"/>
    <w:multiLevelType w:val="hybridMultilevel"/>
    <w:tmpl w:val="0B9A8BBA"/>
    <w:lvl w:ilvl="0" w:tplc="5204F6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73232"/>
    <w:multiLevelType w:val="hybridMultilevel"/>
    <w:tmpl w:val="F36E4CDC"/>
    <w:lvl w:ilvl="0" w:tplc="E1F4D730">
      <w:start w:val="2004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D44DBC"/>
    <w:multiLevelType w:val="hybridMultilevel"/>
    <w:tmpl w:val="5940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BB7D2A"/>
    <w:multiLevelType w:val="hybridMultilevel"/>
    <w:tmpl w:val="FFE0B95C"/>
    <w:lvl w:ilvl="0" w:tplc="5204F6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A73686"/>
    <w:multiLevelType w:val="hybridMultilevel"/>
    <w:tmpl w:val="D15C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2A549D"/>
    <w:multiLevelType w:val="hybridMultilevel"/>
    <w:tmpl w:val="3740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221062"/>
    <w:multiLevelType w:val="hybridMultilevel"/>
    <w:tmpl w:val="985EED66"/>
    <w:lvl w:ilvl="0" w:tplc="38C652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4"/>
  </w:num>
  <w:num w:numId="3">
    <w:abstractNumId w:val="30"/>
  </w:num>
  <w:num w:numId="4">
    <w:abstractNumId w:val="43"/>
  </w:num>
  <w:num w:numId="5">
    <w:abstractNumId w:val="5"/>
  </w:num>
  <w:num w:numId="6">
    <w:abstractNumId w:val="23"/>
  </w:num>
  <w:num w:numId="7">
    <w:abstractNumId w:val="18"/>
  </w:num>
  <w:num w:numId="8">
    <w:abstractNumId w:val="42"/>
  </w:num>
  <w:num w:numId="9">
    <w:abstractNumId w:val="17"/>
  </w:num>
  <w:num w:numId="10">
    <w:abstractNumId w:val="45"/>
  </w:num>
  <w:num w:numId="11">
    <w:abstractNumId w:val="35"/>
  </w:num>
  <w:num w:numId="12">
    <w:abstractNumId w:val="1"/>
  </w:num>
  <w:num w:numId="13">
    <w:abstractNumId w:val="21"/>
  </w:num>
  <w:num w:numId="14">
    <w:abstractNumId w:val="6"/>
  </w:num>
  <w:num w:numId="15">
    <w:abstractNumId w:val="32"/>
  </w:num>
  <w:num w:numId="16">
    <w:abstractNumId w:val="0"/>
  </w:num>
  <w:num w:numId="17">
    <w:abstractNumId w:val="15"/>
  </w:num>
  <w:num w:numId="18">
    <w:abstractNumId w:val="48"/>
  </w:num>
  <w:num w:numId="19">
    <w:abstractNumId w:val="13"/>
  </w:num>
  <w:num w:numId="20">
    <w:abstractNumId w:val="41"/>
  </w:num>
  <w:num w:numId="21">
    <w:abstractNumId w:val="25"/>
  </w:num>
  <w:num w:numId="22">
    <w:abstractNumId w:val="46"/>
  </w:num>
  <w:num w:numId="23">
    <w:abstractNumId w:val="19"/>
  </w:num>
  <w:num w:numId="24">
    <w:abstractNumId w:val="26"/>
  </w:num>
  <w:num w:numId="25">
    <w:abstractNumId w:val="22"/>
  </w:num>
  <w:num w:numId="26">
    <w:abstractNumId w:val="12"/>
  </w:num>
  <w:num w:numId="27">
    <w:abstractNumId w:val="40"/>
  </w:num>
  <w:num w:numId="28">
    <w:abstractNumId w:val="2"/>
  </w:num>
  <w:num w:numId="29">
    <w:abstractNumId w:val="10"/>
  </w:num>
  <w:num w:numId="30">
    <w:abstractNumId w:val="20"/>
  </w:num>
  <w:num w:numId="31">
    <w:abstractNumId w:val="31"/>
  </w:num>
  <w:num w:numId="32">
    <w:abstractNumId w:val="14"/>
  </w:num>
  <w:num w:numId="33">
    <w:abstractNumId w:val="9"/>
  </w:num>
  <w:num w:numId="34">
    <w:abstractNumId w:val="3"/>
  </w:num>
  <w:num w:numId="35">
    <w:abstractNumId w:val="4"/>
  </w:num>
  <w:num w:numId="36">
    <w:abstractNumId w:val="8"/>
  </w:num>
  <w:num w:numId="37">
    <w:abstractNumId w:val="33"/>
  </w:num>
  <w:num w:numId="38">
    <w:abstractNumId w:val="38"/>
  </w:num>
  <w:num w:numId="39">
    <w:abstractNumId w:val="36"/>
  </w:num>
  <w:num w:numId="40">
    <w:abstractNumId w:val="11"/>
  </w:num>
  <w:num w:numId="41">
    <w:abstractNumId w:val="28"/>
  </w:num>
  <w:num w:numId="42">
    <w:abstractNumId w:val="7"/>
  </w:num>
  <w:num w:numId="43">
    <w:abstractNumId w:val="16"/>
  </w:num>
  <w:num w:numId="44">
    <w:abstractNumId w:val="29"/>
  </w:num>
  <w:num w:numId="45">
    <w:abstractNumId w:val="27"/>
  </w:num>
  <w:num w:numId="46">
    <w:abstractNumId w:val="39"/>
  </w:num>
  <w:num w:numId="47">
    <w:abstractNumId w:val="47"/>
  </w:num>
  <w:num w:numId="48">
    <w:abstractNumId w:val="44"/>
  </w:num>
  <w:num w:numId="4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C35DE8"/>
    <w:rsid w:val="000079DA"/>
    <w:rsid w:val="00015A56"/>
    <w:rsid w:val="000207F9"/>
    <w:rsid w:val="00023B1A"/>
    <w:rsid w:val="00025A60"/>
    <w:rsid w:val="0003192C"/>
    <w:rsid w:val="00034A60"/>
    <w:rsid w:val="0004574D"/>
    <w:rsid w:val="000648D7"/>
    <w:rsid w:val="00071429"/>
    <w:rsid w:val="000717A2"/>
    <w:rsid w:val="000742B2"/>
    <w:rsid w:val="0007469F"/>
    <w:rsid w:val="00074AD6"/>
    <w:rsid w:val="0008537E"/>
    <w:rsid w:val="00085CF0"/>
    <w:rsid w:val="000870F1"/>
    <w:rsid w:val="00095A6E"/>
    <w:rsid w:val="000B0B30"/>
    <w:rsid w:val="000B7D1D"/>
    <w:rsid w:val="000C3C2D"/>
    <w:rsid w:val="000D4298"/>
    <w:rsid w:val="000D4A47"/>
    <w:rsid w:val="000E3DF7"/>
    <w:rsid w:val="000E42EB"/>
    <w:rsid w:val="000E53FB"/>
    <w:rsid w:val="000E5D88"/>
    <w:rsid w:val="000F2F1D"/>
    <w:rsid w:val="000F6CE8"/>
    <w:rsid w:val="001042C4"/>
    <w:rsid w:val="001054A0"/>
    <w:rsid w:val="001055EC"/>
    <w:rsid w:val="001056A1"/>
    <w:rsid w:val="001141A0"/>
    <w:rsid w:val="00116809"/>
    <w:rsid w:val="001216C8"/>
    <w:rsid w:val="00133936"/>
    <w:rsid w:val="0013570C"/>
    <w:rsid w:val="00152FA6"/>
    <w:rsid w:val="00153184"/>
    <w:rsid w:val="00156836"/>
    <w:rsid w:val="001604FF"/>
    <w:rsid w:val="00166F81"/>
    <w:rsid w:val="001759FC"/>
    <w:rsid w:val="00182B57"/>
    <w:rsid w:val="00185773"/>
    <w:rsid w:val="001878BF"/>
    <w:rsid w:val="00190304"/>
    <w:rsid w:val="001A1951"/>
    <w:rsid w:val="001A6DC0"/>
    <w:rsid w:val="001B1520"/>
    <w:rsid w:val="001B4385"/>
    <w:rsid w:val="001D228D"/>
    <w:rsid w:val="001E5193"/>
    <w:rsid w:val="001E7B4B"/>
    <w:rsid w:val="0021369A"/>
    <w:rsid w:val="00214EBE"/>
    <w:rsid w:val="00226719"/>
    <w:rsid w:val="0024166C"/>
    <w:rsid w:val="00244C54"/>
    <w:rsid w:val="002547C9"/>
    <w:rsid w:val="002571F2"/>
    <w:rsid w:val="0026371A"/>
    <w:rsid w:val="00271036"/>
    <w:rsid w:val="002775C3"/>
    <w:rsid w:val="002807FE"/>
    <w:rsid w:val="00294213"/>
    <w:rsid w:val="00295AD2"/>
    <w:rsid w:val="00296977"/>
    <w:rsid w:val="002A35E2"/>
    <w:rsid w:val="002A7746"/>
    <w:rsid w:val="002B30ED"/>
    <w:rsid w:val="002B38AD"/>
    <w:rsid w:val="002C3E0F"/>
    <w:rsid w:val="002C5044"/>
    <w:rsid w:val="002D600F"/>
    <w:rsid w:val="002E60FE"/>
    <w:rsid w:val="002F23AF"/>
    <w:rsid w:val="002F3D57"/>
    <w:rsid w:val="002F5567"/>
    <w:rsid w:val="002F79E3"/>
    <w:rsid w:val="00300BFC"/>
    <w:rsid w:val="00316386"/>
    <w:rsid w:val="003258E5"/>
    <w:rsid w:val="003276AD"/>
    <w:rsid w:val="0034711F"/>
    <w:rsid w:val="003550E4"/>
    <w:rsid w:val="00360391"/>
    <w:rsid w:val="00373C75"/>
    <w:rsid w:val="00374B3E"/>
    <w:rsid w:val="00386096"/>
    <w:rsid w:val="003A160C"/>
    <w:rsid w:val="003A46D6"/>
    <w:rsid w:val="003B3C22"/>
    <w:rsid w:val="003C07DD"/>
    <w:rsid w:val="003C52AF"/>
    <w:rsid w:val="003C5E18"/>
    <w:rsid w:val="003D16D7"/>
    <w:rsid w:val="003D6F43"/>
    <w:rsid w:val="003D720A"/>
    <w:rsid w:val="0040019A"/>
    <w:rsid w:val="004069C6"/>
    <w:rsid w:val="004077F7"/>
    <w:rsid w:val="00410ACE"/>
    <w:rsid w:val="00416232"/>
    <w:rsid w:val="004173E5"/>
    <w:rsid w:val="004278ED"/>
    <w:rsid w:val="004370A1"/>
    <w:rsid w:val="00454481"/>
    <w:rsid w:val="00464463"/>
    <w:rsid w:val="0047389E"/>
    <w:rsid w:val="00476253"/>
    <w:rsid w:val="00485BF9"/>
    <w:rsid w:val="00485F4D"/>
    <w:rsid w:val="00496B6F"/>
    <w:rsid w:val="004A5EBE"/>
    <w:rsid w:val="004B2C8E"/>
    <w:rsid w:val="004B5052"/>
    <w:rsid w:val="004C2B01"/>
    <w:rsid w:val="004C372C"/>
    <w:rsid w:val="004C6EC8"/>
    <w:rsid w:val="004D59FC"/>
    <w:rsid w:val="005057B5"/>
    <w:rsid w:val="0050771A"/>
    <w:rsid w:val="0051358C"/>
    <w:rsid w:val="0052140C"/>
    <w:rsid w:val="00532D13"/>
    <w:rsid w:val="00532DD7"/>
    <w:rsid w:val="00535718"/>
    <w:rsid w:val="00546106"/>
    <w:rsid w:val="0057195A"/>
    <w:rsid w:val="00571D35"/>
    <w:rsid w:val="00573AC8"/>
    <w:rsid w:val="00574048"/>
    <w:rsid w:val="00582F6E"/>
    <w:rsid w:val="005875DE"/>
    <w:rsid w:val="005A1FC1"/>
    <w:rsid w:val="005B4F0F"/>
    <w:rsid w:val="005B6B30"/>
    <w:rsid w:val="005C459A"/>
    <w:rsid w:val="005D16FB"/>
    <w:rsid w:val="005D670A"/>
    <w:rsid w:val="005D7778"/>
    <w:rsid w:val="005E4974"/>
    <w:rsid w:val="005E4D3C"/>
    <w:rsid w:val="005E5CEF"/>
    <w:rsid w:val="005E60B9"/>
    <w:rsid w:val="005F7368"/>
    <w:rsid w:val="00601D34"/>
    <w:rsid w:val="00604B9F"/>
    <w:rsid w:val="00604F45"/>
    <w:rsid w:val="0061140A"/>
    <w:rsid w:val="00614C56"/>
    <w:rsid w:val="006163C0"/>
    <w:rsid w:val="0062176E"/>
    <w:rsid w:val="00626F04"/>
    <w:rsid w:val="00634EA3"/>
    <w:rsid w:val="00653F9B"/>
    <w:rsid w:val="00665705"/>
    <w:rsid w:val="0067542D"/>
    <w:rsid w:val="00675D09"/>
    <w:rsid w:val="00677B06"/>
    <w:rsid w:val="00683377"/>
    <w:rsid w:val="006845B0"/>
    <w:rsid w:val="00690CAA"/>
    <w:rsid w:val="0069144E"/>
    <w:rsid w:val="006A1903"/>
    <w:rsid w:val="006B12CA"/>
    <w:rsid w:val="006C3008"/>
    <w:rsid w:val="006C504B"/>
    <w:rsid w:val="006C77CA"/>
    <w:rsid w:val="006D3D14"/>
    <w:rsid w:val="006F3018"/>
    <w:rsid w:val="006F6B4B"/>
    <w:rsid w:val="007069D2"/>
    <w:rsid w:val="007154D2"/>
    <w:rsid w:val="007210AF"/>
    <w:rsid w:val="007234A2"/>
    <w:rsid w:val="00726829"/>
    <w:rsid w:val="007356B1"/>
    <w:rsid w:val="0074460C"/>
    <w:rsid w:val="0075793C"/>
    <w:rsid w:val="00790CA8"/>
    <w:rsid w:val="007910D7"/>
    <w:rsid w:val="007911BE"/>
    <w:rsid w:val="00794718"/>
    <w:rsid w:val="0079644D"/>
    <w:rsid w:val="007A4B29"/>
    <w:rsid w:val="007B74D2"/>
    <w:rsid w:val="007B7581"/>
    <w:rsid w:val="007C17B4"/>
    <w:rsid w:val="007D44E3"/>
    <w:rsid w:val="007D5B3E"/>
    <w:rsid w:val="007F5C69"/>
    <w:rsid w:val="008042BD"/>
    <w:rsid w:val="00821F93"/>
    <w:rsid w:val="008518D9"/>
    <w:rsid w:val="00866A26"/>
    <w:rsid w:val="008A7911"/>
    <w:rsid w:val="008C600B"/>
    <w:rsid w:val="008D23F8"/>
    <w:rsid w:val="008D78BC"/>
    <w:rsid w:val="008E42D7"/>
    <w:rsid w:val="008F318E"/>
    <w:rsid w:val="00907EE2"/>
    <w:rsid w:val="00916F36"/>
    <w:rsid w:val="00923BA9"/>
    <w:rsid w:val="009404DC"/>
    <w:rsid w:val="0094607E"/>
    <w:rsid w:val="00962FEF"/>
    <w:rsid w:val="00971F34"/>
    <w:rsid w:val="00973FEB"/>
    <w:rsid w:val="00976645"/>
    <w:rsid w:val="00981E73"/>
    <w:rsid w:val="00987428"/>
    <w:rsid w:val="009909ED"/>
    <w:rsid w:val="00993F99"/>
    <w:rsid w:val="009B105E"/>
    <w:rsid w:val="009B4578"/>
    <w:rsid w:val="009B7521"/>
    <w:rsid w:val="009C1BE5"/>
    <w:rsid w:val="009D6B8F"/>
    <w:rsid w:val="009E0C77"/>
    <w:rsid w:val="009F3AE8"/>
    <w:rsid w:val="009F7455"/>
    <w:rsid w:val="00A13F9A"/>
    <w:rsid w:val="00A1796F"/>
    <w:rsid w:val="00A17D35"/>
    <w:rsid w:val="00A20574"/>
    <w:rsid w:val="00A212C0"/>
    <w:rsid w:val="00A3625D"/>
    <w:rsid w:val="00A47CDF"/>
    <w:rsid w:val="00A529A6"/>
    <w:rsid w:val="00A538AC"/>
    <w:rsid w:val="00A54E73"/>
    <w:rsid w:val="00A5566C"/>
    <w:rsid w:val="00A56C77"/>
    <w:rsid w:val="00A63752"/>
    <w:rsid w:val="00A664A8"/>
    <w:rsid w:val="00A80B3F"/>
    <w:rsid w:val="00A82DF6"/>
    <w:rsid w:val="00A82E00"/>
    <w:rsid w:val="00A83240"/>
    <w:rsid w:val="00A83C5E"/>
    <w:rsid w:val="00A83DBB"/>
    <w:rsid w:val="00A905DD"/>
    <w:rsid w:val="00A92EA3"/>
    <w:rsid w:val="00A9373F"/>
    <w:rsid w:val="00A94504"/>
    <w:rsid w:val="00AA2831"/>
    <w:rsid w:val="00AA354C"/>
    <w:rsid w:val="00AA429D"/>
    <w:rsid w:val="00AB0202"/>
    <w:rsid w:val="00AB7464"/>
    <w:rsid w:val="00AB7DD6"/>
    <w:rsid w:val="00AD2E34"/>
    <w:rsid w:val="00AF04A8"/>
    <w:rsid w:val="00B059FC"/>
    <w:rsid w:val="00B075C6"/>
    <w:rsid w:val="00B21146"/>
    <w:rsid w:val="00B308DA"/>
    <w:rsid w:val="00B35689"/>
    <w:rsid w:val="00B41E97"/>
    <w:rsid w:val="00B513C2"/>
    <w:rsid w:val="00B62705"/>
    <w:rsid w:val="00B63CAB"/>
    <w:rsid w:val="00B67968"/>
    <w:rsid w:val="00BB67BF"/>
    <w:rsid w:val="00BC451B"/>
    <w:rsid w:val="00BD21FC"/>
    <w:rsid w:val="00BE4A12"/>
    <w:rsid w:val="00BE73DA"/>
    <w:rsid w:val="00BF5977"/>
    <w:rsid w:val="00C35DE8"/>
    <w:rsid w:val="00C40B48"/>
    <w:rsid w:val="00C42282"/>
    <w:rsid w:val="00C428F0"/>
    <w:rsid w:val="00C4361F"/>
    <w:rsid w:val="00C51930"/>
    <w:rsid w:val="00C579FB"/>
    <w:rsid w:val="00C650BD"/>
    <w:rsid w:val="00C67759"/>
    <w:rsid w:val="00C833A2"/>
    <w:rsid w:val="00C83B29"/>
    <w:rsid w:val="00C92168"/>
    <w:rsid w:val="00C92D4D"/>
    <w:rsid w:val="00C95B15"/>
    <w:rsid w:val="00C95E47"/>
    <w:rsid w:val="00C977BB"/>
    <w:rsid w:val="00CA57F1"/>
    <w:rsid w:val="00CA6CA4"/>
    <w:rsid w:val="00CB39DB"/>
    <w:rsid w:val="00CB5747"/>
    <w:rsid w:val="00CC7A0D"/>
    <w:rsid w:val="00CD4104"/>
    <w:rsid w:val="00CF3FEA"/>
    <w:rsid w:val="00CF6F5A"/>
    <w:rsid w:val="00D06C7F"/>
    <w:rsid w:val="00D1011F"/>
    <w:rsid w:val="00D17B38"/>
    <w:rsid w:val="00D20C6D"/>
    <w:rsid w:val="00D23838"/>
    <w:rsid w:val="00D37583"/>
    <w:rsid w:val="00D37EEF"/>
    <w:rsid w:val="00D447A1"/>
    <w:rsid w:val="00D518F1"/>
    <w:rsid w:val="00D51F76"/>
    <w:rsid w:val="00D56238"/>
    <w:rsid w:val="00D57CA3"/>
    <w:rsid w:val="00D60853"/>
    <w:rsid w:val="00D60E49"/>
    <w:rsid w:val="00D67872"/>
    <w:rsid w:val="00D67B08"/>
    <w:rsid w:val="00D75D74"/>
    <w:rsid w:val="00D76C52"/>
    <w:rsid w:val="00D7713C"/>
    <w:rsid w:val="00D93AB8"/>
    <w:rsid w:val="00DA3928"/>
    <w:rsid w:val="00DB3032"/>
    <w:rsid w:val="00DC3ED4"/>
    <w:rsid w:val="00DC4BB3"/>
    <w:rsid w:val="00DD63DD"/>
    <w:rsid w:val="00DE3420"/>
    <w:rsid w:val="00DE5178"/>
    <w:rsid w:val="00DF004E"/>
    <w:rsid w:val="00DF0EA3"/>
    <w:rsid w:val="00E00F8E"/>
    <w:rsid w:val="00E05A28"/>
    <w:rsid w:val="00E12CF4"/>
    <w:rsid w:val="00E15502"/>
    <w:rsid w:val="00E20210"/>
    <w:rsid w:val="00E338DE"/>
    <w:rsid w:val="00E36218"/>
    <w:rsid w:val="00E40796"/>
    <w:rsid w:val="00E44852"/>
    <w:rsid w:val="00E46C81"/>
    <w:rsid w:val="00E4784E"/>
    <w:rsid w:val="00E47F86"/>
    <w:rsid w:val="00E50032"/>
    <w:rsid w:val="00E53842"/>
    <w:rsid w:val="00E55005"/>
    <w:rsid w:val="00E62921"/>
    <w:rsid w:val="00E64E09"/>
    <w:rsid w:val="00E66D02"/>
    <w:rsid w:val="00E67B38"/>
    <w:rsid w:val="00E766C6"/>
    <w:rsid w:val="00EA1CBC"/>
    <w:rsid w:val="00EA2BFE"/>
    <w:rsid w:val="00EB0A83"/>
    <w:rsid w:val="00EB107A"/>
    <w:rsid w:val="00EB4751"/>
    <w:rsid w:val="00ED2EDE"/>
    <w:rsid w:val="00EE584A"/>
    <w:rsid w:val="00EE6B27"/>
    <w:rsid w:val="00EE76D3"/>
    <w:rsid w:val="00EF4AC8"/>
    <w:rsid w:val="00EF4C6C"/>
    <w:rsid w:val="00EF7489"/>
    <w:rsid w:val="00F100A0"/>
    <w:rsid w:val="00F10914"/>
    <w:rsid w:val="00F122CE"/>
    <w:rsid w:val="00F159DC"/>
    <w:rsid w:val="00F41ACF"/>
    <w:rsid w:val="00F42E9F"/>
    <w:rsid w:val="00F50E20"/>
    <w:rsid w:val="00F62B01"/>
    <w:rsid w:val="00F85BA0"/>
    <w:rsid w:val="00FA332C"/>
    <w:rsid w:val="00FA5222"/>
    <w:rsid w:val="00FB0291"/>
    <w:rsid w:val="00FB5CD0"/>
    <w:rsid w:val="00FC515B"/>
    <w:rsid w:val="00FC5316"/>
    <w:rsid w:val="00FD1677"/>
    <w:rsid w:val="00FD2490"/>
    <w:rsid w:val="00FD6117"/>
    <w:rsid w:val="00FF0B67"/>
    <w:rsid w:val="00FF2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>
      <o:colormenu v:ext="edit" fillcolor="none [3212]" strokecolor="none"/>
    </o:shapedefaults>
    <o:shapelayout v:ext="edit">
      <o:idmap v:ext="edit" data="1"/>
      <o:rules v:ext="edit">
        <o:r id="V:Rule9" type="connector" idref="#_x0000_s1122"/>
        <o:r id="V:Rule10" type="connector" idref="#_x0000_s1098"/>
        <o:r id="V:Rule11" type="connector" idref="#_x0000_s1128"/>
        <o:r id="V:Rule12" type="connector" idref="#_x0000_s1047"/>
        <o:r id="V:Rule13" type="connector" idref="#_x0000_s1081"/>
        <o:r id="V:Rule14" type="connector" idref="#_x0000_s1129"/>
        <o:r id="V:Rule15" type="connector" idref="#_x0000_s1042"/>
        <o:r id="V:Rule16" type="connector" idref="#_x0000_s111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6B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C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C75"/>
    <w:pPr>
      <w:ind w:left="720"/>
      <w:contextualSpacing/>
    </w:pPr>
  </w:style>
  <w:style w:type="paragraph" w:customStyle="1" w:styleId="Achievement">
    <w:name w:val="Achievement"/>
    <w:basedOn w:val="Normal"/>
    <w:rsid w:val="00EF7489"/>
    <w:pPr>
      <w:tabs>
        <w:tab w:val="num" w:pos="360"/>
      </w:tabs>
      <w:spacing w:after="60" w:line="240" w:lineRule="atLeast"/>
      <w:ind w:left="245" w:right="245" w:hanging="245"/>
      <w:jc w:val="both"/>
    </w:pPr>
    <w:rPr>
      <w:rFonts w:ascii="Garamond" w:eastAsia="Times New Roman" w:hAnsi="Garamond" w:cs="Times New Roman"/>
      <w:szCs w:val="20"/>
    </w:rPr>
  </w:style>
  <w:style w:type="paragraph" w:customStyle="1" w:styleId="CompanyName">
    <w:name w:val="Company Name"/>
    <w:basedOn w:val="Normal"/>
    <w:next w:val="Normal"/>
    <w:rsid w:val="00EF7489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F74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7489"/>
  </w:style>
  <w:style w:type="paragraph" w:styleId="NoSpacing">
    <w:name w:val="No Spacing"/>
    <w:uiPriority w:val="1"/>
    <w:qFormat/>
    <w:rsid w:val="00071429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71429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1C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">
    <w:name w:val="st"/>
    <w:basedOn w:val="DefaultParagraphFont"/>
    <w:rsid w:val="00454481"/>
  </w:style>
  <w:style w:type="character" w:styleId="Emphasis">
    <w:name w:val="Emphasis"/>
    <w:basedOn w:val="DefaultParagraphFont"/>
    <w:uiPriority w:val="20"/>
    <w:qFormat/>
    <w:rsid w:val="0045448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ayyab.ZCL\Application%20Data\Microsoft\Templates\TP102017648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9ED1CD-E7CB-446D-8E73-114604C56C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921374-AD66-4DDB-9A52-58C7F509AF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TP102017648_template</Template>
  <TotalTime>82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tayyab</dc:creator>
  <cp:lastModifiedBy>User</cp:lastModifiedBy>
  <cp:revision>19</cp:revision>
  <cp:lastPrinted>2016-02-29T18:11:00Z</cp:lastPrinted>
  <dcterms:created xsi:type="dcterms:W3CDTF">2016-06-09T16:50:00Z</dcterms:created>
  <dcterms:modified xsi:type="dcterms:W3CDTF">2016-08-25T11:43:00Z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TC020176499991</vt:lpwstr>
  </property>
</Properties>
</file>