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986"/>
        <w:tblOverlap w:val="never"/>
        <w:tblW w:w="5000" w:type="pct"/>
        <w:tblLook w:val="0000" w:firstRow="0" w:lastRow="0" w:firstColumn="0" w:lastColumn="0" w:noHBand="0" w:noVBand="0"/>
      </w:tblPr>
      <w:tblGrid>
        <w:gridCol w:w="8525"/>
      </w:tblGrid>
      <w:tr w:rsidR="00687E8D">
        <w:trPr>
          <w:trHeight w:val="245"/>
        </w:trPr>
        <w:tc>
          <w:tcPr>
            <w:tcW w:w="5000" w:type="pct"/>
          </w:tcPr>
          <w:p w:rsidR="00687E8D" w:rsidRDefault="00687E8D">
            <w:pPr>
              <w:pStyle w:val="Address1"/>
            </w:pPr>
          </w:p>
        </w:tc>
      </w:tr>
      <w:tr w:rsidR="00687E8D">
        <w:trPr>
          <w:trHeight w:val="507"/>
        </w:trPr>
        <w:tc>
          <w:tcPr>
            <w:tcW w:w="5000" w:type="pct"/>
          </w:tcPr>
          <w:p w:rsidR="00687E8D" w:rsidRDefault="00687E8D">
            <w:pPr>
              <w:pStyle w:val="Address2"/>
            </w:pPr>
            <w:r>
              <w:t xml:space="preserve">B-319, Sector 11/A, North Karachi • KARACHI • </w:t>
            </w:r>
          </w:p>
          <w:p w:rsidR="00687E8D" w:rsidRDefault="00E630E6" w:rsidP="000804AF">
            <w:pPr>
              <w:pStyle w:val="Address2"/>
            </w:pPr>
            <w:r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52.45pt;margin-top:7.7pt;width:87.8pt;height:87.3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" stroked="f">
                  <v:textbox>
                    <w:txbxContent>
                      <w:p w:rsidR="00FB09A0" w:rsidRDefault="00FB09A0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923925" cy="1057274"/>
                              <wp:effectExtent l="0" t="0" r="0" b="0"/>
                              <wp:docPr id="4" name="Picture 4" descr="G:\noman\personal\final cv\07May201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G:\noman\personal\final cv\07May201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241" cy="1059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804AF">
              <w:t xml:space="preserve">Phone </w:t>
            </w:r>
            <w:r w:rsidR="000649F0">
              <w:t>0321-</w:t>
            </w:r>
            <w:r w:rsidR="007E0E16">
              <w:t>8242937</w:t>
            </w:r>
            <w:r w:rsidR="00DA45BF">
              <w:t xml:space="preserve">: </w:t>
            </w:r>
            <w:r w:rsidR="00687E8D">
              <w:t xml:space="preserve">• e-mail </w:t>
            </w:r>
            <w:hyperlink r:id="rId10" w:history="1">
              <w:r w:rsidR="00687E8D">
                <w:rPr>
                  <w:rStyle w:val="Hyperlink"/>
                </w:rPr>
                <w:t>ntahawer@gmail.com</w:t>
              </w:r>
            </w:hyperlink>
          </w:p>
        </w:tc>
      </w:tr>
    </w:tbl>
    <w:p w:rsidR="00687E8D" w:rsidRPr="00F74B4E" w:rsidRDefault="00F74B4E">
      <w:pPr>
        <w:pStyle w:val="Name"/>
        <w:tabs>
          <w:tab w:val="left" w:pos="4290"/>
        </w:tabs>
        <w:rPr>
          <w:sz w:val="34"/>
          <w:szCs w:val="34"/>
        </w:rPr>
      </w:pPr>
      <w:r>
        <w:rPr>
          <w:b/>
          <w:bCs/>
        </w:rPr>
        <w:t xml:space="preserve"> </w:t>
      </w:r>
      <w:r w:rsidRPr="00F74B4E">
        <w:rPr>
          <w:b/>
          <w:bCs/>
          <w:sz w:val="34"/>
          <w:szCs w:val="34"/>
        </w:rPr>
        <w:t xml:space="preserve">Syed </w:t>
      </w:r>
      <w:r w:rsidR="00687E8D" w:rsidRPr="00F74B4E">
        <w:rPr>
          <w:b/>
          <w:bCs/>
          <w:sz w:val="34"/>
          <w:szCs w:val="34"/>
        </w:rPr>
        <w:t>Noman Tahawer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83"/>
        <w:gridCol w:w="6435"/>
        <w:gridCol w:w="7"/>
      </w:tblGrid>
      <w:tr w:rsidR="00687E8D">
        <w:trPr>
          <w:cantSplit/>
        </w:trPr>
        <w:tc>
          <w:tcPr>
            <w:tcW w:w="5000" w:type="pct"/>
            <w:gridSpan w:val="3"/>
          </w:tcPr>
          <w:p w:rsidR="00687E8D" w:rsidRDefault="00770865">
            <w:pPr>
              <w:pStyle w:val="SectionTitle"/>
            </w:pPr>
            <w:r>
              <w:t>intention</w:t>
            </w:r>
          </w:p>
        </w:tc>
      </w:tr>
      <w:tr w:rsidR="00687E8D">
        <w:trPr>
          <w:gridAfter w:val="1"/>
          <w:wAfter w:w="4" w:type="pct"/>
        </w:trPr>
        <w:tc>
          <w:tcPr>
            <w:tcW w:w="1222" w:type="pct"/>
          </w:tcPr>
          <w:p w:rsidR="00687E8D" w:rsidRDefault="00687E8D">
            <w:pPr>
              <w:pStyle w:val="NoTitle"/>
            </w:pPr>
          </w:p>
        </w:tc>
        <w:tc>
          <w:tcPr>
            <w:tcW w:w="3774" w:type="pct"/>
          </w:tcPr>
          <w:p w:rsidR="0049435C" w:rsidRDefault="0049435C" w:rsidP="00770865">
            <w:pPr>
              <w:rPr>
                <w:bCs/>
                <w:iCs/>
                <w:szCs w:val="22"/>
              </w:rPr>
            </w:pPr>
          </w:p>
          <w:p w:rsidR="00687E8D" w:rsidRPr="00770865" w:rsidRDefault="00770865" w:rsidP="00770865">
            <w:pPr>
              <w:rPr>
                <w:bCs/>
                <w:iCs/>
                <w:szCs w:val="22"/>
              </w:rPr>
            </w:pPr>
            <w:r w:rsidRPr="00770865">
              <w:rPr>
                <w:bCs/>
                <w:iCs/>
                <w:szCs w:val="22"/>
              </w:rPr>
              <w:t>Looking for a prominent position in a dynamic and a professional environment</w:t>
            </w:r>
            <w:r w:rsidR="00EC51C2">
              <w:rPr>
                <w:bCs/>
                <w:iCs/>
                <w:szCs w:val="22"/>
              </w:rPr>
              <w:t>, where my skills and competencies</w:t>
            </w:r>
            <w:r w:rsidRPr="00770865">
              <w:rPr>
                <w:bCs/>
                <w:iCs/>
                <w:szCs w:val="22"/>
              </w:rPr>
              <w:t xml:space="preserve"> could be utilized effectively.</w:t>
            </w:r>
          </w:p>
        </w:tc>
      </w:tr>
      <w:tr w:rsidR="00687E8D">
        <w:trPr>
          <w:cantSplit/>
        </w:trPr>
        <w:tc>
          <w:tcPr>
            <w:tcW w:w="5000" w:type="pct"/>
            <w:gridSpan w:val="3"/>
          </w:tcPr>
          <w:p w:rsidR="00687E8D" w:rsidRDefault="00687E8D">
            <w:pPr>
              <w:pStyle w:val="SectionTitle"/>
            </w:pPr>
            <w:r>
              <w:t>Experience</w:t>
            </w:r>
          </w:p>
        </w:tc>
      </w:tr>
      <w:tr w:rsidR="00687E8D" w:rsidTr="007D134A">
        <w:trPr>
          <w:gridAfter w:val="1"/>
          <w:wAfter w:w="4" w:type="pct"/>
          <w:trHeight w:val="80"/>
        </w:trPr>
        <w:tc>
          <w:tcPr>
            <w:tcW w:w="1222" w:type="pct"/>
          </w:tcPr>
          <w:p w:rsidR="00687E8D" w:rsidRDefault="00E630E6">
            <w:pPr>
              <w:pStyle w:val="NoTitle"/>
            </w:pPr>
            <w:r>
              <w:rPr>
                <w:noProof/>
                <w:lang w:val="en-US"/>
              </w:rPr>
              <w:pict>
                <v:shape id="_x0000_s1028" type="#_x0000_t202" style="position:absolute;margin-left:11.2pt;margin-top:406.4pt;width:70.5pt;height:58.2pt;z-index:2516700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MkIgIAACMEAAAOAAAAZHJzL2Uyb0RvYy54bWysU9tu2zAMfR+wfxD0vthJkzUx4hRdugwD&#10;ugvQ7gNoWY6FyaImKbG7ry8lp1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" stroked="f">
                  <v:textbox style="mso-fit-shape-to-text:t">
                    <w:txbxContent>
                      <w:p w:rsidR="00E07F51" w:rsidRDefault="00E07F51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685800" cy="647700"/>
                              <wp:effectExtent l="0" t="0" r="0" b="0"/>
                              <wp:docPr id="18" name="Picture 18" descr="E:\Desktop &amp; Docs\Desktop\company logos\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E:\Desktop &amp; Docs\Desktop\company logos\image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6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040" type="#_x0000_t202" style="position:absolute;margin-left:21pt;margin-top:49.25pt;width:60.7pt;height:30.1pt;z-index:251689472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7746E8" w:rsidRDefault="007746E8" w:rsidP="007746E8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23900" cy="416571"/>
                              <wp:effectExtent l="19050" t="0" r="0" b="0"/>
                              <wp:docPr id="17" name="Picture 1" descr="C:\Users\Syed Noman Tahawer\Desktop\unname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Syed Noman Tahawer\Desktop\unnamed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 r="73500" b="-166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2687" cy="4273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027" type="#_x0000_t202" style="position:absolute;margin-left:14.2pt;margin-top:156.35pt;width:77.25pt;height:51.75pt;z-index:251661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JLIQ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" stroked="f">
                  <v:textbox>
                    <w:txbxContent>
                      <w:p w:rsidR="004B0BC6" w:rsidRPr="004B0BC6" w:rsidRDefault="004B0BC6" w:rsidP="004B0BC6">
                        <w:pPr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1520" cy="476178"/>
                              <wp:effectExtent l="0" t="0" r="0" b="635"/>
                              <wp:docPr id="15" name="Picture 15" descr="F:\sjg backup\Noman\jpeg\SJG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:\sjg backup\Noman\jpeg\SJG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1520" cy="476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74" w:type="pct"/>
          </w:tcPr>
          <w:p w:rsidR="007746E8" w:rsidRDefault="007746E8" w:rsidP="007746E8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rPr>
                <w:shd w:val="clear" w:color="auto" w:fill="D6E3BC" w:themeFill="accent3" w:themeFillTint="66"/>
              </w:rPr>
              <w:t xml:space="preserve">April’17 ~                                                     </w:t>
            </w:r>
            <w:r w:rsidRPr="00C60BB3">
              <w:rPr>
                <w:shd w:val="clear" w:color="auto" w:fill="D6E3BC" w:themeFill="accent3" w:themeFillTint="66"/>
              </w:rPr>
              <w:t xml:space="preserve"> </w:t>
            </w:r>
            <w:r>
              <w:rPr>
                <w:shd w:val="clear" w:color="auto" w:fill="D6E3BC" w:themeFill="accent3" w:themeFillTint="66"/>
              </w:rPr>
              <w:t xml:space="preserve">           A.G.Lloris Pvt. Ltd.</w:t>
            </w:r>
          </w:p>
          <w:p w:rsidR="007746E8" w:rsidRDefault="007746E8" w:rsidP="007746E8">
            <w:pPr>
              <w:pStyle w:val="JobTitle"/>
              <w:spacing w:line="240" w:lineRule="auto"/>
              <w:rPr>
                <w:sz w:val="16"/>
                <w:szCs w:val="16"/>
              </w:rPr>
            </w:pPr>
          </w:p>
          <w:p w:rsidR="007746E8" w:rsidRDefault="007746E8" w:rsidP="007746E8">
            <w:pPr>
              <w:pStyle w:val="JobTitle"/>
              <w:rPr>
                <w:b/>
              </w:rPr>
            </w:pPr>
            <w:r>
              <w:rPr>
                <w:b/>
              </w:rPr>
              <w:t>Country Head</w:t>
            </w:r>
          </w:p>
          <w:p w:rsidR="007746E8" w:rsidRPr="00D144F5" w:rsidRDefault="007746E8" w:rsidP="007746E8">
            <w:pPr>
              <w:pStyle w:val="Achievement"/>
              <w:spacing w:line="140" w:lineRule="exact"/>
              <w:ind w:left="0" w:firstLine="0"/>
            </w:pPr>
          </w:p>
          <w:p w:rsidR="007746E8" w:rsidRDefault="007746E8" w:rsidP="007746E8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  <w:jc w:val="both"/>
              <w:rPr>
                <w:shd w:val="clear" w:color="auto" w:fill="D6E3BC" w:themeFill="accent3" w:themeFillTint="66"/>
              </w:rPr>
            </w:pPr>
            <w:r>
              <w:rPr>
                <w:rFonts w:cs="Arial"/>
                <w:shd w:val="clear" w:color="auto" w:fill="FFFFFF"/>
              </w:rPr>
              <w:t xml:space="preserve">Responsible for Sales &amp; Marketing operation of A.G.Lloris (Pvt.) Ltd. – </w:t>
            </w:r>
            <w:proofErr w:type="spellStart"/>
            <w:r>
              <w:rPr>
                <w:rFonts w:cs="Arial"/>
                <w:shd w:val="clear" w:color="auto" w:fill="FFFFFF"/>
              </w:rPr>
              <w:t>Invovled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and responsible for all operati</w:t>
            </w:r>
            <w:r w:rsidR="00662B09">
              <w:rPr>
                <w:rFonts w:cs="Arial"/>
                <w:shd w:val="clear" w:color="auto" w:fill="FFFFFF"/>
              </w:rPr>
              <w:t>onal matters to run new company like distribution hiring, team hiring etc.</w:t>
            </w:r>
            <w:bookmarkStart w:id="0" w:name="_GoBack"/>
            <w:bookmarkEnd w:id="0"/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Lauched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Ciprofloxacin, Levofloxacin, Omeprazole, Esomeprazole, Linezolid &amp; Tramadol.</w:t>
            </w:r>
          </w:p>
          <w:p w:rsidR="007746E8" w:rsidRDefault="007746E8" w:rsidP="009E7F00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  <w:rPr>
                <w:shd w:val="clear" w:color="auto" w:fill="D6E3BC" w:themeFill="accent3" w:themeFillTint="66"/>
              </w:rPr>
            </w:pPr>
          </w:p>
          <w:p w:rsidR="009E7F00" w:rsidRDefault="009E7F00" w:rsidP="009E7F00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rPr>
                <w:shd w:val="clear" w:color="auto" w:fill="D6E3BC" w:themeFill="accent3" w:themeFillTint="66"/>
              </w:rPr>
              <w:t xml:space="preserve">May 2015 </w:t>
            </w:r>
            <w:r w:rsidRPr="00C60BB3">
              <w:rPr>
                <w:shd w:val="clear" w:color="auto" w:fill="D6E3BC" w:themeFill="accent3" w:themeFillTint="66"/>
              </w:rPr>
              <w:t>~</w:t>
            </w:r>
            <w:r w:rsidR="00A832C0">
              <w:rPr>
                <w:shd w:val="clear" w:color="auto" w:fill="D6E3BC" w:themeFill="accent3" w:themeFillTint="66"/>
              </w:rPr>
              <w:t xml:space="preserve"> March 2017</w:t>
            </w:r>
            <w:r>
              <w:rPr>
                <w:shd w:val="clear" w:color="auto" w:fill="D6E3BC" w:themeFill="accent3" w:themeFillTint="66"/>
              </w:rPr>
              <w:t xml:space="preserve">                               </w:t>
            </w:r>
            <w:r w:rsidRPr="00C60BB3">
              <w:rPr>
                <w:shd w:val="clear" w:color="auto" w:fill="D6E3BC" w:themeFill="accent3" w:themeFillTint="66"/>
              </w:rPr>
              <w:t xml:space="preserve"> </w:t>
            </w:r>
            <w:r>
              <w:rPr>
                <w:shd w:val="clear" w:color="auto" w:fill="D6E3BC" w:themeFill="accent3" w:themeFillTint="66"/>
              </w:rPr>
              <w:t xml:space="preserve">SJG </w:t>
            </w:r>
            <w:proofErr w:type="spellStart"/>
            <w:r>
              <w:rPr>
                <w:shd w:val="clear" w:color="auto" w:fill="D6E3BC" w:themeFill="accent3" w:themeFillTint="66"/>
              </w:rPr>
              <w:t>Fazul</w:t>
            </w:r>
            <w:proofErr w:type="spellEnd"/>
            <w:r>
              <w:rPr>
                <w:shd w:val="clear" w:color="auto" w:fill="D6E3BC" w:themeFill="accent3" w:themeFillTint="66"/>
              </w:rPr>
              <w:t xml:space="preserve"> </w:t>
            </w:r>
            <w:proofErr w:type="spellStart"/>
            <w:r>
              <w:rPr>
                <w:shd w:val="clear" w:color="auto" w:fill="D6E3BC" w:themeFill="accent3" w:themeFillTint="66"/>
              </w:rPr>
              <w:t>Ellahie</w:t>
            </w:r>
            <w:proofErr w:type="spellEnd"/>
            <w:r>
              <w:rPr>
                <w:shd w:val="clear" w:color="auto" w:fill="D6E3BC" w:themeFill="accent3" w:themeFillTint="66"/>
              </w:rPr>
              <w:t xml:space="preserve"> </w:t>
            </w:r>
            <w:proofErr w:type="spellStart"/>
            <w:r>
              <w:rPr>
                <w:shd w:val="clear" w:color="auto" w:fill="D6E3BC" w:themeFill="accent3" w:themeFillTint="66"/>
              </w:rPr>
              <w:t>Pvt.</w:t>
            </w:r>
            <w:proofErr w:type="spellEnd"/>
            <w:r>
              <w:rPr>
                <w:shd w:val="clear" w:color="auto" w:fill="D6E3BC" w:themeFill="accent3" w:themeFillTint="66"/>
              </w:rPr>
              <w:t xml:space="preserve"> Ltd.</w:t>
            </w:r>
          </w:p>
          <w:p w:rsidR="009E7F00" w:rsidRDefault="009E7F00" w:rsidP="00F12AF8">
            <w:pPr>
              <w:pStyle w:val="JobTitle"/>
              <w:spacing w:line="240" w:lineRule="auto"/>
              <w:rPr>
                <w:sz w:val="16"/>
                <w:szCs w:val="16"/>
              </w:rPr>
            </w:pPr>
          </w:p>
          <w:p w:rsidR="009E7F00" w:rsidRDefault="009E7F00" w:rsidP="009E7F00">
            <w:pPr>
              <w:pStyle w:val="JobTitle"/>
              <w:rPr>
                <w:b/>
              </w:rPr>
            </w:pPr>
            <w:r>
              <w:rPr>
                <w:b/>
              </w:rPr>
              <w:t>Business Unit Manager</w:t>
            </w:r>
          </w:p>
          <w:p w:rsidR="009E7F00" w:rsidRPr="00D144F5" w:rsidRDefault="009E7F00" w:rsidP="009E7F00">
            <w:pPr>
              <w:pStyle w:val="Achievement"/>
              <w:spacing w:line="140" w:lineRule="exact"/>
              <w:ind w:left="0" w:firstLine="0"/>
            </w:pPr>
          </w:p>
          <w:p w:rsidR="009E7F00" w:rsidRDefault="009E7F00" w:rsidP="009E7F00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  <w:jc w:val="both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Responsible for Sales &amp; Marketing of SJG - Team-A. Managing</w:t>
            </w:r>
            <w:r w:rsidR="00BD22D4">
              <w:rPr>
                <w:rFonts w:cs="Arial"/>
                <w:shd w:val="clear" w:color="auto" w:fill="FFFFFF"/>
              </w:rPr>
              <w:t xml:space="preserve"> sales and marketing activities for </w:t>
            </w:r>
            <w:r>
              <w:rPr>
                <w:rFonts w:cs="Arial"/>
                <w:shd w:val="clear" w:color="auto" w:fill="FFFFFF"/>
              </w:rPr>
              <w:t xml:space="preserve">company’s </w:t>
            </w:r>
            <w:proofErr w:type="spellStart"/>
            <w:r>
              <w:rPr>
                <w:rFonts w:cs="Arial"/>
                <w:shd w:val="clear" w:color="auto" w:fill="FFFFFF"/>
              </w:rPr>
              <w:t>staratigic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brands like </w:t>
            </w:r>
            <w:proofErr w:type="spellStart"/>
            <w:r>
              <w:rPr>
                <w:rFonts w:cs="Arial"/>
                <w:shd w:val="clear" w:color="auto" w:fill="FFFFFF"/>
              </w:rPr>
              <w:t>Cinoflox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Arial"/>
                <w:shd w:val="clear" w:color="auto" w:fill="FFFFFF"/>
              </w:rPr>
              <w:t>Omicin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cs="Arial"/>
                <w:shd w:val="clear" w:color="auto" w:fill="FFFFFF"/>
              </w:rPr>
              <w:t>Acenac</w:t>
            </w:r>
            <w:proofErr w:type="spellEnd"/>
            <w:r>
              <w:rPr>
                <w:rFonts w:cs="Arial"/>
                <w:shd w:val="clear" w:color="auto" w:fill="FFFFFF"/>
              </w:rPr>
              <w:t>-SR.</w:t>
            </w:r>
          </w:p>
          <w:p w:rsidR="00F12AF8" w:rsidRDefault="00F12AF8" w:rsidP="000A5951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 xml:space="preserve">New Product Launches as a BUM in SJG </w:t>
            </w:r>
            <w:proofErr w:type="spellStart"/>
            <w:r>
              <w:rPr>
                <w:b/>
                <w:i/>
                <w:sz w:val="23"/>
                <w:szCs w:val="23"/>
              </w:rPr>
              <w:t>Fazal</w:t>
            </w:r>
            <w:proofErr w:type="spellEnd"/>
            <w:r>
              <w:rPr>
                <w:b/>
                <w:i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i/>
                <w:sz w:val="23"/>
                <w:szCs w:val="23"/>
              </w:rPr>
              <w:t>Ellahie</w:t>
            </w:r>
            <w:proofErr w:type="spellEnd"/>
            <w:r>
              <w:rPr>
                <w:b/>
                <w:i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i/>
                <w:sz w:val="23"/>
                <w:szCs w:val="23"/>
              </w:rPr>
              <w:t>Pvt.</w:t>
            </w:r>
            <w:proofErr w:type="spellEnd"/>
            <w:r>
              <w:rPr>
                <w:b/>
                <w:i/>
                <w:sz w:val="23"/>
                <w:szCs w:val="23"/>
              </w:rPr>
              <w:t xml:space="preserve"> Ltd.:</w:t>
            </w:r>
          </w:p>
          <w:p w:rsidR="00F12AF8" w:rsidRDefault="00F12AF8" w:rsidP="00F12AF8">
            <w:pPr>
              <w:pStyle w:val="Achievement"/>
              <w:spacing w:after="0" w:line="100" w:lineRule="exact"/>
              <w:ind w:left="259" w:firstLine="0"/>
            </w:pPr>
          </w:p>
          <w:p w:rsidR="00F12AF8" w:rsidRPr="00F12AF8" w:rsidRDefault="00F12AF8" w:rsidP="00F12AF8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MOOR (</w:t>
            </w:r>
            <w:proofErr w:type="spellStart"/>
            <w:r>
              <w:t>Montilukast</w:t>
            </w:r>
            <w:proofErr w:type="spellEnd"/>
            <w:r>
              <w:t>)</w:t>
            </w:r>
          </w:p>
          <w:p w:rsidR="000A5951" w:rsidRDefault="000A5951" w:rsidP="000A5951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 xml:space="preserve">Assignments done &amp; Achievements as a </w:t>
            </w:r>
            <w:r w:rsidR="00CA1BE8">
              <w:rPr>
                <w:b/>
                <w:i/>
                <w:sz w:val="23"/>
                <w:szCs w:val="23"/>
              </w:rPr>
              <w:t>BUM</w:t>
            </w:r>
            <w:r>
              <w:rPr>
                <w:b/>
                <w:i/>
                <w:sz w:val="23"/>
                <w:szCs w:val="23"/>
              </w:rPr>
              <w:t xml:space="preserve"> in </w:t>
            </w:r>
            <w:r w:rsidR="00CA1BE8">
              <w:rPr>
                <w:b/>
                <w:i/>
                <w:sz w:val="23"/>
                <w:szCs w:val="23"/>
              </w:rPr>
              <w:t xml:space="preserve">SJG </w:t>
            </w:r>
            <w:proofErr w:type="spellStart"/>
            <w:r w:rsidR="00CA1BE8">
              <w:rPr>
                <w:b/>
                <w:i/>
                <w:sz w:val="23"/>
                <w:szCs w:val="23"/>
              </w:rPr>
              <w:t>Fazal</w:t>
            </w:r>
            <w:proofErr w:type="spellEnd"/>
            <w:r w:rsidR="00CA1BE8">
              <w:rPr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CA1BE8">
              <w:rPr>
                <w:b/>
                <w:i/>
                <w:sz w:val="23"/>
                <w:szCs w:val="23"/>
              </w:rPr>
              <w:t>Ellahie</w:t>
            </w:r>
            <w:proofErr w:type="spellEnd"/>
            <w:r w:rsidR="00CA1BE8">
              <w:rPr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CA1BE8">
              <w:rPr>
                <w:b/>
                <w:i/>
                <w:sz w:val="23"/>
                <w:szCs w:val="23"/>
              </w:rPr>
              <w:t>Pvt.</w:t>
            </w:r>
            <w:proofErr w:type="spellEnd"/>
            <w:r w:rsidR="00CA1BE8">
              <w:rPr>
                <w:b/>
                <w:i/>
                <w:sz w:val="23"/>
                <w:szCs w:val="23"/>
              </w:rPr>
              <w:t xml:space="preserve"> </w:t>
            </w:r>
            <w:r>
              <w:rPr>
                <w:b/>
                <w:i/>
                <w:sz w:val="23"/>
                <w:szCs w:val="23"/>
              </w:rPr>
              <w:t>Ltd.:</w:t>
            </w:r>
          </w:p>
          <w:p w:rsidR="000A5951" w:rsidRPr="00D144F5" w:rsidRDefault="000A5951" w:rsidP="000A5951">
            <w:pPr>
              <w:pStyle w:val="Achievement"/>
              <w:spacing w:line="140" w:lineRule="exact"/>
              <w:ind w:left="0" w:firstLine="0"/>
            </w:pPr>
          </w:p>
          <w:p w:rsidR="000A5951" w:rsidRDefault="00CA1BE8" w:rsidP="000A5951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proofErr w:type="spellStart"/>
            <w:r>
              <w:t>Restucturing</w:t>
            </w:r>
            <w:proofErr w:type="spellEnd"/>
            <w:r>
              <w:t xml:space="preserve"> the Team</w:t>
            </w:r>
            <w:r w:rsidR="000A5951">
              <w:t>.</w:t>
            </w:r>
          </w:p>
          <w:p w:rsidR="00CA1BE8" w:rsidRDefault="00CA1BE8" w:rsidP="000A5951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Team motivational meetings, incentives launched to retain the team.</w:t>
            </w:r>
          </w:p>
          <w:p w:rsidR="00CA1BE8" w:rsidRDefault="00CA1BE8" w:rsidP="000A5951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proofErr w:type="gramStart"/>
            <w:r>
              <w:t>Launch focus</w:t>
            </w:r>
            <w:proofErr w:type="gramEnd"/>
            <w:r>
              <w:t xml:space="preserve"> projects and activities.</w:t>
            </w:r>
          </w:p>
          <w:p w:rsidR="00CA1BE8" w:rsidRDefault="00CA1BE8" w:rsidP="000A5951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Give 10% YTD GOLY in 2015.</w:t>
            </w:r>
          </w:p>
          <w:p w:rsidR="009E7F00" w:rsidRPr="00E86CCF" w:rsidRDefault="00CA1BE8" w:rsidP="00E86CCF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From Jan’16 </w:t>
            </w:r>
            <w:proofErr w:type="spellStart"/>
            <w:r>
              <w:t>prodcing</w:t>
            </w:r>
            <w:proofErr w:type="spellEnd"/>
            <w:r>
              <w:t xml:space="preserve"> ever hi</w:t>
            </w:r>
            <w:r w:rsidR="00E86CCF">
              <w:t>ghest sales figures with Jan-Oct</w:t>
            </w:r>
            <w:r>
              <w:t xml:space="preserve">’16 YTD GOLY of 58% </w:t>
            </w:r>
            <w:r w:rsidR="00E86CCF">
              <w:t>with</w:t>
            </w:r>
            <w:r>
              <w:t xml:space="preserve"> 125% target achievement.</w:t>
            </w:r>
          </w:p>
          <w:p w:rsidR="00C5481D" w:rsidRDefault="00C5481D" w:rsidP="009E7F00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rPr>
                <w:shd w:val="clear" w:color="auto" w:fill="D6E3BC" w:themeFill="accent3" w:themeFillTint="66"/>
              </w:rPr>
              <w:t>April 2014</w:t>
            </w:r>
            <w:r w:rsidR="00FC31E2">
              <w:rPr>
                <w:shd w:val="clear" w:color="auto" w:fill="D6E3BC" w:themeFill="accent3" w:themeFillTint="66"/>
              </w:rPr>
              <w:t xml:space="preserve"> </w:t>
            </w:r>
            <w:r w:rsidR="00FC31E2" w:rsidRPr="00C60BB3">
              <w:rPr>
                <w:shd w:val="clear" w:color="auto" w:fill="D6E3BC" w:themeFill="accent3" w:themeFillTint="66"/>
              </w:rPr>
              <w:t xml:space="preserve">~ </w:t>
            </w:r>
            <w:r w:rsidR="00FC31E2">
              <w:rPr>
                <w:shd w:val="clear" w:color="auto" w:fill="D6E3BC" w:themeFill="accent3" w:themeFillTint="66"/>
              </w:rPr>
              <w:t>April 2015</w:t>
            </w:r>
            <w:r>
              <w:rPr>
                <w:shd w:val="clear" w:color="auto" w:fill="D6E3BC" w:themeFill="accent3" w:themeFillTint="66"/>
              </w:rPr>
              <w:t xml:space="preserve">                                     </w:t>
            </w:r>
            <w:r w:rsidRPr="00C60BB3">
              <w:rPr>
                <w:shd w:val="clear" w:color="auto" w:fill="D6E3BC" w:themeFill="accent3" w:themeFillTint="66"/>
              </w:rPr>
              <w:t xml:space="preserve"> </w:t>
            </w:r>
            <w:r>
              <w:rPr>
                <w:shd w:val="clear" w:color="auto" w:fill="D6E3BC" w:themeFill="accent3" w:themeFillTint="66"/>
              </w:rPr>
              <w:t xml:space="preserve">Hilton </w:t>
            </w:r>
            <w:proofErr w:type="spellStart"/>
            <w:r>
              <w:rPr>
                <w:shd w:val="clear" w:color="auto" w:fill="D6E3BC" w:themeFill="accent3" w:themeFillTint="66"/>
              </w:rPr>
              <w:t>Pharma</w:t>
            </w:r>
            <w:proofErr w:type="spellEnd"/>
            <w:r>
              <w:rPr>
                <w:shd w:val="clear" w:color="auto" w:fill="D6E3BC" w:themeFill="accent3" w:themeFillTint="66"/>
              </w:rPr>
              <w:t xml:space="preserve"> </w:t>
            </w:r>
            <w:proofErr w:type="spellStart"/>
            <w:r>
              <w:rPr>
                <w:shd w:val="clear" w:color="auto" w:fill="D6E3BC" w:themeFill="accent3" w:themeFillTint="66"/>
              </w:rPr>
              <w:t>Pvt.</w:t>
            </w:r>
            <w:proofErr w:type="spellEnd"/>
            <w:r>
              <w:rPr>
                <w:shd w:val="clear" w:color="auto" w:fill="D6E3BC" w:themeFill="accent3" w:themeFillTint="66"/>
              </w:rPr>
              <w:t xml:space="preserve"> Ltd</w:t>
            </w:r>
          </w:p>
          <w:p w:rsidR="00C5481D" w:rsidRPr="008775C3" w:rsidRDefault="00C5481D" w:rsidP="00C5481D">
            <w:pPr>
              <w:pStyle w:val="JobTitle"/>
              <w:spacing w:line="240" w:lineRule="auto"/>
              <w:rPr>
                <w:sz w:val="10"/>
                <w:szCs w:val="16"/>
              </w:rPr>
            </w:pPr>
          </w:p>
          <w:p w:rsidR="00C5481D" w:rsidRDefault="00C5481D" w:rsidP="00C5481D">
            <w:pPr>
              <w:pStyle w:val="JobTitle"/>
              <w:rPr>
                <w:b/>
              </w:rPr>
            </w:pPr>
            <w:r>
              <w:rPr>
                <w:b/>
              </w:rPr>
              <w:t>Group Product Manager</w:t>
            </w:r>
          </w:p>
          <w:p w:rsidR="00C5481D" w:rsidRPr="008775C3" w:rsidRDefault="00C5481D" w:rsidP="00C5481D">
            <w:pPr>
              <w:pStyle w:val="Achievement"/>
              <w:spacing w:line="140" w:lineRule="exact"/>
              <w:ind w:left="0" w:firstLine="0"/>
              <w:rPr>
                <w:sz w:val="16"/>
              </w:rPr>
            </w:pPr>
          </w:p>
          <w:p w:rsidR="00C5481D" w:rsidRPr="008B4EEB" w:rsidRDefault="00C5481D" w:rsidP="00C5481D">
            <w:pPr>
              <w:pStyle w:val="Achievement"/>
              <w:numPr>
                <w:ilvl w:val="0"/>
                <w:numId w:val="2"/>
              </w:numPr>
            </w:pPr>
            <w:r>
              <w:rPr>
                <w:rFonts w:cs="Arial"/>
                <w:shd w:val="clear" w:color="auto" w:fill="FFFFFF"/>
              </w:rPr>
              <w:t xml:space="preserve">Hilton </w:t>
            </w:r>
            <w:proofErr w:type="spellStart"/>
            <w:r>
              <w:rPr>
                <w:rFonts w:cs="Arial"/>
                <w:shd w:val="clear" w:color="auto" w:fill="FFFFFF"/>
              </w:rPr>
              <w:t>Pharma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is a leading company among MNCs &amp; Local Pharmaceuticals. Managing company’s </w:t>
            </w:r>
            <w:proofErr w:type="spellStart"/>
            <w:r>
              <w:rPr>
                <w:rFonts w:cs="Arial"/>
                <w:shd w:val="clear" w:color="auto" w:fill="FFFFFF"/>
              </w:rPr>
              <w:t>stara</w:t>
            </w:r>
            <w:r w:rsidR="005E2A33">
              <w:rPr>
                <w:rFonts w:cs="Arial"/>
                <w:shd w:val="clear" w:color="auto" w:fill="FFFFFF"/>
              </w:rPr>
              <w:t>tigic</w:t>
            </w:r>
            <w:proofErr w:type="spellEnd"/>
            <w:r w:rsidR="005E2A33">
              <w:rPr>
                <w:rFonts w:cs="Arial"/>
                <w:shd w:val="clear" w:color="auto" w:fill="FFFFFF"/>
              </w:rPr>
              <w:t xml:space="preserve"> brands like</w:t>
            </w:r>
            <w:r w:rsidR="00B437C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="005C3C36">
              <w:rPr>
                <w:rFonts w:cs="Arial"/>
                <w:shd w:val="clear" w:color="auto" w:fill="FFFFFF"/>
              </w:rPr>
              <w:t>Zopent</w:t>
            </w:r>
            <w:proofErr w:type="spellEnd"/>
            <w:r w:rsidR="005C3C36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="005C3C36">
              <w:rPr>
                <w:rFonts w:cs="Arial"/>
                <w:shd w:val="clear" w:color="auto" w:fill="FFFFFF"/>
              </w:rPr>
              <w:t>Xikarapid</w:t>
            </w:r>
            <w:proofErr w:type="spellEnd"/>
            <w:r w:rsidR="005C3C36">
              <w:rPr>
                <w:rFonts w:cs="Arial"/>
                <w:shd w:val="clear" w:color="auto" w:fill="FFFFFF"/>
              </w:rPr>
              <w:t>, Unix,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Hiflox</w:t>
            </w:r>
            <w:proofErr w:type="spellEnd"/>
            <w:r w:rsidR="005C3C36">
              <w:rPr>
                <w:rFonts w:cs="Arial"/>
                <w:shd w:val="clear" w:color="auto" w:fill="FFFFFF"/>
              </w:rPr>
              <w:t xml:space="preserve"> &amp; </w:t>
            </w:r>
            <w:proofErr w:type="spellStart"/>
            <w:r w:rsidR="005C3C36">
              <w:rPr>
                <w:rFonts w:cs="Arial"/>
                <w:shd w:val="clear" w:color="auto" w:fill="FFFFFF"/>
              </w:rPr>
              <w:t>Hilyte</w:t>
            </w:r>
            <w:proofErr w:type="spellEnd"/>
            <w:r w:rsidR="005C3C36">
              <w:rPr>
                <w:rFonts w:cs="Arial"/>
                <w:shd w:val="clear" w:color="auto" w:fill="FFFFFF"/>
              </w:rPr>
              <w:t>-R</w:t>
            </w:r>
          </w:p>
          <w:p w:rsidR="00F12AF8" w:rsidRDefault="00F12AF8" w:rsidP="008B4EEB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</w:p>
          <w:p w:rsidR="00F12AF8" w:rsidRDefault="00F12AF8" w:rsidP="008B4EEB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</w:p>
          <w:p w:rsidR="00F12AF8" w:rsidRDefault="00F12AF8" w:rsidP="008B4EEB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</w:p>
          <w:p w:rsidR="008B4EEB" w:rsidRDefault="008B4EEB" w:rsidP="008B4EEB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lastRenderedPageBreak/>
              <w:t xml:space="preserve">Assignments done &amp; Achievements as a </w:t>
            </w:r>
            <w:r w:rsidR="00CA1BE8">
              <w:rPr>
                <w:b/>
                <w:i/>
                <w:sz w:val="23"/>
                <w:szCs w:val="23"/>
              </w:rPr>
              <w:t xml:space="preserve">Group </w:t>
            </w:r>
            <w:r>
              <w:rPr>
                <w:b/>
                <w:i/>
                <w:sz w:val="23"/>
                <w:szCs w:val="23"/>
              </w:rPr>
              <w:t xml:space="preserve">Product Manager in </w:t>
            </w:r>
            <w:r w:rsidR="00CA1BE8">
              <w:rPr>
                <w:b/>
                <w:i/>
                <w:sz w:val="23"/>
                <w:szCs w:val="23"/>
              </w:rPr>
              <w:t xml:space="preserve">Hilton </w:t>
            </w:r>
            <w:proofErr w:type="spellStart"/>
            <w:r w:rsidR="00CA1BE8">
              <w:rPr>
                <w:b/>
                <w:i/>
                <w:sz w:val="23"/>
                <w:szCs w:val="23"/>
              </w:rPr>
              <w:t>Pharma</w:t>
            </w:r>
            <w:proofErr w:type="spellEnd"/>
            <w:r>
              <w:rPr>
                <w:b/>
                <w:i/>
                <w:sz w:val="23"/>
                <w:szCs w:val="23"/>
              </w:rPr>
              <w:t>:</w:t>
            </w:r>
          </w:p>
          <w:p w:rsidR="008B4EEB" w:rsidRPr="00D144F5" w:rsidRDefault="008B4EEB" w:rsidP="008B4EEB">
            <w:pPr>
              <w:pStyle w:val="Achievement"/>
              <w:spacing w:line="140" w:lineRule="exact"/>
              <w:ind w:left="0" w:firstLine="0"/>
            </w:pPr>
          </w:p>
          <w:p w:rsidR="008B4EEB" w:rsidRDefault="008B4EEB" w:rsidP="008B4EEB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Revitalize </w:t>
            </w:r>
            <w:proofErr w:type="spellStart"/>
            <w:r>
              <w:t>Hiflox</w:t>
            </w:r>
            <w:proofErr w:type="spellEnd"/>
            <w:r>
              <w:t xml:space="preserve"> (Ciprofloxacin).</w:t>
            </w:r>
          </w:p>
          <w:p w:rsidR="008B4EEB" w:rsidRDefault="008B4EEB" w:rsidP="008B4EEB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After very long time </w:t>
            </w:r>
            <w:proofErr w:type="spellStart"/>
            <w:r>
              <w:t>Xikarapid</w:t>
            </w:r>
            <w:proofErr w:type="spellEnd"/>
            <w:r>
              <w:t xml:space="preserve"> achieved ever highest 40,000 units.</w:t>
            </w:r>
          </w:p>
          <w:p w:rsidR="00640D59" w:rsidRDefault="00640D59" w:rsidP="008B4EEB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Aggressive participation in orthocon’14.</w:t>
            </w:r>
          </w:p>
          <w:p w:rsidR="008B4EEB" w:rsidRDefault="008B4EEB" w:rsidP="008B4EEB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Conducted local CME in Karachi </w:t>
            </w:r>
            <w:r w:rsidR="00640D59">
              <w:t xml:space="preserve">for 30 doctors </w:t>
            </w:r>
            <w:r>
              <w:t xml:space="preserve">and launch </w:t>
            </w:r>
            <w:r w:rsidR="00640D59">
              <w:t xml:space="preserve">different customer </w:t>
            </w:r>
            <w:proofErr w:type="spellStart"/>
            <w:r w:rsidR="00640D59">
              <w:t>engament</w:t>
            </w:r>
            <w:proofErr w:type="spellEnd"/>
            <w:r w:rsidR="00640D59">
              <w:t xml:space="preserve"> programs.</w:t>
            </w:r>
          </w:p>
          <w:p w:rsidR="00640D59" w:rsidRDefault="00640D59" w:rsidP="00CF36DB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  <w:rPr>
                <w:shd w:val="clear" w:color="auto" w:fill="D6E3BC" w:themeFill="accent3" w:themeFillTint="66"/>
              </w:rPr>
            </w:pPr>
          </w:p>
          <w:p w:rsidR="00CF36DB" w:rsidRDefault="003A6E75" w:rsidP="00CF36DB">
            <w:pPr>
              <w:pStyle w:val="CompanyNameOne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 w:rsidRPr="00C60BB3">
              <w:rPr>
                <w:shd w:val="clear" w:color="auto" w:fill="D6E3BC" w:themeFill="accent3" w:themeFillTint="66"/>
              </w:rPr>
              <w:t xml:space="preserve">April 2013 ~ </w:t>
            </w:r>
            <w:r w:rsidR="00183DEB">
              <w:rPr>
                <w:shd w:val="clear" w:color="auto" w:fill="D6E3BC" w:themeFill="accent3" w:themeFillTint="66"/>
              </w:rPr>
              <w:t>April 2014</w:t>
            </w:r>
            <w:r w:rsidR="00CF36DB" w:rsidRPr="00C60BB3">
              <w:rPr>
                <w:shd w:val="clear" w:color="auto" w:fill="D6E3BC" w:themeFill="accent3" w:themeFillTint="66"/>
              </w:rPr>
              <w:t xml:space="preserve">         </w:t>
            </w:r>
            <w:r w:rsidR="00DA357B" w:rsidRPr="00C60BB3">
              <w:rPr>
                <w:shd w:val="clear" w:color="auto" w:fill="D6E3BC" w:themeFill="accent3" w:themeFillTint="66"/>
              </w:rPr>
              <w:t xml:space="preserve">           </w:t>
            </w:r>
            <w:r w:rsidR="00CF36DB" w:rsidRPr="00C60BB3">
              <w:rPr>
                <w:shd w:val="clear" w:color="auto" w:fill="D6E3BC" w:themeFill="accent3" w:themeFillTint="66"/>
              </w:rPr>
              <w:t>Barrett Hodgson Pakistan Pvt. Ltd.</w:t>
            </w:r>
          </w:p>
          <w:p w:rsidR="00CF36DB" w:rsidRPr="008775C3" w:rsidRDefault="00CF36DB" w:rsidP="00CF36DB">
            <w:pPr>
              <w:pStyle w:val="JobTitle"/>
              <w:spacing w:line="240" w:lineRule="auto"/>
              <w:rPr>
                <w:sz w:val="10"/>
                <w:szCs w:val="16"/>
              </w:rPr>
            </w:pPr>
          </w:p>
          <w:p w:rsidR="00CF36DB" w:rsidRDefault="00CF36DB" w:rsidP="00CF36DB">
            <w:pPr>
              <w:pStyle w:val="JobTitle"/>
              <w:rPr>
                <w:b/>
              </w:rPr>
            </w:pPr>
            <w:r>
              <w:rPr>
                <w:b/>
              </w:rPr>
              <w:t>Senior Product Manager</w:t>
            </w:r>
          </w:p>
          <w:p w:rsidR="00CF36DB" w:rsidRPr="008775C3" w:rsidRDefault="00E630E6" w:rsidP="00CF36DB">
            <w:pPr>
              <w:pStyle w:val="Achievement"/>
              <w:spacing w:line="140" w:lineRule="exact"/>
              <w:ind w:left="0" w:firstLine="0"/>
              <w:rPr>
                <w:sz w:val="18"/>
              </w:rPr>
            </w:pPr>
            <w:r>
              <w:rPr>
                <w:noProof/>
                <w:lang w:val="en-US"/>
              </w:rPr>
              <w:pict>
                <v:shape id="_x0000_s1029" type="#_x0000_t202" style="position:absolute;left:0;text-align:left;margin-left:-85.85pt;margin-top:4.55pt;width:63.75pt;height:49.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" stroked="f">
                  <v:textbox>
                    <w:txbxContent>
                      <w:p w:rsidR="00E07F51" w:rsidRPr="004B0BC6" w:rsidRDefault="00E07F51" w:rsidP="00E07F51">
                        <w:pPr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600075" cy="475060"/>
                              <wp:effectExtent l="0" t="0" r="0" b="1270"/>
                              <wp:docPr id="16" name="Picture 16" descr="E:\Desktop &amp; Docs\Desktop\company logos\download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E:\Desktop &amp; Docs\Desktop\company logos\download (1)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1374" cy="4760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F36DB" w:rsidRPr="00F41FE8" w:rsidRDefault="003A6E75" w:rsidP="003A6E75">
            <w:pPr>
              <w:pStyle w:val="Achievement"/>
              <w:numPr>
                <w:ilvl w:val="0"/>
                <w:numId w:val="2"/>
              </w:numPr>
            </w:pPr>
            <w:r w:rsidRPr="00907BE2">
              <w:rPr>
                <w:rFonts w:cs="Arial"/>
                <w:shd w:val="clear" w:color="auto" w:fill="FFFFFF"/>
              </w:rPr>
              <w:t xml:space="preserve">Barrett Hodgson Pakistan (Pvt) Ltd. is one of the foremost pharmaceutical colossal of the country with glorious history of around 2 decades (founded in Sep. 1992) and epitomizes; AstraZeneca UK,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Astellas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(Fujisawa) Japan &amp; Allergan Inc., USA.</w:t>
            </w:r>
            <w:r w:rsidRPr="00907BE2">
              <w:rPr>
                <w:rFonts w:cs="Arial"/>
              </w:rPr>
              <w:br/>
            </w:r>
            <w:r w:rsidRPr="00907BE2">
              <w:rPr>
                <w:rFonts w:cs="Arial"/>
              </w:rPr>
              <w:br/>
            </w:r>
            <w:r w:rsidRPr="00907BE2">
              <w:rPr>
                <w:rFonts w:cs="Arial"/>
                <w:shd w:val="clear" w:color="auto" w:fill="FFFFFF"/>
              </w:rPr>
              <w:t xml:space="preserve">Managed the Product line of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Astellas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(Japan) which is an ancillary commerce of BH. Country’s celebrated &amp; illustrious brands are the peculiarity &amp; hallmark of that business unit. I have been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liabled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for the business of all those products including Research Brands like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Cefspan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Losec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907BE2">
              <w:rPr>
                <w:rFonts w:cs="Arial"/>
                <w:shd w:val="clear" w:color="auto" w:fill="FFFFFF"/>
              </w:rPr>
              <w:t>Cefizox</w:t>
            </w:r>
            <w:proofErr w:type="spellEnd"/>
            <w:proofErr w:type="gramEnd"/>
            <w:r w:rsidRPr="00907BE2">
              <w:rPr>
                <w:rFonts w:cs="Arial"/>
                <w:shd w:val="clear" w:color="auto" w:fill="FFFFFF"/>
              </w:rPr>
              <w:t xml:space="preserve"> as well as branded generics like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Inocef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Febrol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etc. while securing Market Leader Position in IMS (PKPI</w:t>
            </w:r>
            <w:r w:rsidR="000649F0">
              <w:rPr>
                <w:rFonts w:cs="Arial"/>
                <w:shd w:val="clear" w:color="auto" w:fill="FFFFFF"/>
              </w:rPr>
              <w:t>) Ranking. Top line of PKR &gt; 1.8</w:t>
            </w:r>
            <w:r w:rsidRPr="00907BE2">
              <w:rPr>
                <w:rFonts w:cs="Arial"/>
                <w:shd w:val="clear" w:color="auto" w:fill="FFFFFF"/>
              </w:rPr>
              <w:t xml:space="preserve"> billion is being contributed by the assigned Business Unit.</w:t>
            </w:r>
          </w:p>
          <w:p w:rsidR="00F41FE8" w:rsidRPr="00907BE2" w:rsidRDefault="00F41FE8" w:rsidP="003A6E75">
            <w:pPr>
              <w:pStyle w:val="Achievement"/>
              <w:numPr>
                <w:ilvl w:val="0"/>
                <w:numId w:val="2"/>
              </w:numPr>
            </w:pPr>
            <w:proofErr w:type="spellStart"/>
            <w:r>
              <w:rPr>
                <w:rFonts w:cs="Arial"/>
                <w:shd w:val="clear" w:color="auto" w:fill="FFFFFF"/>
              </w:rPr>
              <w:t>Cefspan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became 1 billion </w:t>
            </w:r>
            <w:proofErr w:type="gramStart"/>
            <w:r>
              <w:rPr>
                <w:rFonts w:cs="Arial"/>
                <w:shd w:val="clear" w:color="auto" w:fill="FFFFFF"/>
              </w:rPr>
              <w:t>brand</w:t>
            </w:r>
            <w:proofErr w:type="gramEnd"/>
            <w:r>
              <w:rPr>
                <w:rFonts w:cs="Arial"/>
                <w:shd w:val="clear" w:color="auto" w:fill="FFFFFF"/>
              </w:rPr>
              <w:t xml:space="preserve"> with effective marketing strategies.</w:t>
            </w:r>
          </w:p>
          <w:p w:rsidR="007E5C97" w:rsidRDefault="007E5C97" w:rsidP="003A6E75">
            <w:pPr>
              <w:pStyle w:val="Achievement"/>
              <w:numPr>
                <w:ilvl w:val="0"/>
                <w:numId w:val="2"/>
              </w:numPr>
            </w:pPr>
            <w:r>
              <w:t>Before IMS-Plus formal training, I conducted IMS-Plus training for whole marketing team, as IMS-Plus currently purchased &amp; I am the only person who can run IMS-Plus software.</w:t>
            </w:r>
          </w:p>
          <w:p w:rsidR="0057484C" w:rsidRPr="0057484C" w:rsidRDefault="0057484C" w:rsidP="003A6E75">
            <w:pPr>
              <w:pStyle w:val="Achievement"/>
              <w:numPr>
                <w:ilvl w:val="0"/>
                <w:numId w:val="2"/>
              </w:numPr>
            </w:pPr>
            <w:r>
              <w:t xml:space="preserve">Conducted Ciprofloxacin Suspension launch meetings in </w:t>
            </w:r>
            <w:proofErr w:type="spellStart"/>
            <w:r>
              <w:t>Isd</w:t>
            </w:r>
            <w:proofErr w:type="spellEnd"/>
            <w:r>
              <w:t xml:space="preserve">. &amp; </w:t>
            </w:r>
            <w:proofErr w:type="spellStart"/>
            <w:r>
              <w:t>Lhr</w:t>
            </w:r>
            <w:proofErr w:type="spellEnd"/>
            <w:r>
              <w:t>.</w:t>
            </w:r>
          </w:p>
          <w:p w:rsidR="00907BE2" w:rsidRPr="00907BE2" w:rsidRDefault="00907BE2" w:rsidP="003A6E75">
            <w:pPr>
              <w:pStyle w:val="Achievement"/>
              <w:numPr>
                <w:ilvl w:val="0"/>
                <w:numId w:val="2"/>
              </w:numPr>
            </w:pPr>
            <w:r>
              <w:rPr>
                <w:rFonts w:cs="Arial"/>
                <w:shd w:val="clear" w:color="auto" w:fill="FFFFFF"/>
              </w:rPr>
              <w:t>Involved in arranging activities</w:t>
            </w:r>
            <w:r w:rsidR="008255BA">
              <w:rPr>
                <w:rFonts w:cs="Arial"/>
                <w:shd w:val="clear" w:color="auto" w:fill="FFFFFF"/>
              </w:rPr>
              <w:t xml:space="preserve"> from 1</w:t>
            </w:r>
            <w:r w:rsidR="008255BA" w:rsidRPr="008255BA">
              <w:rPr>
                <w:rFonts w:cs="Arial"/>
                <w:shd w:val="clear" w:color="auto" w:fill="FFFFFF"/>
                <w:vertAlign w:val="superscript"/>
              </w:rPr>
              <w:t>st</w:t>
            </w:r>
            <w:r w:rsidR="008255BA">
              <w:rPr>
                <w:rFonts w:cs="Arial"/>
                <w:shd w:val="clear" w:color="auto" w:fill="FFFFFF"/>
              </w:rPr>
              <w:t xml:space="preserve"> day till ROI analysis for all 71 doctors who participated in </w:t>
            </w:r>
            <w:r>
              <w:rPr>
                <w:rFonts w:cs="Arial"/>
                <w:shd w:val="clear" w:color="auto" w:fill="FFFFFF"/>
              </w:rPr>
              <w:t>National Paedscon</w:t>
            </w:r>
            <w:r w:rsidR="008255BA">
              <w:rPr>
                <w:rFonts w:cs="Arial"/>
                <w:shd w:val="clear" w:color="auto" w:fill="FFFFFF"/>
              </w:rPr>
              <w:t>’13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shd w:val="clear" w:color="auto" w:fill="FFFFFF"/>
              </w:rPr>
              <w:t>Isd</w:t>
            </w:r>
            <w:proofErr w:type="spellEnd"/>
            <w:r>
              <w:rPr>
                <w:rFonts w:cs="Arial"/>
                <w:shd w:val="clear" w:color="auto" w:fill="FFFFFF"/>
              </w:rPr>
              <w:t>.</w:t>
            </w:r>
          </w:p>
          <w:p w:rsidR="00907BE2" w:rsidRPr="00907BE2" w:rsidRDefault="00907BE2" w:rsidP="00907BE2">
            <w:pPr>
              <w:pStyle w:val="Achievement"/>
              <w:numPr>
                <w:ilvl w:val="0"/>
                <w:numId w:val="2"/>
              </w:numPr>
            </w:pPr>
            <w:r w:rsidRPr="00907BE2">
              <w:t xml:space="preserve">Planned and conducted </w:t>
            </w:r>
            <w:proofErr w:type="spellStart"/>
            <w:r w:rsidRPr="00907BE2">
              <w:t>comperehnsive</w:t>
            </w:r>
            <w:proofErr w:type="spellEnd"/>
            <w:r w:rsidRPr="00907BE2">
              <w:t xml:space="preserve"> training for all field force of BH</w:t>
            </w:r>
            <w:r w:rsidR="00CC1BDF">
              <w:t>,</w:t>
            </w:r>
            <w:r w:rsidRPr="00907BE2">
              <w:t xml:space="preserve"> based at </w:t>
            </w:r>
            <w:proofErr w:type="spellStart"/>
            <w:r w:rsidRPr="00907BE2">
              <w:t>Larkana</w:t>
            </w:r>
            <w:proofErr w:type="spellEnd"/>
            <w:r w:rsidRPr="00907BE2">
              <w:t xml:space="preserve"> &amp; </w:t>
            </w:r>
            <w:proofErr w:type="spellStart"/>
            <w:r w:rsidRPr="00907BE2">
              <w:t>Sukkur</w:t>
            </w:r>
            <w:proofErr w:type="spellEnd"/>
            <w:r w:rsidRPr="00907BE2">
              <w:t>.</w:t>
            </w:r>
          </w:p>
          <w:p w:rsidR="000F5DAF" w:rsidRPr="00907BE2" w:rsidRDefault="000F5DAF" w:rsidP="003A6E75">
            <w:pPr>
              <w:pStyle w:val="Achievement"/>
              <w:numPr>
                <w:ilvl w:val="0"/>
                <w:numId w:val="2"/>
              </w:numPr>
            </w:pPr>
            <w:r w:rsidRPr="00907BE2">
              <w:rPr>
                <w:rFonts w:cs="Arial"/>
                <w:shd w:val="clear" w:color="auto" w:fill="FFFFFF"/>
              </w:rPr>
              <w:t xml:space="preserve">In Multan Region (i.e. Multan,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Bhurewala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Bhawalnagar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Khanewal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D.G.Khan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Layyah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R.Y.Khan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&amp;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Sadiqabad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) arrange 8 LSPs on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Cefspan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in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Gyn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segment.</w:t>
            </w:r>
          </w:p>
          <w:p w:rsidR="003F3F35" w:rsidRPr="00AA2052" w:rsidRDefault="000F5DAF" w:rsidP="00907BE2">
            <w:pPr>
              <w:pStyle w:val="Achievement"/>
              <w:numPr>
                <w:ilvl w:val="0"/>
                <w:numId w:val="2"/>
              </w:numPr>
            </w:pPr>
            <w:r w:rsidRPr="00907BE2">
              <w:rPr>
                <w:rFonts w:cs="Arial"/>
                <w:shd w:val="clear" w:color="auto" w:fill="FFFFFF"/>
              </w:rPr>
              <w:t xml:space="preserve">In Multan Region (i.e. Multan,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Bhurewala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D.G.Khan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Layyah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&amp;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R.Y.Khan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) arrange 5 LSPs on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Cefspan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 in </w:t>
            </w:r>
            <w:proofErr w:type="spellStart"/>
            <w:r w:rsidRPr="00907BE2">
              <w:rPr>
                <w:rFonts w:cs="Arial"/>
                <w:shd w:val="clear" w:color="auto" w:fill="FFFFFF"/>
              </w:rPr>
              <w:t>Paeds</w:t>
            </w:r>
            <w:proofErr w:type="spellEnd"/>
            <w:r w:rsidRPr="00907BE2">
              <w:rPr>
                <w:rFonts w:cs="Arial"/>
                <w:shd w:val="clear" w:color="auto" w:fill="FFFFFF"/>
              </w:rPr>
              <w:t xml:space="preserve">. </w:t>
            </w:r>
            <w:proofErr w:type="gramStart"/>
            <w:r w:rsidRPr="00907BE2">
              <w:rPr>
                <w:rFonts w:cs="Arial"/>
                <w:shd w:val="clear" w:color="auto" w:fill="FFFFFF"/>
              </w:rPr>
              <w:t>segment</w:t>
            </w:r>
            <w:proofErr w:type="gramEnd"/>
            <w:r w:rsidRPr="00907BE2">
              <w:rPr>
                <w:rFonts w:cs="Arial"/>
                <w:shd w:val="clear" w:color="auto" w:fill="FFFFFF"/>
              </w:rPr>
              <w:t>.</w:t>
            </w:r>
          </w:p>
          <w:p w:rsidR="00907BE2" w:rsidRDefault="00907BE2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Default="00F12AF8" w:rsidP="00907BE2">
            <w:pPr>
              <w:pStyle w:val="Achievement"/>
              <w:ind w:firstLine="0"/>
            </w:pPr>
          </w:p>
          <w:p w:rsidR="00F12AF8" w:rsidRPr="00907BE2" w:rsidRDefault="00F12AF8" w:rsidP="00907BE2">
            <w:pPr>
              <w:pStyle w:val="Achievement"/>
              <w:ind w:firstLine="0"/>
            </w:pPr>
          </w:p>
          <w:p w:rsidR="004D59FC" w:rsidRDefault="004D59FC" w:rsidP="00C60BB3">
            <w:pPr>
              <w:pStyle w:val="CompanyNameOne"/>
              <w:shd w:val="clear" w:color="auto" w:fill="D6E3BC" w:themeFill="accent3" w:themeFillTint="66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lastRenderedPageBreak/>
              <w:t xml:space="preserve">May 2012 ~ </w:t>
            </w:r>
            <w:r w:rsidR="00CF36DB">
              <w:t>April 2013</w:t>
            </w:r>
            <w:r>
              <w:t xml:space="preserve">             </w:t>
            </w:r>
            <w:r w:rsidR="00DA357B">
              <w:t xml:space="preserve">             </w:t>
            </w:r>
            <w:r>
              <w:t>Bosch Pharmaceuticals Pvt. Ltd.</w:t>
            </w:r>
          </w:p>
          <w:p w:rsidR="004D59FC" w:rsidRDefault="004D59FC" w:rsidP="004D59FC">
            <w:pPr>
              <w:pStyle w:val="JobTitle"/>
              <w:spacing w:line="240" w:lineRule="auto"/>
              <w:rPr>
                <w:sz w:val="16"/>
                <w:szCs w:val="16"/>
              </w:rPr>
            </w:pPr>
          </w:p>
          <w:p w:rsidR="004D59FC" w:rsidRDefault="004D59FC" w:rsidP="004D59FC">
            <w:pPr>
              <w:pStyle w:val="JobTitle"/>
              <w:rPr>
                <w:b/>
              </w:rPr>
            </w:pPr>
            <w:r>
              <w:rPr>
                <w:b/>
              </w:rPr>
              <w:t>Senior Product Manager</w:t>
            </w:r>
          </w:p>
          <w:p w:rsidR="004D59FC" w:rsidRPr="00D144F5" w:rsidRDefault="00E630E6" w:rsidP="004D59FC">
            <w:pPr>
              <w:pStyle w:val="Achievement"/>
              <w:spacing w:line="140" w:lineRule="exact"/>
              <w:ind w:left="0" w:firstLine="0"/>
            </w:pPr>
            <w:r>
              <w:rPr>
                <w:noProof/>
              </w:rPr>
              <w:pict>
                <v:shape id="_x0000_s1030" type="#_x0000_t202" style="position:absolute;left:0;text-align:left;margin-left:-85.85pt;margin-top:10.05pt;width:78.75pt;height:53.7pt;z-index:2516720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" stroked="f">
                  <v:textbox style="mso-fit-shape-to-text:t">
                    <w:txbxContent>
                      <w:p w:rsidR="007F023F" w:rsidRDefault="007F023F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857250" cy="590550"/>
                              <wp:effectExtent l="0" t="0" r="0" b="0"/>
                              <wp:docPr id="20" name="Picture 20" descr="E:\Desktop &amp; Docs\Desktop\company logos\images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E:\Desktop &amp; Docs\Desktop\company logos\images (1)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142F78" w:rsidRPr="00D144F5" w:rsidRDefault="00142F78" w:rsidP="00142F78">
            <w:pPr>
              <w:pStyle w:val="Achievement"/>
              <w:numPr>
                <w:ilvl w:val="0"/>
                <w:numId w:val="2"/>
              </w:numPr>
            </w:pPr>
            <w:r>
              <w:t xml:space="preserve">Developed Marketing plans including strategy setting, brand positioning, targeting in addition to forecasting </w:t>
            </w:r>
          </w:p>
          <w:p w:rsidR="00142F78" w:rsidRDefault="00142F78" w:rsidP="00142F78">
            <w:pPr>
              <w:pStyle w:val="Achievement"/>
              <w:numPr>
                <w:ilvl w:val="0"/>
                <w:numId w:val="2"/>
              </w:numPr>
              <w:tabs>
                <w:tab w:val="left" w:pos="2529"/>
              </w:tabs>
            </w:pPr>
            <w:r>
              <w:t>Design and monitor transition of strategy into tactics to achieve the forecasted sales.</w:t>
            </w:r>
          </w:p>
          <w:p w:rsidR="00142F78" w:rsidRDefault="00142F78" w:rsidP="00142F78">
            <w:pPr>
              <w:pStyle w:val="Achievement"/>
              <w:numPr>
                <w:ilvl w:val="0"/>
                <w:numId w:val="2"/>
              </w:numPr>
            </w:pPr>
            <w:proofErr w:type="spellStart"/>
            <w:r>
              <w:t>Liasoned</w:t>
            </w:r>
            <w:proofErr w:type="spellEnd"/>
            <w:r>
              <w:t xml:space="preserve"> with sales force to increase the acceptance of organizations strategy to enhance productivity.</w:t>
            </w:r>
          </w:p>
          <w:p w:rsidR="00142F78" w:rsidRDefault="00142F78" w:rsidP="00142F78">
            <w:pPr>
              <w:pStyle w:val="Achievement"/>
              <w:numPr>
                <w:ilvl w:val="0"/>
                <w:numId w:val="2"/>
              </w:numPr>
            </w:pPr>
            <w:r>
              <w:t xml:space="preserve">Analysed </w:t>
            </w:r>
            <w:r w:rsidRPr="00C04B42">
              <w:rPr>
                <w:b/>
              </w:rPr>
              <w:t>each</w:t>
            </w:r>
            <w:r>
              <w:t xml:space="preserve"> products’ performance and set new strategies for aggressive growth.</w:t>
            </w:r>
          </w:p>
          <w:p w:rsidR="004D59FC" w:rsidRDefault="004D59FC" w:rsidP="00142F78">
            <w:pPr>
              <w:pStyle w:val="Achievement"/>
              <w:numPr>
                <w:ilvl w:val="0"/>
                <w:numId w:val="2"/>
              </w:numPr>
            </w:pPr>
            <w:r>
              <w:t xml:space="preserve">Responsible for antibiotic portfolio i.e. </w:t>
            </w:r>
            <w:proofErr w:type="spellStart"/>
            <w:r w:rsidR="008E40C4">
              <w:t>Moxifloxacin</w:t>
            </w:r>
            <w:proofErr w:type="spellEnd"/>
            <w:r w:rsidR="008E40C4">
              <w:t xml:space="preserve">, </w:t>
            </w:r>
            <w:proofErr w:type="spellStart"/>
            <w:r>
              <w:t>Ceftazidime</w:t>
            </w:r>
            <w:proofErr w:type="spellEnd"/>
            <w:r>
              <w:t xml:space="preserve">, </w:t>
            </w:r>
            <w:proofErr w:type="spellStart"/>
            <w:r>
              <w:t>Ce</w:t>
            </w:r>
            <w:r w:rsidR="00A13963">
              <w:t>ph</w:t>
            </w:r>
            <w:r>
              <w:t>r</w:t>
            </w:r>
            <w:r w:rsidR="006E29BD">
              <w:t>adine</w:t>
            </w:r>
            <w:proofErr w:type="spellEnd"/>
            <w:r w:rsidR="006E29BD">
              <w:t>.</w:t>
            </w:r>
          </w:p>
          <w:p w:rsidR="003A6E75" w:rsidRDefault="003A6E75" w:rsidP="003A6E75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Assignments done &amp; Achievements as a Senior Product Manager in Bosch Pharmaceuticals Pvt. Ltd.:</w:t>
            </w:r>
          </w:p>
          <w:p w:rsidR="0057484C" w:rsidRPr="00D144F5" w:rsidRDefault="0057484C" w:rsidP="0057484C">
            <w:pPr>
              <w:pStyle w:val="Achievement"/>
              <w:spacing w:line="140" w:lineRule="exact"/>
              <w:ind w:left="0" w:firstLine="0"/>
            </w:pP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After joining as Senior Product Manager, I was responsible for sales and marketing both from May’12 till Aug’12 after resigning of BUM.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I was completely involved in Budgeting for the year of 2012-13 for assigned portfolio.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Delegate Budgets to SMs / ASMs during budget meetings.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>Conducted 1</w:t>
            </w:r>
            <w:r w:rsidRPr="0053702D">
              <w:rPr>
                <w:vertAlign w:val="superscript"/>
              </w:rPr>
              <w:t>st</w:t>
            </w:r>
            <w:r>
              <w:t xml:space="preserve"> quarterly cycle meeting in 6 regions independently.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In Nov’12 proposed </w:t>
            </w:r>
            <w:proofErr w:type="spellStart"/>
            <w:r>
              <w:t>relaunch</w:t>
            </w:r>
            <w:proofErr w:type="spellEnd"/>
            <w:r>
              <w:t xml:space="preserve"> of </w:t>
            </w:r>
            <w:proofErr w:type="spellStart"/>
            <w:r>
              <w:t>Izilon</w:t>
            </w:r>
            <w:proofErr w:type="spellEnd"/>
            <w:r>
              <w:t xml:space="preserve"> i.e. </w:t>
            </w:r>
            <w:proofErr w:type="spellStart"/>
            <w:r>
              <w:t>Moxifloxacin</w:t>
            </w:r>
            <w:proofErr w:type="spellEnd"/>
            <w:r>
              <w:t xml:space="preserve"> to S&amp;MM</w:t>
            </w:r>
            <w:proofErr w:type="gramStart"/>
            <w:r>
              <w:t>,  after</w:t>
            </w:r>
            <w:proofErr w:type="gramEnd"/>
            <w:r>
              <w:t xml:space="preserve"> analysing the market </w:t>
            </w:r>
            <w:proofErr w:type="spellStart"/>
            <w:r>
              <w:t>potentional</w:t>
            </w:r>
            <w:proofErr w:type="spellEnd"/>
            <w:r>
              <w:t xml:space="preserve"> and brand performance.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t xml:space="preserve">Within 20 days, completed all plan for </w:t>
            </w:r>
            <w:proofErr w:type="spellStart"/>
            <w:r>
              <w:t>relaunch</w:t>
            </w:r>
            <w:proofErr w:type="spellEnd"/>
            <w:r>
              <w:t xml:space="preserve"> including: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8"/>
              </w:numPr>
            </w:pPr>
            <w:r>
              <w:t>Getting approvals of budgets.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8"/>
              </w:numPr>
            </w:pPr>
            <w:r>
              <w:t>Finalize the promotional support.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8"/>
              </w:numPr>
            </w:pPr>
            <w:r>
              <w:t>Meeting arrangements (Managing groups &amp; hotels).</w:t>
            </w:r>
          </w:p>
          <w:p w:rsidR="003A6E75" w:rsidRDefault="003A6E75" w:rsidP="003A6E75">
            <w:pPr>
              <w:pStyle w:val="Achievement"/>
              <w:numPr>
                <w:ilvl w:val="0"/>
                <w:numId w:val="38"/>
              </w:numPr>
            </w:pPr>
            <w:r>
              <w:t xml:space="preserve">Arrange 2 days training (1 day for </w:t>
            </w:r>
            <w:proofErr w:type="spellStart"/>
            <w:r>
              <w:t>Medical+Product</w:t>
            </w:r>
            <w:proofErr w:type="spellEnd"/>
            <w:r>
              <w:t xml:space="preserve"> Part &amp; 2</w:t>
            </w:r>
            <w:r w:rsidRPr="005952E0">
              <w:rPr>
                <w:vertAlign w:val="superscript"/>
              </w:rPr>
              <w:t>nd</w:t>
            </w:r>
            <w:r>
              <w:t xml:space="preserve"> day for Quiz, Promotional </w:t>
            </w:r>
            <w:proofErr w:type="spellStart"/>
            <w:r>
              <w:t>inputs+Incentives+detailing</w:t>
            </w:r>
            <w:proofErr w:type="spellEnd"/>
            <w:r>
              <w:t>)</w:t>
            </w:r>
          </w:p>
          <w:p w:rsidR="003A6E75" w:rsidRDefault="003A6E75" w:rsidP="00DA357B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74" w:hanging="274"/>
            </w:pPr>
            <w:r>
              <w:t xml:space="preserve">After completion of </w:t>
            </w:r>
            <w:proofErr w:type="spellStart"/>
            <w:r>
              <w:t>relaunch</w:t>
            </w:r>
            <w:proofErr w:type="spellEnd"/>
            <w:r>
              <w:t xml:space="preserve"> meeting in Dec’12, I achieved </w:t>
            </w:r>
            <w:r w:rsidR="00DA357B">
              <w:t xml:space="preserve">ever highest sales of </w:t>
            </w:r>
            <w:proofErr w:type="spellStart"/>
            <w:r w:rsidR="00DA357B">
              <w:t>Moxifloxacin</w:t>
            </w:r>
            <w:proofErr w:type="spellEnd"/>
            <w:r w:rsidR="00DA357B">
              <w:t xml:space="preserve"> i.e. </w:t>
            </w:r>
            <w:r>
              <w:t>3.63 million sales with 136% achievement in January’13.</w:t>
            </w:r>
          </w:p>
          <w:p w:rsidR="004D59FC" w:rsidRPr="000F5DAF" w:rsidRDefault="003A6E75" w:rsidP="002D4252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spacing w:line="240" w:lineRule="exact"/>
              <w:ind w:left="257" w:hanging="257"/>
              <w:rPr>
                <w:szCs w:val="16"/>
              </w:rPr>
            </w:pPr>
            <w:r>
              <w:t xml:space="preserve">In Jan’13, I have achieved 100% YTD target </w:t>
            </w:r>
            <w:r w:rsidR="002D4252">
              <w:t xml:space="preserve">of </w:t>
            </w:r>
            <w:proofErr w:type="spellStart"/>
            <w:r w:rsidR="002D4252">
              <w:t>Izilon</w:t>
            </w:r>
            <w:proofErr w:type="spellEnd"/>
            <w:r w:rsidR="002D4252">
              <w:t xml:space="preserve"> </w:t>
            </w:r>
            <w:r>
              <w:t>after very long time.</w:t>
            </w:r>
          </w:p>
          <w:p w:rsidR="000F5DAF" w:rsidRPr="008775C3" w:rsidRDefault="000F5DAF" w:rsidP="00CB0286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spacing w:line="240" w:lineRule="exact"/>
              <w:ind w:left="257" w:hanging="257"/>
              <w:rPr>
                <w:szCs w:val="16"/>
              </w:rPr>
            </w:pPr>
            <w:r>
              <w:t xml:space="preserve">Arrange Local CME at </w:t>
            </w:r>
            <w:proofErr w:type="spellStart"/>
            <w:r>
              <w:t>Nathia</w:t>
            </w:r>
            <w:proofErr w:type="spellEnd"/>
            <w:r>
              <w:t xml:space="preserve"> </w:t>
            </w:r>
            <w:proofErr w:type="spellStart"/>
            <w:r>
              <w:t>Gali</w:t>
            </w:r>
            <w:proofErr w:type="spellEnd"/>
            <w:r w:rsidR="00CB0286">
              <w:t xml:space="preserve"> of 15 doctors’ family from </w:t>
            </w:r>
            <w:proofErr w:type="spellStart"/>
            <w:r w:rsidR="00CB0286">
              <w:t>Gujrat</w:t>
            </w:r>
            <w:proofErr w:type="spellEnd"/>
            <w:r w:rsidR="00CB0286">
              <w:t xml:space="preserve">, </w:t>
            </w:r>
            <w:proofErr w:type="spellStart"/>
            <w:r w:rsidR="00CB0286">
              <w:t>Jehlum</w:t>
            </w:r>
            <w:proofErr w:type="spellEnd"/>
            <w:r w:rsidR="00CB0286">
              <w:t xml:space="preserve">, </w:t>
            </w:r>
            <w:proofErr w:type="gramStart"/>
            <w:r w:rsidR="00CB0286">
              <w:t>Gujranwala</w:t>
            </w:r>
            <w:proofErr w:type="gramEnd"/>
            <w:r w:rsidR="00CB0286">
              <w:t xml:space="preserve"> area.</w:t>
            </w:r>
          </w:p>
          <w:p w:rsidR="008775C3" w:rsidRDefault="008775C3" w:rsidP="008775C3">
            <w:pPr>
              <w:pStyle w:val="Achievement"/>
              <w:spacing w:line="240" w:lineRule="exact"/>
            </w:pPr>
          </w:p>
          <w:p w:rsidR="00BA22F0" w:rsidRDefault="00966E89" w:rsidP="00C60BB3">
            <w:pPr>
              <w:pStyle w:val="CompanyNameOne"/>
              <w:shd w:val="clear" w:color="auto" w:fill="D6E3BC" w:themeFill="accent3" w:themeFillTint="66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t>January</w:t>
            </w:r>
            <w:r w:rsidR="00BA22F0">
              <w:t xml:space="preserve"> 20</w:t>
            </w:r>
            <w:r>
              <w:t>11</w:t>
            </w:r>
            <w:r w:rsidR="00BA22F0">
              <w:t xml:space="preserve"> – </w:t>
            </w:r>
            <w:r w:rsidR="004D59FC">
              <w:t>May 2012</w:t>
            </w:r>
            <w:r w:rsidR="00D63917">
              <w:t xml:space="preserve">     </w:t>
            </w:r>
            <w:r w:rsidR="00BA22F0">
              <w:t xml:space="preserve">             </w:t>
            </w:r>
            <w:r w:rsidR="00D63917">
              <w:t xml:space="preserve">  </w:t>
            </w:r>
            <w:r w:rsidR="00CF36DB">
              <w:t xml:space="preserve">           </w:t>
            </w:r>
            <w:r w:rsidR="00BA22F0">
              <w:t xml:space="preserve">SJG </w:t>
            </w:r>
            <w:proofErr w:type="spellStart"/>
            <w:r w:rsidR="00BA22F0">
              <w:t>Fazul</w:t>
            </w:r>
            <w:proofErr w:type="spellEnd"/>
            <w:r w:rsidR="00BA22F0">
              <w:t xml:space="preserve"> </w:t>
            </w:r>
            <w:proofErr w:type="spellStart"/>
            <w:r w:rsidR="00BA22F0">
              <w:t>Ellahie</w:t>
            </w:r>
            <w:proofErr w:type="spellEnd"/>
            <w:r w:rsidR="00BA22F0">
              <w:t xml:space="preserve"> </w:t>
            </w:r>
            <w:proofErr w:type="spellStart"/>
            <w:r w:rsidR="00BA22F0">
              <w:t>Pvt.</w:t>
            </w:r>
            <w:proofErr w:type="spellEnd"/>
            <w:r w:rsidR="00BA22F0">
              <w:t xml:space="preserve"> Ltd.</w:t>
            </w:r>
          </w:p>
          <w:p w:rsidR="0057484C" w:rsidRPr="00D144F5" w:rsidRDefault="0057484C" w:rsidP="0057484C">
            <w:pPr>
              <w:pStyle w:val="Achievement"/>
              <w:spacing w:line="140" w:lineRule="exact"/>
              <w:ind w:left="0" w:firstLine="0"/>
            </w:pPr>
          </w:p>
          <w:p w:rsidR="00BA22F0" w:rsidRDefault="00E630E6" w:rsidP="00BA22F0">
            <w:pPr>
              <w:pStyle w:val="JobTitle"/>
              <w:rPr>
                <w:b/>
              </w:rPr>
            </w:pPr>
            <w:r>
              <w:rPr>
                <w:noProof/>
              </w:rPr>
              <w:pict>
                <v:shape id="_x0000_s1031" type="#_x0000_t202" style="position:absolute;margin-left:-89.05pt;margin-top:6.2pt;width:72.75pt;height:110.55pt;z-index:2516741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" stroked="f">
                  <v:textbox style="mso-fit-shape-to-text:t">
                    <w:txbxContent>
                      <w:p w:rsidR="00645DB9" w:rsidRPr="00645DB9" w:rsidRDefault="00645DB9">
                        <w:r w:rsidRPr="00645DB9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1520" cy="476178"/>
                              <wp:effectExtent l="0" t="0" r="0" b="635"/>
                              <wp:docPr id="22" name="Picture 22" descr="F:\sjg backup\Noman\jpeg\SJG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:\sjg backup\Noman\jpeg\SJG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1520" cy="476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66E89">
              <w:rPr>
                <w:b/>
              </w:rPr>
              <w:t xml:space="preserve">Senior </w:t>
            </w:r>
            <w:r w:rsidR="00BA22F0">
              <w:rPr>
                <w:b/>
              </w:rPr>
              <w:t>Product Manager</w:t>
            </w:r>
          </w:p>
          <w:p w:rsidR="00BA22F0" w:rsidRPr="00D144F5" w:rsidRDefault="00BA22F0" w:rsidP="00BA22F0">
            <w:pPr>
              <w:pStyle w:val="Achievement"/>
              <w:spacing w:line="140" w:lineRule="exact"/>
              <w:ind w:left="0" w:firstLine="0"/>
            </w:pPr>
          </w:p>
          <w:p w:rsidR="00DA357B" w:rsidRDefault="00BA22F0" w:rsidP="0033530C">
            <w:pPr>
              <w:pStyle w:val="Achievement"/>
              <w:numPr>
                <w:ilvl w:val="0"/>
                <w:numId w:val="2"/>
              </w:numPr>
              <w:spacing w:line="300" w:lineRule="exact"/>
              <w:ind w:left="245" w:hanging="245"/>
            </w:pPr>
            <w:r>
              <w:t xml:space="preserve">Assisted Country Manager in the </w:t>
            </w:r>
            <w:r>
              <w:rPr>
                <w:b/>
              </w:rPr>
              <w:t xml:space="preserve">development </w:t>
            </w:r>
            <w:r>
              <w:t>and</w:t>
            </w:r>
            <w:r>
              <w:rPr>
                <w:b/>
              </w:rPr>
              <w:t xml:space="preserve"> restructuring</w:t>
            </w:r>
            <w:r w:rsidR="00DA357B">
              <w:t xml:space="preserve"> of the whole business unit.</w:t>
            </w:r>
          </w:p>
          <w:p w:rsidR="00BA22F0" w:rsidRDefault="000050DD" w:rsidP="00DA357B">
            <w:pPr>
              <w:pStyle w:val="Achievement"/>
              <w:numPr>
                <w:ilvl w:val="0"/>
                <w:numId w:val="2"/>
              </w:numPr>
              <w:tabs>
                <w:tab w:val="right" w:pos="-12412"/>
                <w:tab w:val="left" w:pos="2289"/>
                <w:tab w:val="left" w:pos="2409"/>
                <w:tab w:val="left" w:pos="2529"/>
              </w:tabs>
              <w:spacing w:line="240" w:lineRule="exact"/>
              <w:ind w:left="245"/>
            </w:pPr>
            <w:r>
              <w:t xml:space="preserve">More </w:t>
            </w:r>
            <w:r w:rsidR="00BA22F0">
              <w:t>Extensive fieldwork throughout Pakistan.</w:t>
            </w:r>
          </w:p>
          <w:p w:rsidR="0057484C" w:rsidRDefault="0057484C" w:rsidP="0057484C">
            <w:pPr>
              <w:pStyle w:val="Achievement"/>
              <w:spacing w:line="140" w:lineRule="exact"/>
              <w:ind w:left="0" w:firstLine="0"/>
            </w:pPr>
          </w:p>
          <w:p w:rsidR="00F12AF8" w:rsidRPr="00D144F5" w:rsidRDefault="00F12AF8" w:rsidP="0057484C">
            <w:pPr>
              <w:pStyle w:val="Achievement"/>
              <w:spacing w:line="140" w:lineRule="exact"/>
              <w:ind w:left="0" w:firstLine="0"/>
            </w:pPr>
          </w:p>
          <w:p w:rsidR="00687E8D" w:rsidRDefault="00687E8D" w:rsidP="00C60BB3">
            <w:pPr>
              <w:pStyle w:val="CompanyNameOne"/>
              <w:shd w:val="clear" w:color="auto" w:fill="D6E3BC" w:themeFill="accent3" w:themeFillTint="66"/>
              <w:tabs>
                <w:tab w:val="right" w:pos="-12412"/>
                <w:tab w:val="left" w:pos="2289"/>
                <w:tab w:val="left" w:pos="2409"/>
                <w:tab w:val="left" w:pos="2529"/>
              </w:tabs>
            </w:pPr>
            <w:r>
              <w:lastRenderedPageBreak/>
              <w:t xml:space="preserve">July 2007 </w:t>
            </w:r>
            <w:r w:rsidR="00882D2D">
              <w:t>–</w:t>
            </w:r>
            <w:r>
              <w:t xml:space="preserve"> </w:t>
            </w:r>
            <w:r w:rsidR="00882D2D">
              <w:t>December 2010</w:t>
            </w:r>
            <w:r>
              <w:t xml:space="preserve"> </w:t>
            </w:r>
            <w:r w:rsidR="00DA357B">
              <w:t xml:space="preserve">  </w:t>
            </w:r>
            <w:r>
              <w:t xml:space="preserve">       </w:t>
            </w:r>
            <w:r w:rsidR="00CF36DB">
              <w:t xml:space="preserve">                 </w:t>
            </w:r>
            <w:r>
              <w:t xml:space="preserve">SJG </w:t>
            </w:r>
            <w:proofErr w:type="spellStart"/>
            <w:r>
              <w:t>Fazul</w:t>
            </w:r>
            <w:proofErr w:type="spellEnd"/>
            <w:r>
              <w:t xml:space="preserve"> </w:t>
            </w:r>
            <w:proofErr w:type="spellStart"/>
            <w:r>
              <w:t>Ellahie</w:t>
            </w:r>
            <w:proofErr w:type="spellEnd"/>
            <w:r>
              <w:t xml:space="preserve"> </w:t>
            </w:r>
            <w:proofErr w:type="spellStart"/>
            <w:r w:rsidR="00882D2D">
              <w:t>Pvt.</w:t>
            </w:r>
            <w:proofErr w:type="spellEnd"/>
            <w:r w:rsidR="00882D2D">
              <w:t xml:space="preserve"> Ltd.</w:t>
            </w:r>
          </w:p>
          <w:p w:rsidR="0057484C" w:rsidRPr="00D144F5" w:rsidRDefault="0057484C" w:rsidP="0057484C">
            <w:pPr>
              <w:pStyle w:val="Achievement"/>
              <w:spacing w:line="140" w:lineRule="exact"/>
              <w:ind w:left="0" w:firstLine="0"/>
            </w:pPr>
          </w:p>
          <w:p w:rsidR="00687E8D" w:rsidRDefault="00687E8D">
            <w:pPr>
              <w:pStyle w:val="JobTitle"/>
              <w:rPr>
                <w:b/>
              </w:rPr>
            </w:pPr>
            <w:r>
              <w:rPr>
                <w:b/>
              </w:rPr>
              <w:t>Product Manager</w:t>
            </w:r>
          </w:p>
          <w:p w:rsidR="00D144F5" w:rsidRPr="00D144F5" w:rsidRDefault="00D144F5" w:rsidP="00185E30">
            <w:pPr>
              <w:pStyle w:val="Achievement"/>
              <w:spacing w:line="140" w:lineRule="exact"/>
              <w:ind w:left="0" w:firstLine="0"/>
            </w:pPr>
          </w:p>
          <w:p w:rsidR="003A6E75" w:rsidRDefault="00E630E6" w:rsidP="003A6E75">
            <w:pPr>
              <w:pStyle w:val="Achievement"/>
              <w:numPr>
                <w:ilvl w:val="0"/>
                <w:numId w:val="2"/>
              </w:numPr>
            </w:pPr>
            <w:r>
              <w:rPr>
                <w:noProof/>
              </w:rPr>
              <w:pict>
                <v:shape id="_x0000_s1032" type="#_x0000_t202" style="position:absolute;left:0;text-align:left;margin-left:-85.75pt;margin-top:5pt;width:74.7pt;height:44.75pt;z-index:2516761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" stroked="f">
                  <v:textbox style="mso-fit-shape-to-text:t">
                    <w:txbxContent>
                      <w:p w:rsidR="00645DB9" w:rsidRDefault="00645DB9">
                        <w:r w:rsidRPr="00645DB9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1520" cy="476178"/>
                              <wp:effectExtent l="0" t="0" r="0" b="635"/>
                              <wp:docPr id="24" name="Picture 24" descr="F:\sjg backup\Noman\jpeg\SJG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:\sjg backup\Noman\jpeg\SJG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1520" cy="476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66E89">
              <w:t>Same as Senior Product Manager</w:t>
            </w:r>
          </w:p>
          <w:p w:rsidR="003A6E75" w:rsidRDefault="003A6E75" w:rsidP="003A6E75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Achievements as a Product Manager / Senior Product Manager:</w:t>
            </w:r>
          </w:p>
          <w:p w:rsidR="003A6E75" w:rsidRPr="00D144F5" w:rsidRDefault="003A6E75" w:rsidP="003A6E75">
            <w:pPr>
              <w:pStyle w:val="JobTitle"/>
              <w:spacing w:before="0" w:after="60" w:line="140" w:lineRule="exact"/>
              <w:jc w:val="both"/>
            </w:pPr>
          </w:p>
          <w:p w:rsidR="003A6E75" w:rsidRDefault="003A6E75" w:rsidP="003A6E75">
            <w:pPr>
              <w:pStyle w:val="JobTitle"/>
              <w:spacing w:before="0" w:after="60" w:line="240" w:lineRule="atLeast"/>
              <w:ind w:left="245"/>
              <w:jc w:val="both"/>
              <w:rPr>
                <w:i w:val="0"/>
              </w:rPr>
            </w:pPr>
            <w:r>
              <w:rPr>
                <w:i w:val="0"/>
              </w:rPr>
              <w:t xml:space="preserve">The above mentioned responsibilities are part of every product </w:t>
            </w:r>
            <w:proofErr w:type="spellStart"/>
            <w:r>
              <w:rPr>
                <w:i w:val="0"/>
              </w:rPr>
              <w:t>manger’s</w:t>
            </w:r>
            <w:proofErr w:type="spellEnd"/>
            <w:r>
              <w:rPr>
                <w:i w:val="0"/>
              </w:rPr>
              <w:t xml:space="preserve"> job description but not all product managers are successful product mangers. Below, I would like to share my individual achievements as a product manager:</w:t>
            </w:r>
          </w:p>
          <w:p w:rsidR="0057484C" w:rsidRDefault="0057484C" w:rsidP="003A6E75">
            <w:pPr>
              <w:pStyle w:val="Achievement"/>
              <w:ind w:left="0" w:firstLine="0"/>
            </w:pPr>
          </w:p>
        </w:tc>
      </w:tr>
      <w:tr w:rsidR="00687E8D">
        <w:trPr>
          <w:gridAfter w:val="1"/>
          <w:wAfter w:w="4" w:type="pct"/>
        </w:trPr>
        <w:tc>
          <w:tcPr>
            <w:tcW w:w="1222" w:type="pct"/>
          </w:tcPr>
          <w:p w:rsidR="00687E8D" w:rsidRDefault="00E630E6">
            <w:pPr>
              <w:pStyle w:val="NoTitle"/>
            </w:pPr>
            <w:r>
              <w:rPr>
                <w:noProof/>
              </w:rPr>
              <w:lastRenderedPageBreak/>
              <w:pict>
                <v:shape id="_x0000_s1033" type="#_x0000_t202" style="position:absolute;margin-left:19.8pt;margin-top:624.4pt;width:76.95pt;height:44.75pt;z-index:25167820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OIIwIAACM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" stroked="f">
                  <v:textbox style="mso-fit-shape-to-text:t">
                    <w:txbxContent>
                      <w:p w:rsidR="0042492D" w:rsidRDefault="0042492D">
                        <w:r w:rsidRPr="00645DB9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1520" cy="476178"/>
                              <wp:effectExtent l="0" t="0" r="0" b="635"/>
                              <wp:docPr id="26" name="Picture 26" descr="F:\sjg backup\Noman\jpeg\SJG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:\sjg backup\Noman\jpeg\SJG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1520" cy="476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74" w:type="pct"/>
          </w:tcPr>
          <w:p w:rsidR="00C04B42" w:rsidRDefault="00C04B42" w:rsidP="007A27A7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atLeast"/>
              <w:ind w:left="245" w:hanging="245"/>
              <w:jc w:val="both"/>
              <w:rPr>
                <w:i w:val="0"/>
              </w:rPr>
            </w:pPr>
            <w:r w:rsidRPr="00C04B42">
              <w:rPr>
                <w:b/>
                <w:i w:val="0"/>
              </w:rPr>
              <w:t>Sales of all products are at their record highest</w:t>
            </w:r>
            <w:r>
              <w:rPr>
                <w:i w:val="0"/>
              </w:rPr>
              <w:t xml:space="preserve"> </w:t>
            </w:r>
            <w:r w:rsidR="00EC0D97">
              <w:rPr>
                <w:i w:val="0"/>
              </w:rPr>
              <w:t xml:space="preserve">in </w:t>
            </w:r>
            <w:proofErr w:type="gramStart"/>
            <w:r w:rsidR="00EC0D97">
              <w:rPr>
                <w:i w:val="0"/>
              </w:rPr>
              <w:t>2009</w:t>
            </w:r>
            <w:r w:rsidR="00AC01C1">
              <w:rPr>
                <w:i w:val="0"/>
              </w:rPr>
              <w:t>,</w:t>
            </w:r>
            <w:proofErr w:type="gramEnd"/>
            <w:r w:rsidR="00EC0D97">
              <w:rPr>
                <w:i w:val="0"/>
              </w:rPr>
              <w:t xml:space="preserve"> my portfolio growth was reported 30%</w:t>
            </w:r>
            <w:r>
              <w:rPr>
                <w:i w:val="0"/>
              </w:rPr>
              <w:t>.</w:t>
            </w:r>
          </w:p>
          <w:p w:rsidR="00C04B42" w:rsidRPr="00C04B42" w:rsidRDefault="008F64E1" w:rsidP="00C04B42">
            <w:pPr>
              <w:pStyle w:val="Achievement"/>
              <w:rPr>
                <w:lang w:val="en-US"/>
              </w:rPr>
            </w:pPr>
            <w:r>
              <w:rPr>
                <w:spacing w:val="5"/>
                <w:sz w:val="23"/>
                <w:lang w:val="en-US"/>
              </w:rPr>
              <w:t xml:space="preserve">    </w:t>
            </w:r>
            <w:r w:rsidR="00C04B42" w:rsidRPr="00C04B42">
              <w:rPr>
                <w:spacing w:val="5"/>
                <w:sz w:val="23"/>
                <w:lang w:val="en-US"/>
              </w:rPr>
              <w:t xml:space="preserve">My products have shown </w:t>
            </w:r>
            <w:r w:rsidR="00C04B42" w:rsidRPr="006F48CB">
              <w:rPr>
                <w:b/>
                <w:spacing w:val="5"/>
                <w:sz w:val="23"/>
                <w:lang w:val="en-US"/>
              </w:rPr>
              <w:t>consistent growth</w:t>
            </w:r>
            <w:r w:rsidR="00C04B42" w:rsidRPr="00C04B42">
              <w:rPr>
                <w:spacing w:val="5"/>
                <w:sz w:val="23"/>
                <w:lang w:val="en-US"/>
              </w:rPr>
              <w:t xml:space="preserve"> since 2006 from the time I joined the unit as an </w:t>
            </w:r>
            <w:r>
              <w:rPr>
                <w:spacing w:val="5"/>
                <w:sz w:val="23"/>
                <w:lang w:val="en-US"/>
              </w:rPr>
              <w:t>A</w:t>
            </w:r>
            <w:r w:rsidR="00C04B42" w:rsidRPr="00C04B42">
              <w:rPr>
                <w:spacing w:val="5"/>
                <w:sz w:val="23"/>
                <w:lang w:val="en-US"/>
              </w:rPr>
              <w:t xml:space="preserve">ssistant </w:t>
            </w:r>
            <w:r w:rsidR="006F48CB">
              <w:rPr>
                <w:spacing w:val="5"/>
                <w:sz w:val="23"/>
                <w:lang w:val="en-US"/>
              </w:rPr>
              <w:t>P</w:t>
            </w:r>
            <w:r w:rsidR="00C04B42" w:rsidRPr="00C04B42">
              <w:rPr>
                <w:spacing w:val="5"/>
                <w:sz w:val="23"/>
                <w:lang w:val="en-US"/>
              </w:rPr>
              <w:t xml:space="preserve">roduct </w:t>
            </w:r>
            <w:r w:rsidR="006F48CB">
              <w:rPr>
                <w:spacing w:val="5"/>
                <w:sz w:val="23"/>
                <w:lang w:val="en-US"/>
              </w:rPr>
              <w:t>M</w:t>
            </w:r>
            <w:r w:rsidR="00C04B42" w:rsidRPr="00C04B42">
              <w:rPr>
                <w:spacing w:val="5"/>
                <w:sz w:val="23"/>
                <w:lang w:val="en-US"/>
              </w:rPr>
              <w:t>anager.</w:t>
            </w:r>
          </w:p>
          <w:p w:rsidR="007A666D" w:rsidRDefault="007A666D" w:rsidP="007A27A7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atLeast"/>
              <w:ind w:left="245" w:hanging="245"/>
              <w:jc w:val="both"/>
              <w:rPr>
                <w:i w:val="0"/>
              </w:rPr>
            </w:pPr>
            <w:r>
              <w:rPr>
                <w:i w:val="0"/>
              </w:rPr>
              <w:t xml:space="preserve">After smooth and successful </w:t>
            </w:r>
            <w:r w:rsidR="00015173">
              <w:rPr>
                <w:i w:val="0"/>
              </w:rPr>
              <w:t xml:space="preserve">achievements of several assignments </w:t>
            </w:r>
            <w:r>
              <w:rPr>
                <w:i w:val="0"/>
              </w:rPr>
              <w:t>the C</w:t>
            </w:r>
            <w:r w:rsidR="006F48CB">
              <w:rPr>
                <w:i w:val="0"/>
              </w:rPr>
              <w:t>.</w:t>
            </w:r>
            <w:r>
              <w:rPr>
                <w:i w:val="0"/>
              </w:rPr>
              <w:t>E</w:t>
            </w:r>
            <w:r w:rsidR="006F48CB">
              <w:rPr>
                <w:i w:val="0"/>
              </w:rPr>
              <w:t>.</w:t>
            </w:r>
            <w:r>
              <w:rPr>
                <w:i w:val="0"/>
              </w:rPr>
              <w:t>O persona</w:t>
            </w:r>
            <w:r w:rsidR="00015173">
              <w:rPr>
                <w:i w:val="0"/>
              </w:rPr>
              <w:t>l</w:t>
            </w:r>
            <w:r>
              <w:rPr>
                <w:i w:val="0"/>
              </w:rPr>
              <w:t>ly discussed and assign</w:t>
            </w:r>
            <w:r w:rsidR="00BB022D">
              <w:rPr>
                <w:i w:val="0"/>
              </w:rPr>
              <w:t>e</w:t>
            </w:r>
            <w:r>
              <w:rPr>
                <w:i w:val="0"/>
              </w:rPr>
              <w:t xml:space="preserve">d me </w:t>
            </w:r>
            <w:proofErr w:type="spellStart"/>
            <w:r w:rsidRPr="00876CCC">
              <w:rPr>
                <w:b/>
                <w:i w:val="0"/>
              </w:rPr>
              <w:t>relaunch</w:t>
            </w:r>
            <w:proofErr w:type="spellEnd"/>
            <w:r w:rsidRPr="00876CCC">
              <w:rPr>
                <w:b/>
                <w:i w:val="0"/>
              </w:rPr>
              <w:t xml:space="preserve"> </w:t>
            </w:r>
            <w:r w:rsidR="00015173" w:rsidRPr="00876CCC">
              <w:rPr>
                <w:b/>
                <w:i w:val="0"/>
              </w:rPr>
              <w:t xml:space="preserve">of </w:t>
            </w:r>
            <w:r w:rsidRPr="00876CCC">
              <w:rPr>
                <w:b/>
                <w:i w:val="0"/>
              </w:rPr>
              <w:t>a key product</w:t>
            </w:r>
            <w:r>
              <w:rPr>
                <w:i w:val="0"/>
              </w:rPr>
              <w:t xml:space="preserve"> of a compan</w:t>
            </w:r>
            <w:r w:rsidR="00015173">
              <w:rPr>
                <w:i w:val="0"/>
              </w:rPr>
              <w:t>y</w:t>
            </w:r>
            <w:r>
              <w:rPr>
                <w:i w:val="0"/>
              </w:rPr>
              <w:t xml:space="preserve"> i.e. CINOFLOX (Ciprofloxacin).</w:t>
            </w:r>
          </w:p>
          <w:p w:rsidR="00876CCC" w:rsidRPr="008F64E1" w:rsidRDefault="00876CCC" w:rsidP="00BB022D">
            <w:pPr>
              <w:pStyle w:val="JobTitle"/>
              <w:spacing w:before="0" w:after="60" w:line="240" w:lineRule="atLeast"/>
              <w:ind w:left="245"/>
              <w:jc w:val="both"/>
              <w:rPr>
                <w:i w:val="0"/>
                <w:sz w:val="10"/>
              </w:rPr>
            </w:pPr>
          </w:p>
          <w:p w:rsidR="0061313B" w:rsidRPr="00C60BB3" w:rsidRDefault="007A666D" w:rsidP="00C60BB3">
            <w:pPr>
              <w:pStyle w:val="JobTitle"/>
              <w:spacing w:before="0" w:after="60" w:line="240" w:lineRule="atLeast"/>
              <w:ind w:left="245"/>
              <w:jc w:val="both"/>
              <w:rPr>
                <w:i w:val="0"/>
              </w:rPr>
            </w:pPr>
            <w:r>
              <w:rPr>
                <w:i w:val="0"/>
              </w:rPr>
              <w:t xml:space="preserve">I took this </w:t>
            </w:r>
            <w:proofErr w:type="spellStart"/>
            <w:r>
              <w:rPr>
                <w:i w:val="0"/>
              </w:rPr>
              <w:t>relaun</w:t>
            </w:r>
            <w:r w:rsidR="00015173">
              <w:rPr>
                <w:i w:val="0"/>
              </w:rPr>
              <w:t>c</w:t>
            </w:r>
            <w:r>
              <w:rPr>
                <w:i w:val="0"/>
              </w:rPr>
              <w:t>h</w:t>
            </w:r>
            <w:proofErr w:type="spellEnd"/>
            <w:r>
              <w:rPr>
                <w:i w:val="0"/>
              </w:rPr>
              <w:t xml:space="preserve"> as a challenge for my product management capabilities </w:t>
            </w:r>
            <w:r w:rsidR="00015173">
              <w:rPr>
                <w:i w:val="0"/>
              </w:rPr>
              <w:t>a</w:t>
            </w:r>
            <w:r>
              <w:rPr>
                <w:i w:val="0"/>
              </w:rPr>
              <w:t xml:space="preserve">nd decided to make this </w:t>
            </w:r>
            <w:proofErr w:type="spellStart"/>
            <w:r>
              <w:rPr>
                <w:i w:val="0"/>
              </w:rPr>
              <w:t>relaunch</w:t>
            </w:r>
            <w:proofErr w:type="spellEnd"/>
            <w:r>
              <w:rPr>
                <w:i w:val="0"/>
              </w:rPr>
              <w:t xml:space="preserve"> an example in the compan</w:t>
            </w:r>
            <w:r w:rsidR="00015173">
              <w:rPr>
                <w:i w:val="0"/>
              </w:rPr>
              <w:t>y’s</w:t>
            </w:r>
            <w:r>
              <w:rPr>
                <w:i w:val="0"/>
              </w:rPr>
              <w:t xml:space="preserve"> history.</w:t>
            </w:r>
          </w:p>
          <w:p w:rsidR="006F48CB" w:rsidRDefault="006F48CB" w:rsidP="000C24C1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left="955" w:hanging="284"/>
              <w:jc w:val="both"/>
              <w:rPr>
                <w:i w:val="0"/>
              </w:rPr>
            </w:pPr>
            <w:proofErr w:type="spellStart"/>
            <w:r>
              <w:rPr>
                <w:i w:val="0"/>
              </w:rPr>
              <w:t>Analysed</w:t>
            </w:r>
            <w:proofErr w:type="spellEnd"/>
            <w:r>
              <w:rPr>
                <w:i w:val="0"/>
              </w:rPr>
              <w:t xml:space="preserve"> the situation and prepared a completely new marketing plan for the product.</w:t>
            </w:r>
          </w:p>
          <w:p w:rsidR="000C24C1" w:rsidRDefault="000C24C1" w:rsidP="000C24C1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left="955" w:hanging="284"/>
              <w:jc w:val="both"/>
              <w:rPr>
                <w:i w:val="0"/>
              </w:rPr>
            </w:pPr>
            <w:r>
              <w:rPr>
                <w:i w:val="0"/>
              </w:rPr>
              <w:t xml:space="preserve">Changed old packaging with new </w:t>
            </w:r>
            <w:proofErr w:type="spellStart"/>
            <w:r>
              <w:rPr>
                <w:i w:val="0"/>
              </w:rPr>
              <w:t>colourful</w:t>
            </w:r>
            <w:proofErr w:type="spellEnd"/>
            <w:r>
              <w:rPr>
                <w:i w:val="0"/>
              </w:rPr>
              <w:t xml:space="preserve"> and attractive packaging.</w:t>
            </w:r>
          </w:p>
          <w:p w:rsidR="00BB022D" w:rsidRPr="00BB022D" w:rsidRDefault="000C24C1" w:rsidP="00BB022D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hanging="769"/>
              <w:jc w:val="both"/>
              <w:rPr>
                <w:i w:val="0"/>
              </w:rPr>
            </w:pPr>
            <w:r>
              <w:rPr>
                <w:i w:val="0"/>
              </w:rPr>
              <w:t>Finalized l</w:t>
            </w:r>
            <w:r w:rsidR="00BB022D">
              <w:rPr>
                <w:i w:val="0"/>
              </w:rPr>
              <w:t>aunch campaign within 15 days of time.</w:t>
            </w:r>
          </w:p>
          <w:p w:rsidR="000C24C1" w:rsidRPr="000C24C1" w:rsidRDefault="000C24C1" w:rsidP="000C24C1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left="955" w:hanging="284"/>
              <w:jc w:val="both"/>
              <w:rPr>
                <w:i w:val="0"/>
              </w:rPr>
            </w:pPr>
            <w:r>
              <w:rPr>
                <w:i w:val="0"/>
              </w:rPr>
              <w:t xml:space="preserve">Conducted </w:t>
            </w:r>
            <w:proofErr w:type="spellStart"/>
            <w:r>
              <w:rPr>
                <w:i w:val="0"/>
              </w:rPr>
              <w:t>relaunch</w:t>
            </w:r>
            <w:proofErr w:type="spellEnd"/>
            <w:r>
              <w:rPr>
                <w:i w:val="0"/>
              </w:rPr>
              <w:t xml:space="preserve"> motivational meetings with field force.</w:t>
            </w:r>
          </w:p>
          <w:p w:rsidR="006F48CB" w:rsidRDefault="006F48CB" w:rsidP="000C24C1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left="955" w:hanging="284"/>
              <w:jc w:val="both"/>
              <w:rPr>
                <w:i w:val="0"/>
              </w:rPr>
            </w:pPr>
            <w:r>
              <w:rPr>
                <w:i w:val="0"/>
              </w:rPr>
              <w:t>In a short span of time the sales figures we</w:t>
            </w:r>
            <w:r w:rsidR="005E5424">
              <w:rPr>
                <w:i w:val="0"/>
              </w:rPr>
              <w:t>re doubled and the product was</w:t>
            </w:r>
            <w:r>
              <w:rPr>
                <w:i w:val="0"/>
              </w:rPr>
              <w:t xml:space="preserve"> showing significant growth.</w:t>
            </w:r>
          </w:p>
          <w:p w:rsidR="00BB022D" w:rsidRDefault="006F48CB" w:rsidP="000C24C1">
            <w:pPr>
              <w:pStyle w:val="JobTitle"/>
              <w:numPr>
                <w:ilvl w:val="1"/>
                <w:numId w:val="35"/>
              </w:numPr>
              <w:tabs>
                <w:tab w:val="clear" w:pos="1440"/>
                <w:tab w:val="num" w:pos="955"/>
              </w:tabs>
              <w:spacing w:before="0" w:after="60" w:line="240" w:lineRule="atLeast"/>
              <w:ind w:left="955" w:hanging="284"/>
              <w:jc w:val="both"/>
              <w:rPr>
                <w:i w:val="0"/>
              </w:rPr>
            </w:pPr>
            <w:r>
              <w:rPr>
                <w:i w:val="0"/>
              </w:rPr>
              <w:t xml:space="preserve">The </w:t>
            </w:r>
            <w:proofErr w:type="spellStart"/>
            <w:r>
              <w:rPr>
                <w:i w:val="0"/>
              </w:rPr>
              <w:t>relaunch</w:t>
            </w:r>
            <w:proofErr w:type="spellEnd"/>
            <w:r>
              <w:rPr>
                <w:i w:val="0"/>
              </w:rPr>
              <w:t xml:space="preserve"> was so successful that the company has agreed to my proposal of line extension of the product.</w:t>
            </w:r>
          </w:p>
          <w:p w:rsidR="006F48CB" w:rsidRDefault="006F48CB" w:rsidP="006F48CB">
            <w:pPr>
              <w:pStyle w:val="Achievement"/>
              <w:ind w:firstLine="0"/>
              <w:rPr>
                <w:sz w:val="8"/>
                <w:lang w:val="en-US"/>
              </w:rPr>
            </w:pPr>
          </w:p>
          <w:p w:rsidR="00687E8D" w:rsidRDefault="00687E8D" w:rsidP="007A27A7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atLeast"/>
              <w:ind w:left="245" w:hanging="245"/>
              <w:jc w:val="both"/>
              <w:rPr>
                <w:i w:val="0"/>
              </w:rPr>
            </w:pPr>
            <w:r w:rsidRPr="00971509">
              <w:rPr>
                <w:i w:val="0"/>
                <w:sz w:val="22"/>
                <w:szCs w:val="22"/>
              </w:rPr>
              <w:t>Initiated a highly successful project with the name of “</w:t>
            </w:r>
            <w:r w:rsidRPr="00971509">
              <w:rPr>
                <w:b/>
                <w:i w:val="0"/>
                <w:sz w:val="22"/>
                <w:szCs w:val="22"/>
              </w:rPr>
              <w:t xml:space="preserve">Pan-Pakistan </w:t>
            </w:r>
            <w:proofErr w:type="spellStart"/>
            <w:r w:rsidRPr="00971509">
              <w:rPr>
                <w:b/>
                <w:i w:val="0"/>
                <w:sz w:val="22"/>
                <w:szCs w:val="22"/>
              </w:rPr>
              <w:t>Gynaecology</w:t>
            </w:r>
            <w:proofErr w:type="spellEnd"/>
            <w:r w:rsidRPr="00971509">
              <w:rPr>
                <w:b/>
                <w:i w:val="0"/>
                <w:sz w:val="22"/>
                <w:szCs w:val="22"/>
              </w:rPr>
              <w:t xml:space="preserve"> Consultant Development Program</w:t>
            </w:r>
            <w:r w:rsidR="00A7213F">
              <w:rPr>
                <w:i w:val="0"/>
              </w:rPr>
              <w:t xml:space="preserve">" for a certain product.as a result of </w:t>
            </w:r>
            <w:proofErr w:type="gramStart"/>
            <w:r w:rsidR="00A7213F">
              <w:rPr>
                <w:i w:val="0"/>
              </w:rPr>
              <w:t xml:space="preserve">this marketing project </w:t>
            </w:r>
            <w:r w:rsidR="007E7F2B">
              <w:rPr>
                <w:i w:val="0"/>
              </w:rPr>
              <w:t xml:space="preserve">ever </w:t>
            </w:r>
            <w:r w:rsidR="00A7213F">
              <w:rPr>
                <w:i w:val="0"/>
              </w:rPr>
              <w:t>highest sales</w:t>
            </w:r>
            <w:proofErr w:type="gramEnd"/>
            <w:r w:rsidR="00A7213F">
              <w:rPr>
                <w:i w:val="0"/>
              </w:rPr>
              <w:t xml:space="preserve"> were achieved.</w:t>
            </w:r>
          </w:p>
          <w:p w:rsidR="00D144F5" w:rsidRPr="00012893" w:rsidRDefault="00D144F5" w:rsidP="00185E30">
            <w:pPr>
              <w:pStyle w:val="Achievement"/>
              <w:spacing w:line="140" w:lineRule="exact"/>
              <w:ind w:left="0" w:firstLine="0"/>
              <w:rPr>
                <w:sz w:val="14"/>
              </w:rPr>
            </w:pPr>
          </w:p>
          <w:p w:rsidR="00687E8D" w:rsidRDefault="00687E8D" w:rsidP="00012893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proofErr w:type="spellStart"/>
            <w:r>
              <w:t>Relaunc</w:t>
            </w:r>
            <w:r w:rsidR="00CF2226">
              <w:t>h</w:t>
            </w:r>
            <w:r>
              <w:t>ed</w:t>
            </w:r>
            <w:proofErr w:type="spellEnd"/>
            <w:r>
              <w:t xml:space="preserve"> a </w:t>
            </w:r>
            <w:r>
              <w:rPr>
                <w:b/>
              </w:rPr>
              <w:t>problem product</w:t>
            </w:r>
            <w:r>
              <w:t xml:space="preserve"> </w:t>
            </w:r>
            <w:r w:rsidR="00545669">
              <w:t xml:space="preserve">i.e. </w:t>
            </w:r>
            <w:proofErr w:type="spellStart"/>
            <w:r w:rsidR="00545669">
              <w:t>Artilage</w:t>
            </w:r>
            <w:proofErr w:type="spellEnd"/>
            <w:r w:rsidR="00545669">
              <w:t xml:space="preserve"> Plus </w:t>
            </w:r>
            <w:r>
              <w:t>and lifted moral of a highly demotivated team.</w:t>
            </w:r>
            <w:r w:rsidR="00971509">
              <w:t xml:space="preserve"> </w:t>
            </w:r>
            <w:r>
              <w:t xml:space="preserve">The </w:t>
            </w:r>
            <w:proofErr w:type="spellStart"/>
            <w:r>
              <w:t>relaunch</w:t>
            </w:r>
            <w:proofErr w:type="spellEnd"/>
            <w:r>
              <w:t xml:space="preserve"> was a success which positioned the brand amongst the main brands in the category.</w:t>
            </w:r>
            <w:r w:rsidR="00971509">
              <w:t xml:space="preserve"> </w:t>
            </w:r>
            <w:r>
              <w:t>This was a very challenging assignment for me.</w:t>
            </w:r>
          </w:p>
          <w:p w:rsidR="004C18D4" w:rsidRDefault="004C18D4" w:rsidP="004C18D4">
            <w:pPr>
              <w:pStyle w:val="ListParagraph"/>
            </w:pPr>
          </w:p>
          <w:p w:rsidR="004C18D4" w:rsidRDefault="004C18D4" w:rsidP="00012893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66"/>
              </w:tabs>
              <w:ind w:left="266" w:hanging="270"/>
            </w:pPr>
            <w:r>
              <w:lastRenderedPageBreak/>
              <w:t>Extensive fieldwork throughout Pakistan.</w:t>
            </w:r>
          </w:p>
          <w:p w:rsidR="00EC0D97" w:rsidRDefault="00EC0D97" w:rsidP="00EC0D97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 xml:space="preserve">New </w:t>
            </w:r>
            <w:proofErr w:type="spellStart"/>
            <w:r>
              <w:rPr>
                <w:b/>
                <w:i/>
                <w:sz w:val="23"/>
                <w:szCs w:val="23"/>
              </w:rPr>
              <w:t>Lannch</w:t>
            </w:r>
            <w:proofErr w:type="spellEnd"/>
            <w:r w:rsidR="00966E89">
              <w:rPr>
                <w:b/>
                <w:i/>
                <w:sz w:val="23"/>
                <w:szCs w:val="23"/>
              </w:rPr>
              <w:t xml:space="preserve"> / Brand Extensions</w:t>
            </w:r>
            <w:r>
              <w:rPr>
                <w:b/>
                <w:i/>
                <w:sz w:val="23"/>
                <w:szCs w:val="23"/>
              </w:rPr>
              <w:t>:</w:t>
            </w:r>
          </w:p>
          <w:p w:rsidR="00EC0D97" w:rsidRPr="00D144F5" w:rsidRDefault="00EC0D97" w:rsidP="00EC0D97">
            <w:pPr>
              <w:pStyle w:val="JobTitle"/>
              <w:spacing w:before="0" w:after="60" w:line="140" w:lineRule="exact"/>
              <w:jc w:val="both"/>
            </w:pPr>
          </w:p>
          <w:p w:rsidR="007D134A" w:rsidRPr="007D134A" w:rsidRDefault="007D134A" w:rsidP="007D134A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exact"/>
              <w:ind w:left="144" w:hanging="144"/>
              <w:jc w:val="both"/>
            </w:pPr>
            <w:r>
              <w:rPr>
                <w:b/>
              </w:rPr>
              <w:t xml:space="preserve">Launched </w:t>
            </w:r>
            <w:proofErr w:type="spellStart"/>
            <w:r>
              <w:rPr>
                <w:b/>
              </w:rPr>
              <w:t>Aceclofenac</w:t>
            </w:r>
            <w:proofErr w:type="spellEnd"/>
            <w:r>
              <w:rPr>
                <w:b/>
              </w:rPr>
              <w:t xml:space="preserve"> Capsule</w:t>
            </w:r>
            <w:r w:rsidR="00CF5148">
              <w:rPr>
                <w:b/>
              </w:rPr>
              <w:t xml:space="preserve"> 200mg</w:t>
            </w:r>
            <w:r w:rsidRPr="00BA1768">
              <w:rPr>
                <w:b/>
              </w:rPr>
              <w:t xml:space="preserve"> </w:t>
            </w:r>
            <w:r w:rsidRPr="00BA1768">
              <w:t xml:space="preserve">in </w:t>
            </w:r>
            <w:r>
              <w:t>Apr’12</w:t>
            </w:r>
            <w:r w:rsidRPr="00BA1768">
              <w:t>.</w:t>
            </w:r>
          </w:p>
          <w:p w:rsidR="007D134A" w:rsidRPr="007D134A" w:rsidRDefault="007D134A" w:rsidP="007D134A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exact"/>
              <w:ind w:left="144" w:hanging="144"/>
              <w:jc w:val="both"/>
            </w:pPr>
            <w:r w:rsidRPr="00BA1768">
              <w:rPr>
                <w:b/>
              </w:rPr>
              <w:t xml:space="preserve">Launched </w:t>
            </w:r>
            <w:proofErr w:type="spellStart"/>
            <w:r w:rsidRPr="00BA1768">
              <w:rPr>
                <w:b/>
              </w:rPr>
              <w:t>Artemether</w:t>
            </w:r>
            <w:proofErr w:type="spellEnd"/>
            <w:r w:rsidRPr="00BA1768">
              <w:rPr>
                <w:b/>
              </w:rPr>
              <w:t xml:space="preserve"> Injection 40mg &amp; 80mg </w:t>
            </w:r>
            <w:r w:rsidRPr="00BA1768">
              <w:t>in Oct’11.</w:t>
            </w:r>
          </w:p>
          <w:p w:rsidR="007D134A" w:rsidRPr="007D134A" w:rsidRDefault="007D134A" w:rsidP="007D134A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atLeast"/>
              <w:ind w:left="245" w:hanging="245"/>
              <w:jc w:val="both"/>
            </w:pPr>
            <w:r w:rsidRPr="00BA1768">
              <w:rPr>
                <w:b/>
              </w:rPr>
              <w:t xml:space="preserve">Launched Ciprofloxacin Infusion 200mg/100ml </w:t>
            </w:r>
            <w:r w:rsidRPr="005A6BFA">
              <w:t>in Apr’1</w:t>
            </w:r>
            <w:r>
              <w:t>1.</w:t>
            </w:r>
            <w:r w:rsidRPr="00BA1768">
              <w:rPr>
                <w:b/>
              </w:rPr>
              <w:t xml:space="preserve"> </w:t>
            </w:r>
          </w:p>
          <w:p w:rsidR="00EC0D97" w:rsidRDefault="00EC0D97" w:rsidP="00EC0D97">
            <w:pPr>
              <w:pStyle w:val="JobTitle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spacing w:before="0" w:after="60" w:line="240" w:lineRule="atLeast"/>
              <w:ind w:left="245" w:hanging="245"/>
              <w:jc w:val="both"/>
              <w:rPr>
                <w:i w:val="0"/>
              </w:rPr>
            </w:pPr>
            <w:r w:rsidRPr="00CF36DB">
              <w:rPr>
                <w:b/>
              </w:rPr>
              <w:t xml:space="preserve">Launched </w:t>
            </w:r>
            <w:proofErr w:type="spellStart"/>
            <w:r w:rsidRPr="00CF36DB">
              <w:rPr>
                <w:b/>
              </w:rPr>
              <w:t>Artemether+Lumefantrine</w:t>
            </w:r>
            <w:proofErr w:type="spellEnd"/>
            <w:r w:rsidRPr="00CF36DB">
              <w:rPr>
                <w:b/>
              </w:rPr>
              <w:t xml:space="preserve"> </w:t>
            </w:r>
            <w:r w:rsidRPr="00CF36DB">
              <w:t>in Apr’10</w:t>
            </w:r>
            <w:r>
              <w:rPr>
                <w:i w:val="0"/>
              </w:rPr>
              <w:t>.</w:t>
            </w:r>
          </w:p>
          <w:p w:rsidR="00066650" w:rsidRPr="00BA1768" w:rsidRDefault="00066650" w:rsidP="00DA357B">
            <w:pPr>
              <w:pStyle w:val="CompanyName"/>
              <w:tabs>
                <w:tab w:val="left" w:pos="2103"/>
                <w:tab w:val="left" w:pos="2369"/>
              </w:tabs>
              <w:spacing w:before="0" w:after="60" w:line="240" w:lineRule="exact"/>
              <w:ind w:left="144" w:hanging="144"/>
              <w:rPr>
                <w:sz w:val="2"/>
              </w:rPr>
            </w:pPr>
          </w:p>
          <w:p w:rsidR="00687E8D" w:rsidRDefault="00687E8D" w:rsidP="00DA357B">
            <w:pPr>
              <w:pStyle w:val="CompanyName"/>
              <w:tabs>
                <w:tab w:val="left" w:pos="2103"/>
                <w:tab w:val="left" w:pos="2369"/>
              </w:tabs>
              <w:spacing w:before="0" w:after="60" w:line="240" w:lineRule="exact"/>
              <w:ind w:left="144" w:hanging="144"/>
            </w:pPr>
            <w:r w:rsidRPr="00C60BB3">
              <w:rPr>
                <w:shd w:val="clear" w:color="auto" w:fill="D6E3BC" w:themeFill="accent3" w:themeFillTint="66"/>
              </w:rPr>
              <w:t xml:space="preserve">July 2006 - June 2007 </w:t>
            </w:r>
            <w:r w:rsidR="00DA357B" w:rsidRPr="00C60BB3">
              <w:rPr>
                <w:shd w:val="clear" w:color="auto" w:fill="D6E3BC" w:themeFill="accent3" w:themeFillTint="66"/>
              </w:rPr>
              <w:t xml:space="preserve"> </w:t>
            </w:r>
            <w:r w:rsidRPr="00C60BB3">
              <w:rPr>
                <w:shd w:val="clear" w:color="auto" w:fill="D6E3BC" w:themeFill="accent3" w:themeFillTint="66"/>
              </w:rPr>
              <w:t xml:space="preserve">     </w:t>
            </w:r>
            <w:r w:rsidR="00CF36DB" w:rsidRPr="00C60BB3">
              <w:rPr>
                <w:shd w:val="clear" w:color="auto" w:fill="D6E3BC" w:themeFill="accent3" w:themeFillTint="66"/>
              </w:rPr>
              <w:t xml:space="preserve">                                </w:t>
            </w:r>
            <w:r w:rsidRPr="00C60BB3">
              <w:rPr>
                <w:shd w:val="clear" w:color="auto" w:fill="D6E3BC" w:themeFill="accent3" w:themeFillTint="66"/>
              </w:rPr>
              <w:t xml:space="preserve">SJG </w:t>
            </w:r>
            <w:proofErr w:type="spellStart"/>
            <w:r w:rsidRPr="00C60BB3">
              <w:rPr>
                <w:shd w:val="clear" w:color="auto" w:fill="D6E3BC" w:themeFill="accent3" w:themeFillTint="66"/>
              </w:rPr>
              <w:t>Fazul</w:t>
            </w:r>
            <w:proofErr w:type="spellEnd"/>
            <w:r w:rsidRPr="00C60BB3">
              <w:rPr>
                <w:shd w:val="clear" w:color="auto" w:fill="D6E3BC" w:themeFill="accent3" w:themeFillTint="66"/>
              </w:rPr>
              <w:t xml:space="preserve"> </w:t>
            </w:r>
            <w:proofErr w:type="spellStart"/>
            <w:r w:rsidRPr="00C60BB3">
              <w:rPr>
                <w:shd w:val="clear" w:color="auto" w:fill="D6E3BC" w:themeFill="accent3" w:themeFillTint="66"/>
              </w:rPr>
              <w:t>Ellahie</w:t>
            </w:r>
            <w:proofErr w:type="spellEnd"/>
            <w:r w:rsidRPr="00C60BB3">
              <w:rPr>
                <w:shd w:val="clear" w:color="auto" w:fill="D6E3BC" w:themeFill="accent3" w:themeFillTint="66"/>
              </w:rPr>
              <w:t xml:space="preserve"> </w:t>
            </w:r>
            <w:proofErr w:type="spellStart"/>
            <w:r w:rsidRPr="00C60BB3">
              <w:rPr>
                <w:shd w:val="clear" w:color="auto" w:fill="D6E3BC" w:themeFill="accent3" w:themeFillTint="66"/>
              </w:rPr>
              <w:t>P</w:t>
            </w:r>
            <w:r w:rsidR="00CF36DB" w:rsidRPr="00C60BB3">
              <w:rPr>
                <w:shd w:val="clear" w:color="auto" w:fill="D6E3BC" w:themeFill="accent3" w:themeFillTint="66"/>
              </w:rPr>
              <w:t>v</w:t>
            </w:r>
            <w:proofErr w:type="spellEnd"/>
            <w:r w:rsidR="00CF36DB" w:rsidRPr="00C60BB3">
              <w:rPr>
                <w:shd w:val="clear" w:color="auto" w:fill="D6E3BC" w:themeFill="accent3" w:themeFillTint="66"/>
              </w:rPr>
              <w:t>. Ltd.</w:t>
            </w:r>
          </w:p>
          <w:p w:rsidR="00687E8D" w:rsidRPr="00BA1768" w:rsidRDefault="00687E8D">
            <w:pPr>
              <w:pStyle w:val="JobTitle"/>
              <w:spacing w:line="60" w:lineRule="atLeast"/>
              <w:rPr>
                <w:sz w:val="12"/>
                <w:szCs w:val="16"/>
              </w:rPr>
            </w:pPr>
          </w:p>
          <w:p w:rsidR="00687E8D" w:rsidRDefault="00687E8D">
            <w:pPr>
              <w:pStyle w:val="JobTitle"/>
              <w:rPr>
                <w:b/>
              </w:rPr>
            </w:pPr>
            <w:r>
              <w:rPr>
                <w:b/>
              </w:rPr>
              <w:t>Assistant Product Manager</w:t>
            </w:r>
          </w:p>
          <w:p w:rsidR="00687E8D" w:rsidRDefault="00687E8D">
            <w:pPr>
              <w:pStyle w:val="Achievement"/>
              <w:numPr>
                <w:ilvl w:val="0"/>
                <w:numId w:val="4"/>
              </w:numPr>
              <w:tabs>
                <w:tab w:val="left" w:pos="2356"/>
              </w:tabs>
            </w:pPr>
            <w:r>
              <w:t>Earned a promotion to the position of Assistant product manager on the recommendation of Country manager due to my excellent and consistent performance as Area sales manager.</w:t>
            </w:r>
          </w:p>
          <w:p w:rsidR="00687E8D" w:rsidRDefault="00687E8D" w:rsidP="00066650">
            <w:pPr>
              <w:pStyle w:val="Achievement"/>
              <w:numPr>
                <w:ilvl w:val="0"/>
                <w:numId w:val="4"/>
              </w:numPr>
            </w:pPr>
            <w:r>
              <w:t>Replaced a senior Product manager and reported directly to the group product manager.</w:t>
            </w:r>
          </w:p>
          <w:p w:rsidR="00687E8D" w:rsidRDefault="00687E8D">
            <w:pPr>
              <w:pStyle w:val="Achievement"/>
              <w:numPr>
                <w:ilvl w:val="0"/>
                <w:numId w:val="6"/>
              </w:numPr>
            </w:pPr>
            <w:r>
              <w:t>Worked extensively on all aspects of product management.</w:t>
            </w:r>
          </w:p>
          <w:p w:rsidR="00687E8D" w:rsidRDefault="00687E8D">
            <w:pPr>
              <w:pStyle w:val="Achievement"/>
              <w:numPr>
                <w:ilvl w:val="0"/>
                <w:numId w:val="6"/>
              </w:numPr>
              <w:tabs>
                <w:tab w:val="left" w:pos="2369"/>
              </w:tabs>
              <w:spacing w:after="0"/>
              <w:ind w:left="245" w:hanging="245"/>
            </w:pPr>
            <w:r>
              <w:t>Extensive fieldwork throughout Pakistan.</w:t>
            </w:r>
          </w:p>
        </w:tc>
      </w:tr>
      <w:tr w:rsidR="00687E8D" w:rsidTr="00947AD7">
        <w:trPr>
          <w:gridAfter w:val="1"/>
          <w:wAfter w:w="4" w:type="pct"/>
          <w:trHeight w:val="80"/>
        </w:trPr>
        <w:tc>
          <w:tcPr>
            <w:tcW w:w="1222" w:type="pct"/>
          </w:tcPr>
          <w:p w:rsidR="00687E8D" w:rsidRDefault="00E630E6">
            <w:pPr>
              <w:pStyle w:val="NoTitle"/>
            </w:pPr>
            <w:r>
              <w:rPr>
                <w:noProof/>
              </w:rPr>
              <w:lastRenderedPageBreak/>
              <w:pict>
                <v:shape id="_x0000_s1034" type="#_x0000_t202" style="position:absolute;margin-left:23.55pt;margin-top:87.75pt;width:76.95pt;height:45.5pt;z-index:25168025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" stroked="f">
                  <v:textbox style="mso-fit-shape-to-text:t">
                    <w:txbxContent>
                      <w:p w:rsidR="00FC127A" w:rsidRDefault="00FC127A">
                        <w:r w:rsidRPr="00645DB9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1520" cy="476178"/>
                              <wp:effectExtent l="0" t="0" r="0" b="635"/>
                              <wp:docPr id="28" name="Picture 28" descr="F:\sjg backup\Noman\jpeg\SJGLOG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:\sjg backup\Noman\jpeg\SJGLOG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1520" cy="4761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74" w:type="pct"/>
          </w:tcPr>
          <w:p w:rsidR="00177BC8" w:rsidRDefault="00177BC8" w:rsidP="0061313B">
            <w:pPr>
              <w:pStyle w:val="CompanyName"/>
              <w:rPr>
                <w:b/>
              </w:rPr>
            </w:pPr>
          </w:p>
          <w:p w:rsidR="00A7213F" w:rsidRDefault="00A7213F" w:rsidP="0061313B">
            <w:pPr>
              <w:pStyle w:val="CompanyName"/>
              <w:rPr>
                <w:b/>
              </w:rPr>
            </w:pPr>
            <w:r>
              <w:rPr>
                <w:b/>
              </w:rPr>
              <w:t xml:space="preserve">SALES </w:t>
            </w:r>
            <w:r w:rsidR="0061313B">
              <w:rPr>
                <w:b/>
              </w:rPr>
              <w:t>EXPERIENCE</w:t>
            </w:r>
          </w:p>
          <w:p w:rsidR="00687E8D" w:rsidRDefault="00687E8D" w:rsidP="00C60BB3">
            <w:pPr>
              <w:pStyle w:val="CompanyName"/>
              <w:shd w:val="clear" w:color="auto" w:fill="D6E3BC" w:themeFill="accent3" w:themeFillTint="66"/>
            </w:pPr>
            <w:r>
              <w:t xml:space="preserve">August 2005 - July 2006       </w:t>
            </w:r>
            <w:r w:rsidR="002723F7">
              <w:t xml:space="preserve">    </w:t>
            </w:r>
            <w:r>
              <w:t xml:space="preserve">SJG </w:t>
            </w:r>
            <w:proofErr w:type="spellStart"/>
            <w:r>
              <w:t>Fazul</w:t>
            </w:r>
            <w:proofErr w:type="spellEnd"/>
            <w:r>
              <w:t xml:space="preserve"> </w:t>
            </w:r>
            <w:proofErr w:type="spellStart"/>
            <w:r>
              <w:t>Ellahie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2723F7">
              <w:t>vt.</w:t>
            </w:r>
            <w:proofErr w:type="spellEnd"/>
            <w:r w:rsidR="002723F7">
              <w:t xml:space="preserve"> Ltd.          </w:t>
            </w:r>
            <w:r>
              <w:t xml:space="preserve">Karachi </w:t>
            </w:r>
          </w:p>
          <w:p w:rsidR="00687E8D" w:rsidRPr="00A7213F" w:rsidRDefault="00687E8D">
            <w:pPr>
              <w:pStyle w:val="JobTitle"/>
              <w:spacing w:line="60" w:lineRule="atLeast"/>
              <w:rPr>
                <w:sz w:val="22"/>
                <w:szCs w:val="22"/>
              </w:rPr>
            </w:pPr>
          </w:p>
          <w:p w:rsidR="00687E8D" w:rsidRDefault="00687E8D">
            <w:pPr>
              <w:pStyle w:val="JobTitle"/>
              <w:rPr>
                <w:b/>
              </w:rPr>
            </w:pPr>
            <w:r>
              <w:rPr>
                <w:b/>
              </w:rPr>
              <w:t>Area Sales Manager</w:t>
            </w:r>
          </w:p>
          <w:p w:rsidR="00687E8D" w:rsidRDefault="00687E8D">
            <w:pPr>
              <w:pStyle w:val="Achievement"/>
              <w:numPr>
                <w:ilvl w:val="0"/>
                <w:numId w:val="9"/>
              </w:numPr>
            </w:pPr>
            <w:r>
              <w:t xml:space="preserve">Managed sales activities, detailing and field visits etc. of 6 Medical Representatives in </w:t>
            </w:r>
            <w:r w:rsidR="009C5ADB">
              <w:t xml:space="preserve">1 third </w:t>
            </w:r>
            <w:r>
              <w:t>of Karachi.</w:t>
            </w:r>
          </w:p>
          <w:p w:rsidR="002723F7" w:rsidRDefault="002723F7" w:rsidP="002723F7">
            <w:pPr>
              <w:pStyle w:val="CompanyName"/>
              <w:tabs>
                <w:tab w:val="left" w:pos="2103"/>
                <w:tab w:val="left" w:pos="2369"/>
              </w:tabs>
              <w:spacing w:line="240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Achievements as a Area Sales Manager:</w:t>
            </w:r>
          </w:p>
          <w:p w:rsidR="00687E8D" w:rsidRDefault="00687E8D">
            <w:pPr>
              <w:pStyle w:val="Achievement"/>
            </w:pPr>
          </w:p>
          <w:p w:rsidR="002723F7" w:rsidRDefault="002723F7" w:rsidP="002723F7">
            <w:pPr>
              <w:pStyle w:val="Achievement"/>
              <w:numPr>
                <w:ilvl w:val="0"/>
                <w:numId w:val="39"/>
              </w:numPr>
              <w:ind w:left="257" w:hanging="257"/>
            </w:pPr>
            <w:r>
              <w:t>Gave 75% growth in my assigned area.</w:t>
            </w:r>
          </w:p>
          <w:p w:rsidR="002723F7" w:rsidRDefault="002723F7" w:rsidP="002723F7">
            <w:pPr>
              <w:pStyle w:val="Achievement"/>
              <w:ind w:left="257" w:firstLine="0"/>
            </w:pPr>
          </w:p>
          <w:p w:rsidR="00687E8D" w:rsidRDefault="002723F7" w:rsidP="00C60BB3">
            <w:pPr>
              <w:pStyle w:val="Achievement"/>
              <w:shd w:val="clear" w:color="auto" w:fill="D6E3BC" w:themeFill="accent3" w:themeFillTint="66"/>
            </w:pPr>
            <w:r>
              <w:t xml:space="preserve">Dec 2004 – August 2005                   </w:t>
            </w:r>
            <w:r w:rsidR="00687E8D">
              <w:t>Merck Marker Pvt. (Ltd)     Karachi</w:t>
            </w:r>
          </w:p>
          <w:p w:rsidR="00A7213F" w:rsidRDefault="00E630E6">
            <w:pPr>
              <w:pStyle w:val="Achievement"/>
              <w:rPr>
                <w:b/>
                <w:i/>
              </w:rPr>
            </w:pPr>
            <w:r>
              <w:rPr>
                <w:noProof/>
                <w:lang w:val="en-US"/>
              </w:rPr>
              <w:pict>
                <v:shape id="_x0000_s1035" type="#_x0000_t202" style="position:absolute;left:0;text-align:left;margin-left:-83.8pt;margin-top:11.25pt;width:1in;height:110.55pt;z-index:2516823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" stroked="f">
                  <v:textbox style="mso-fit-shape-to-text:t">
                    <w:txbxContent>
                      <w:p w:rsidR="00FC127A" w:rsidRDefault="00FC127A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43953" cy="533400"/>
                              <wp:effectExtent l="0" t="0" r="0" b="0"/>
                              <wp:docPr id="30" name="Picture 30" descr="E:\Desktop &amp; Docs\Desktop\company logos\download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E:\Desktop &amp; Docs\Desktop\company logos\download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5032" cy="534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87E8D" w:rsidRDefault="00687E8D">
            <w:pPr>
              <w:pStyle w:val="Achievement"/>
              <w:rPr>
                <w:b/>
                <w:i/>
              </w:rPr>
            </w:pPr>
            <w:r>
              <w:rPr>
                <w:b/>
                <w:i/>
              </w:rPr>
              <w:t>Project Specialist Rheumatology</w:t>
            </w:r>
          </w:p>
          <w:p w:rsidR="00687E8D" w:rsidRDefault="00687E8D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ind w:left="256" w:hanging="220"/>
            </w:pPr>
            <w:r>
              <w:t>Responsible for implementing company’s strategies concerning Rheumatology segment and developing good relations with key opinion leader in whole Karachi.</w:t>
            </w:r>
          </w:p>
          <w:p w:rsidR="00A7213F" w:rsidRDefault="00A7213F">
            <w:pPr>
              <w:pStyle w:val="Achievement"/>
              <w:tabs>
                <w:tab w:val="left" w:pos="2343"/>
                <w:tab w:val="left" w:pos="5729"/>
              </w:tabs>
            </w:pPr>
          </w:p>
          <w:p w:rsidR="00687E8D" w:rsidRDefault="002723F7" w:rsidP="00C60BB3">
            <w:pPr>
              <w:pStyle w:val="Achievement"/>
              <w:shd w:val="clear" w:color="auto" w:fill="D6E3BC" w:themeFill="accent3" w:themeFillTint="66"/>
              <w:tabs>
                <w:tab w:val="left" w:pos="2343"/>
                <w:tab w:val="left" w:pos="5729"/>
              </w:tabs>
            </w:pPr>
            <w:r>
              <w:t>May 1998 -  Nov 2004</w:t>
            </w:r>
            <w:r w:rsidR="00687E8D">
              <w:t xml:space="preserve">    </w:t>
            </w:r>
            <w:r>
              <w:t xml:space="preserve">              </w:t>
            </w:r>
            <w:r w:rsidR="00687E8D">
              <w:t>Merck Marker Pvt. (Ltd)</w:t>
            </w:r>
            <w:r>
              <w:t xml:space="preserve">          </w:t>
            </w:r>
            <w:r w:rsidR="00687E8D">
              <w:t>Karachi</w:t>
            </w:r>
          </w:p>
          <w:p w:rsidR="00687E8D" w:rsidRPr="00544751" w:rsidRDefault="00687E8D">
            <w:pPr>
              <w:pStyle w:val="Achievement"/>
              <w:rPr>
                <w:b/>
                <w:i/>
                <w:sz w:val="16"/>
                <w:szCs w:val="16"/>
              </w:rPr>
            </w:pPr>
          </w:p>
          <w:p w:rsidR="00687E8D" w:rsidRDefault="00E630E6">
            <w:pPr>
              <w:pStyle w:val="Achievement"/>
              <w:rPr>
                <w:b/>
                <w:i/>
              </w:rPr>
            </w:pPr>
            <w:r>
              <w:rPr>
                <w:noProof/>
                <w:lang w:val="en-US"/>
              </w:rPr>
              <w:pict>
                <v:shape id="_x0000_s1036" type="#_x0000_t202" style="position:absolute;left:0;text-align:left;margin-left:-81.55pt;margin-top:.35pt;width:1in;height:110.55pt;z-index:2516843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" stroked="f">
                  <v:textbox style="mso-fit-shape-to-text:t">
                    <w:txbxContent>
                      <w:p w:rsidR="00FC127A" w:rsidRDefault="00FC127A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43953" cy="533400"/>
                              <wp:effectExtent l="0" t="0" r="0" b="0"/>
                              <wp:docPr id="288" name="Picture 288" descr="E:\Desktop &amp; Docs\Desktop\company logos\download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E:\Desktop &amp; Docs\Desktop\company logos\download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5032" cy="534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87E8D">
              <w:rPr>
                <w:b/>
                <w:i/>
              </w:rPr>
              <w:t xml:space="preserve">Scientific Promotion Officer </w:t>
            </w:r>
          </w:p>
          <w:p w:rsidR="00687E8D" w:rsidRPr="00146762" w:rsidRDefault="00687E8D">
            <w:pPr>
              <w:pStyle w:val="Achievement"/>
              <w:numPr>
                <w:ilvl w:val="0"/>
                <w:numId w:val="35"/>
              </w:numPr>
              <w:tabs>
                <w:tab w:val="clear" w:pos="720"/>
                <w:tab w:val="num" w:pos="256"/>
              </w:tabs>
              <w:ind w:left="256" w:hanging="220"/>
            </w:pPr>
            <w:r>
              <w:t>Promotion of company’s products like (</w:t>
            </w:r>
            <w:proofErr w:type="spellStart"/>
            <w:r>
              <w:t>Neurobion</w:t>
            </w:r>
            <w:proofErr w:type="spellEnd"/>
            <w:r>
              <w:t xml:space="preserve">, </w:t>
            </w:r>
            <w:proofErr w:type="spellStart"/>
            <w:r>
              <w:t>Neuromet</w:t>
            </w:r>
            <w:proofErr w:type="spellEnd"/>
            <w:r>
              <w:t xml:space="preserve">, </w:t>
            </w:r>
            <w:proofErr w:type="spellStart"/>
            <w:r>
              <w:t>Optifam</w:t>
            </w:r>
            <w:proofErr w:type="spellEnd"/>
            <w:r>
              <w:t xml:space="preserve">, </w:t>
            </w:r>
            <w:proofErr w:type="spellStart"/>
            <w:r>
              <w:t>Ranulcid</w:t>
            </w:r>
            <w:proofErr w:type="spellEnd"/>
            <w:r>
              <w:t xml:space="preserve">, </w:t>
            </w:r>
            <w:proofErr w:type="spellStart"/>
            <w:r>
              <w:t>Omelcid</w:t>
            </w:r>
            <w:proofErr w:type="spellEnd"/>
            <w:r>
              <w:t xml:space="preserve">, </w:t>
            </w:r>
            <w:proofErr w:type="spellStart"/>
            <w:r>
              <w:t>Neoprox</w:t>
            </w:r>
            <w:proofErr w:type="spellEnd"/>
            <w:r w:rsidR="00146762">
              <w:t xml:space="preserve">, </w:t>
            </w:r>
            <w:proofErr w:type="spellStart"/>
            <w:r w:rsidR="00146762">
              <w:t>Neurofenac</w:t>
            </w:r>
            <w:proofErr w:type="spellEnd"/>
            <w:r w:rsidR="00146762">
              <w:t xml:space="preserve">, </w:t>
            </w:r>
            <w:proofErr w:type="spellStart"/>
            <w:r w:rsidR="00146762">
              <w:t>Pcam</w:t>
            </w:r>
            <w:proofErr w:type="spellEnd"/>
            <w:r w:rsidR="00146762">
              <w:t xml:space="preserve"> &amp; </w:t>
            </w:r>
            <w:proofErr w:type="spellStart"/>
            <w:r w:rsidR="00146762">
              <w:t>Wintogeno</w:t>
            </w:r>
            <w:proofErr w:type="spellEnd"/>
            <w:r w:rsidR="00146762">
              <w:t>)</w:t>
            </w:r>
          </w:p>
          <w:p w:rsidR="00A7213F" w:rsidRDefault="00A7213F" w:rsidP="00A66A34">
            <w:pPr>
              <w:pStyle w:val="Achievement"/>
              <w:tabs>
                <w:tab w:val="left" w:pos="2343"/>
                <w:tab w:val="left" w:pos="5729"/>
              </w:tabs>
            </w:pPr>
          </w:p>
          <w:p w:rsidR="00A66A34" w:rsidRDefault="0033530C" w:rsidP="00C60BB3">
            <w:pPr>
              <w:pStyle w:val="Achievement"/>
              <w:shd w:val="clear" w:color="auto" w:fill="D6E3BC" w:themeFill="accent3" w:themeFillTint="66"/>
              <w:tabs>
                <w:tab w:val="left" w:pos="2343"/>
                <w:tab w:val="left" w:pos="5729"/>
              </w:tabs>
            </w:pPr>
            <w:r>
              <w:lastRenderedPageBreak/>
              <w:t xml:space="preserve">June 1997 – May 1998  </w:t>
            </w:r>
            <w:r w:rsidR="00010705">
              <w:t xml:space="preserve"> </w:t>
            </w:r>
            <w:r>
              <w:t xml:space="preserve">             </w:t>
            </w:r>
            <w:r w:rsidR="00010705">
              <w:t>Platinum Pharmaceuticals</w:t>
            </w:r>
            <w:r>
              <w:t xml:space="preserve">          </w:t>
            </w:r>
            <w:r w:rsidR="00A66A34">
              <w:t>Karachi</w:t>
            </w:r>
          </w:p>
          <w:p w:rsidR="00A66A34" w:rsidRDefault="00E630E6" w:rsidP="00A66A34">
            <w:pPr>
              <w:pStyle w:val="Achievement"/>
              <w:tabs>
                <w:tab w:val="left" w:pos="2343"/>
                <w:tab w:val="left" w:pos="5729"/>
              </w:tabs>
              <w:ind w:left="0" w:firstLine="0"/>
            </w:pPr>
            <w:r>
              <w:rPr>
                <w:rFonts w:cs="Garamond"/>
                <w:noProof/>
                <w:lang w:val="en-US"/>
              </w:rPr>
              <w:pict>
                <v:shape id="_x0000_s1037" type="#_x0000_t202" style="position:absolute;left:0;text-align:left;margin-left:-86.05pt;margin-top:3.75pt;width:76.5pt;height:110.55pt;z-index:2516884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" stroked="f">
                  <v:textbox style="mso-fit-shape-to-text:t">
                    <w:txbxContent>
                      <w:p w:rsidR="000C3DF4" w:rsidRDefault="000C3DF4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876300" cy="495300"/>
                              <wp:effectExtent l="0" t="0" r="0" b="0"/>
                              <wp:docPr id="293" name="Picture 293" descr="E:\Desktop &amp; Docs\Desktop\company logos\download (2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E:\Desktop &amp; Docs\Desktop\company logos\download (2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33125" b="343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6300" cy="49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66A34" w:rsidRPr="00010705" w:rsidRDefault="00A66A34" w:rsidP="00010705">
            <w:pPr>
              <w:pStyle w:val="Achievement"/>
              <w:tabs>
                <w:tab w:val="left" w:pos="2343"/>
                <w:tab w:val="left" w:pos="5729"/>
              </w:tabs>
              <w:ind w:left="0" w:firstLine="0"/>
              <w:rPr>
                <w:b/>
                <w:i/>
              </w:rPr>
            </w:pPr>
            <w:r w:rsidRPr="00010705">
              <w:rPr>
                <w:b/>
                <w:i/>
              </w:rPr>
              <w:t>Sales Promotion Officer</w:t>
            </w:r>
          </w:p>
          <w:p w:rsidR="00A00C68" w:rsidRDefault="00A66A34" w:rsidP="00A66A34">
            <w:pPr>
              <w:pStyle w:val="Achievement"/>
              <w:tabs>
                <w:tab w:val="left" w:pos="2343"/>
                <w:tab w:val="left" w:pos="5729"/>
              </w:tabs>
            </w:pPr>
            <w:r>
              <w:rPr>
                <w:rFonts w:cs="Garamond"/>
              </w:rPr>
              <w:t>Promotion of company’s products like (</w:t>
            </w:r>
            <w:proofErr w:type="spellStart"/>
            <w:r>
              <w:rPr>
                <w:rFonts w:cs="Garamond"/>
              </w:rPr>
              <w:t>Suprox</w:t>
            </w:r>
            <w:proofErr w:type="spellEnd"/>
            <w:r>
              <w:rPr>
                <w:rFonts w:cs="Garamond"/>
              </w:rPr>
              <w:t xml:space="preserve">, </w:t>
            </w:r>
            <w:proofErr w:type="spellStart"/>
            <w:r>
              <w:rPr>
                <w:rFonts w:cs="Garamond"/>
              </w:rPr>
              <w:t>Reducid</w:t>
            </w:r>
            <w:proofErr w:type="spellEnd"/>
            <w:r>
              <w:rPr>
                <w:rFonts w:cs="Garamond"/>
              </w:rPr>
              <w:t xml:space="preserve">, </w:t>
            </w:r>
            <w:proofErr w:type="spellStart"/>
            <w:r>
              <w:rPr>
                <w:rFonts w:cs="Garamond"/>
              </w:rPr>
              <w:t>Fastaid</w:t>
            </w:r>
            <w:proofErr w:type="spellEnd"/>
            <w:r>
              <w:t>)</w:t>
            </w:r>
          </w:p>
          <w:p w:rsidR="00947AD7" w:rsidRPr="00D144F5" w:rsidRDefault="00947AD7" w:rsidP="00947AD7">
            <w:pPr>
              <w:pStyle w:val="Achievement"/>
              <w:spacing w:line="140" w:lineRule="exact"/>
              <w:ind w:left="0" w:firstLine="0"/>
            </w:pPr>
          </w:p>
          <w:p w:rsidR="00146762" w:rsidRDefault="00146762" w:rsidP="00C60BB3">
            <w:pPr>
              <w:pStyle w:val="Achievement"/>
              <w:shd w:val="clear" w:color="auto" w:fill="D6E3BC" w:themeFill="accent3" w:themeFillTint="66"/>
              <w:tabs>
                <w:tab w:val="left" w:pos="2343"/>
                <w:tab w:val="left" w:pos="5729"/>
              </w:tabs>
            </w:pPr>
            <w:r>
              <w:t xml:space="preserve">January 1993 - Nov 1996               </w:t>
            </w:r>
            <w:r w:rsidR="0033530C">
              <w:t xml:space="preserve">              </w:t>
            </w:r>
            <w:proofErr w:type="spellStart"/>
            <w:r>
              <w:t>O</w:t>
            </w:r>
            <w:r w:rsidR="0033530C">
              <w:t>smani</w:t>
            </w:r>
            <w:proofErr w:type="spellEnd"/>
            <w:r w:rsidR="0033530C">
              <w:t xml:space="preserve"> &amp; Co.          </w:t>
            </w:r>
            <w:r>
              <w:t>Karachi</w:t>
            </w:r>
          </w:p>
          <w:p w:rsidR="00947AD7" w:rsidRPr="00D144F5" w:rsidRDefault="00E630E6" w:rsidP="00947AD7">
            <w:pPr>
              <w:pStyle w:val="Achievement"/>
              <w:spacing w:line="140" w:lineRule="exact"/>
              <w:ind w:left="0" w:firstLine="0"/>
            </w:pPr>
            <w:r>
              <w:rPr>
                <w:noProof/>
                <w:lang w:val="en-US"/>
              </w:rPr>
              <w:pict>
                <v:shape id="_x0000_s1038" type="#_x0000_t202" style="position:absolute;left:0;text-align:left;margin-left:-77.05pt;margin-top:2.7pt;width:67.5pt;height:110.55pt;z-index:2516864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" stroked="f">
                  <v:textbox style="mso-fit-shape-to-text:t">
                    <w:txbxContent>
                      <w:p w:rsidR="00E77655" w:rsidRDefault="00E77655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14375" cy="714375"/>
                              <wp:effectExtent l="0" t="0" r="9525" b="9525"/>
                              <wp:docPr id="291" name="Picture 291" descr="E:\Desktop &amp; Docs\Desktop\company logos\images (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E:\Desktop &amp; Docs\Desktop\company logos\images (2)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4849" cy="7148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146762" w:rsidRPr="00146762" w:rsidRDefault="00146762" w:rsidP="00A00C68">
            <w:pPr>
              <w:pStyle w:val="Achievement"/>
              <w:ind w:left="0" w:firstLine="0"/>
              <w:rPr>
                <w:b/>
                <w:i/>
              </w:rPr>
            </w:pPr>
            <w:r w:rsidRPr="00146762">
              <w:rPr>
                <w:b/>
                <w:i/>
              </w:rPr>
              <w:t>Sales Supervisor</w:t>
            </w:r>
          </w:p>
          <w:p w:rsidR="00FC21CD" w:rsidRDefault="00146762" w:rsidP="00947AD7">
            <w:pPr>
              <w:pStyle w:val="Achievement"/>
              <w:ind w:left="-4" w:firstLine="4"/>
            </w:pPr>
            <w:r w:rsidRPr="00A00C68">
              <w:rPr>
                <w:rFonts w:cs="Garamond"/>
              </w:rPr>
              <w:t>Responsible for multidimensional activities involving distribution and proper merchandising of products displaying and fore</w:t>
            </w:r>
            <w:r w:rsidRPr="00A00C68">
              <w:t xml:space="preserve">casting of </w:t>
            </w:r>
            <w:proofErr w:type="spellStart"/>
            <w:r w:rsidRPr="00A00C68">
              <w:t>sal</w:t>
            </w:r>
            <w:r w:rsidR="00A66A34">
              <w:t>es.Scientific</w:t>
            </w:r>
            <w:proofErr w:type="spellEnd"/>
            <w:r w:rsidR="00A66A34">
              <w:t xml:space="preserve"> Promotion Officer.</w:t>
            </w:r>
          </w:p>
          <w:p w:rsidR="00177BC8" w:rsidRDefault="00177BC8" w:rsidP="00947AD7">
            <w:pPr>
              <w:pStyle w:val="Achievement"/>
              <w:ind w:left="-4" w:firstLine="4"/>
            </w:pPr>
          </w:p>
          <w:p w:rsidR="00177BC8" w:rsidRPr="00A00C68" w:rsidRDefault="00177BC8" w:rsidP="00947AD7">
            <w:pPr>
              <w:pStyle w:val="Achievement"/>
              <w:ind w:left="-4" w:firstLine="4"/>
            </w:pPr>
          </w:p>
        </w:tc>
      </w:tr>
      <w:tr w:rsidR="00687E8D">
        <w:trPr>
          <w:cantSplit/>
        </w:trPr>
        <w:tc>
          <w:tcPr>
            <w:tcW w:w="5000" w:type="pct"/>
            <w:gridSpan w:val="3"/>
          </w:tcPr>
          <w:p w:rsidR="00687E8D" w:rsidRPr="000C24C1" w:rsidRDefault="00A24841">
            <w:pPr>
              <w:pStyle w:val="SectionTitle"/>
            </w:pPr>
            <w:r w:rsidRPr="000C24C1">
              <w:lastRenderedPageBreak/>
              <w:t>Training courses</w:t>
            </w:r>
          </w:p>
        </w:tc>
      </w:tr>
      <w:tr w:rsidR="00687E8D">
        <w:trPr>
          <w:gridAfter w:val="1"/>
          <w:wAfter w:w="4" w:type="pct"/>
        </w:trPr>
        <w:tc>
          <w:tcPr>
            <w:tcW w:w="1222" w:type="pct"/>
          </w:tcPr>
          <w:p w:rsidR="00687E8D" w:rsidRDefault="00687E8D">
            <w:pPr>
              <w:pStyle w:val="NoTitle"/>
            </w:pPr>
          </w:p>
        </w:tc>
        <w:tc>
          <w:tcPr>
            <w:tcW w:w="3774" w:type="pct"/>
          </w:tcPr>
          <w:p w:rsidR="00DA66BA" w:rsidRPr="00A24841" w:rsidRDefault="00002F8B" w:rsidP="00DA66BA">
            <w:pPr>
              <w:numPr>
                <w:ilvl w:val="0"/>
                <w:numId w:val="36"/>
              </w:numPr>
              <w:tabs>
                <w:tab w:val="clear" w:pos="360"/>
                <w:tab w:val="num" w:pos="246"/>
              </w:tabs>
              <w:spacing w:after="60" w:line="240" w:lineRule="atLeast"/>
              <w:ind w:left="246" w:hanging="246"/>
              <w:rPr>
                <w:rFonts w:cs="Arial"/>
              </w:rPr>
            </w:pPr>
            <w:r>
              <w:rPr>
                <w:rFonts w:cs="Arial"/>
              </w:rPr>
              <w:t xml:space="preserve">Attended a </w:t>
            </w:r>
            <w:r w:rsidR="00DA66BA" w:rsidRPr="00A24841">
              <w:rPr>
                <w:rFonts w:cs="Arial"/>
              </w:rPr>
              <w:t xml:space="preserve">6 days product management course by Mr. </w:t>
            </w:r>
            <w:proofErr w:type="spellStart"/>
            <w:r w:rsidR="00DA66BA" w:rsidRPr="00A24841">
              <w:rPr>
                <w:rFonts w:cs="Arial"/>
              </w:rPr>
              <w:t>A.R.Puri</w:t>
            </w:r>
            <w:proofErr w:type="spellEnd"/>
            <w:r w:rsidR="00A24841" w:rsidRPr="00A24841">
              <w:rPr>
                <w:rFonts w:cs="Arial"/>
              </w:rPr>
              <w:t xml:space="preserve"> in which basic product management </w:t>
            </w:r>
            <w:proofErr w:type="spellStart"/>
            <w:r w:rsidR="00A24841" w:rsidRPr="00A24841">
              <w:rPr>
                <w:rFonts w:cs="Arial"/>
              </w:rPr>
              <w:t>knowlodge</w:t>
            </w:r>
            <w:proofErr w:type="spellEnd"/>
            <w:r w:rsidR="00A24841" w:rsidRPr="00A24841">
              <w:rPr>
                <w:rFonts w:cs="Arial"/>
              </w:rPr>
              <w:t xml:space="preserve"> for </w:t>
            </w:r>
            <w:proofErr w:type="spellStart"/>
            <w:r w:rsidR="00A24841" w:rsidRPr="00A24841">
              <w:rPr>
                <w:rFonts w:cs="Arial"/>
              </w:rPr>
              <w:t>company</w:t>
            </w:r>
            <w:r w:rsidR="00876CCC">
              <w:rPr>
                <w:rFonts w:cs="Arial"/>
              </w:rPr>
              <w:t>s</w:t>
            </w:r>
            <w:proofErr w:type="spellEnd"/>
            <w:r w:rsidR="009336D3">
              <w:rPr>
                <w:rFonts w:cs="Arial"/>
              </w:rPr>
              <w:t>’</w:t>
            </w:r>
            <w:r w:rsidR="00876CCC">
              <w:rPr>
                <w:rFonts w:cs="Arial"/>
              </w:rPr>
              <w:t xml:space="preserve"> </w:t>
            </w:r>
            <w:r w:rsidR="00A24841" w:rsidRPr="00A24841">
              <w:rPr>
                <w:rFonts w:cs="Arial"/>
              </w:rPr>
              <w:t>success</w:t>
            </w:r>
            <w:r>
              <w:rPr>
                <w:rFonts w:cs="Arial"/>
              </w:rPr>
              <w:t xml:space="preserve"> and</w:t>
            </w:r>
            <w:r w:rsidR="00A24841" w:rsidRPr="00A24841">
              <w:rPr>
                <w:rFonts w:cs="Arial"/>
              </w:rPr>
              <w:t xml:space="preserve"> product manager</w:t>
            </w:r>
            <w:r w:rsidR="00876CCC">
              <w:rPr>
                <w:rFonts w:cs="Arial"/>
              </w:rPr>
              <w:t>s</w:t>
            </w:r>
            <w:r w:rsidR="009336D3">
              <w:rPr>
                <w:rFonts w:cs="Arial"/>
              </w:rPr>
              <w:t>’</w:t>
            </w:r>
            <w:r w:rsidR="00A24841" w:rsidRPr="00A24841">
              <w:rPr>
                <w:rFonts w:cs="Arial"/>
              </w:rPr>
              <w:t xml:space="preserve"> role in the company</w:t>
            </w:r>
            <w:r>
              <w:rPr>
                <w:rFonts w:cs="Arial"/>
              </w:rPr>
              <w:t xml:space="preserve"> w</w:t>
            </w:r>
            <w:r w:rsidR="009336D3">
              <w:rPr>
                <w:rFonts w:cs="Arial"/>
              </w:rPr>
              <w:t>ere</w:t>
            </w:r>
            <w:r>
              <w:rPr>
                <w:rFonts w:cs="Arial"/>
              </w:rPr>
              <w:t xml:space="preserve"> discussed. The training also outlined </w:t>
            </w:r>
            <w:r w:rsidR="00A24841" w:rsidRPr="00A24841">
              <w:rPr>
                <w:rFonts w:cs="Arial"/>
              </w:rPr>
              <w:t>how to become a professional, effective and efficient product manager</w:t>
            </w:r>
            <w:r>
              <w:rPr>
                <w:rFonts w:cs="Arial"/>
              </w:rPr>
              <w:t>.</w:t>
            </w:r>
            <w:r w:rsidR="00A24841" w:rsidRPr="00A24841">
              <w:rPr>
                <w:rFonts w:cs="Arial"/>
              </w:rPr>
              <w:t xml:space="preserve"> </w:t>
            </w:r>
          </w:p>
          <w:p w:rsidR="00DA66BA" w:rsidRPr="00A24841" w:rsidRDefault="00DA66BA" w:rsidP="00DA66BA">
            <w:pPr>
              <w:numPr>
                <w:ilvl w:val="0"/>
                <w:numId w:val="36"/>
              </w:numPr>
              <w:tabs>
                <w:tab w:val="clear" w:pos="360"/>
                <w:tab w:val="num" w:pos="246"/>
              </w:tabs>
              <w:spacing w:after="60" w:line="240" w:lineRule="atLeast"/>
              <w:ind w:left="246" w:hanging="246"/>
              <w:rPr>
                <w:rFonts w:cs="Arial"/>
              </w:rPr>
            </w:pPr>
            <w:r w:rsidRPr="00A24841">
              <w:rPr>
                <w:rFonts w:cs="Arial"/>
              </w:rPr>
              <w:t>15 days comprehensive training course by Merck Marker Pvt. Ltd. where product knowledge and selling skills were discussed.</w:t>
            </w:r>
          </w:p>
          <w:p w:rsidR="00687E8D" w:rsidRPr="000C24C1" w:rsidRDefault="00DA66BA" w:rsidP="000C24C1">
            <w:pPr>
              <w:numPr>
                <w:ilvl w:val="0"/>
                <w:numId w:val="36"/>
              </w:numPr>
              <w:tabs>
                <w:tab w:val="clear" w:pos="360"/>
                <w:tab w:val="num" w:pos="246"/>
              </w:tabs>
              <w:spacing w:after="60" w:line="240" w:lineRule="atLeast"/>
              <w:ind w:left="246" w:hanging="246"/>
              <w:rPr>
                <w:rFonts w:cs="Arial"/>
              </w:rPr>
            </w:pPr>
            <w:r w:rsidRPr="00A24841">
              <w:rPr>
                <w:rFonts w:cs="Arial"/>
              </w:rPr>
              <w:t>Sales Training Course by Unilever Pakistan Ltd. Where topics such as sales promotion, behaviour, products displaying and merchandising were discussed in detail.</w:t>
            </w:r>
          </w:p>
        </w:tc>
      </w:tr>
      <w:tr w:rsidR="00DA66BA" w:rsidTr="00E67C41">
        <w:trPr>
          <w:cantSplit/>
        </w:trPr>
        <w:tc>
          <w:tcPr>
            <w:tcW w:w="5000" w:type="pct"/>
            <w:gridSpan w:val="3"/>
          </w:tcPr>
          <w:p w:rsidR="00DA66BA" w:rsidRDefault="00DA66BA" w:rsidP="00E67C41">
            <w:pPr>
              <w:pStyle w:val="SectionTitle"/>
            </w:pPr>
            <w:r>
              <w:t>Education</w:t>
            </w:r>
          </w:p>
        </w:tc>
      </w:tr>
      <w:tr w:rsidR="00DA66BA" w:rsidTr="00E67C41">
        <w:trPr>
          <w:gridAfter w:val="1"/>
          <w:wAfter w:w="4" w:type="pct"/>
        </w:trPr>
        <w:tc>
          <w:tcPr>
            <w:tcW w:w="1222" w:type="pct"/>
          </w:tcPr>
          <w:p w:rsidR="00DA66BA" w:rsidRDefault="00DA66BA" w:rsidP="00E67C41">
            <w:pPr>
              <w:pStyle w:val="NoTitle"/>
            </w:pPr>
          </w:p>
        </w:tc>
        <w:tc>
          <w:tcPr>
            <w:tcW w:w="3774" w:type="pct"/>
          </w:tcPr>
          <w:p w:rsidR="00DA66BA" w:rsidRDefault="00C60BB3" w:rsidP="00E67C41">
            <w:pPr>
              <w:pStyle w:val="Institution"/>
            </w:pPr>
            <w:r>
              <w:t>2004</w:t>
            </w:r>
            <w:r>
              <w:tab/>
              <w:t xml:space="preserve">                  PAF-KIET                                      </w:t>
            </w:r>
            <w:r w:rsidR="00DA66BA">
              <w:t>Karachi</w:t>
            </w:r>
          </w:p>
          <w:p w:rsidR="00DA66BA" w:rsidRDefault="00DA66BA" w:rsidP="00E67C41">
            <w:pPr>
              <w:pStyle w:val="Achievement"/>
            </w:pPr>
            <w:r>
              <w:rPr>
                <w:b/>
              </w:rPr>
              <w:t>M.B.A</w:t>
            </w:r>
            <w:r>
              <w:t xml:space="preserve"> Marketing.</w:t>
            </w:r>
          </w:p>
          <w:p w:rsidR="00DA66BA" w:rsidRDefault="00DA66BA" w:rsidP="00E67C41">
            <w:pPr>
              <w:pStyle w:val="Achievement"/>
            </w:pPr>
          </w:p>
          <w:p w:rsidR="00DA66BA" w:rsidRDefault="00DA66BA" w:rsidP="00E67C41">
            <w:pPr>
              <w:pStyle w:val="Institution"/>
            </w:pPr>
            <w:r>
              <w:t>1993</w:t>
            </w:r>
            <w:r>
              <w:tab/>
              <w:t xml:space="preserve">        </w:t>
            </w:r>
            <w:r w:rsidR="00C60BB3">
              <w:t xml:space="preserve">          University of Karachi                       </w:t>
            </w:r>
            <w:proofErr w:type="spellStart"/>
            <w:r>
              <w:t>Karachi</w:t>
            </w:r>
            <w:proofErr w:type="spellEnd"/>
          </w:p>
          <w:p w:rsidR="00DA66BA" w:rsidRDefault="00DA66BA" w:rsidP="00E67C41">
            <w:pPr>
              <w:pStyle w:val="Achievement"/>
              <w:rPr>
                <w:b/>
              </w:rPr>
            </w:pPr>
            <w:proofErr w:type="spellStart"/>
            <w:r>
              <w:rPr>
                <w:b/>
              </w:rPr>
              <w:t>B.Sc</w:t>
            </w:r>
            <w:proofErr w:type="spellEnd"/>
          </w:p>
          <w:p w:rsidR="00DA66BA" w:rsidRDefault="00DA66BA" w:rsidP="00E67C41">
            <w:pPr>
              <w:pStyle w:val="Achievement"/>
            </w:pPr>
          </w:p>
        </w:tc>
      </w:tr>
      <w:tr w:rsidR="00687E8D" w:rsidTr="00D63917">
        <w:trPr>
          <w:cantSplit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687E8D" w:rsidRDefault="00687E8D" w:rsidP="00D63917">
            <w:pPr>
              <w:pStyle w:val="SectionTitle"/>
              <w:pBdr>
                <w:bottom w:val="none" w:sz="0" w:space="0" w:color="auto"/>
              </w:pBdr>
            </w:pPr>
            <w:r>
              <w:t>ReferenceS</w:t>
            </w:r>
          </w:p>
        </w:tc>
      </w:tr>
      <w:tr w:rsidR="00687E8D">
        <w:trPr>
          <w:gridAfter w:val="1"/>
          <w:wAfter w:w="4" w:type="pct"/>
        </w:trPr>
        <w:tc>
          <w:tcPr>
            <w:tcW w:w="1222" w:type="pct"/>
          </w:tcPr>
          <w:p w:rsidR="00687E8D" w:rsidRDefault="00687E8D">
            <w:pPr>
              <w:pStyle w:val="NoTitle"/>
            </w:pPr>
          </w:p>
        </w:tc>
        <w:tc>
          <w:tcPr>
            <w:tcW w:w="3774" w:type="pct"/>
          </w:tcPr>
          <w:p w:rsidR="00274BE2" w:rsidRDefault="00274BE2" w:rsidP="00274BE2">
            <w:pPr>
              <w:pStyle w:val="BodyText"/>
            </w:pPr>
          </w:p>
          <w:p w:rsidR="00014D26" w:rsidRPr="00274BE2" w:rsidRDefault="00014D26" w:rsidP="00274BE2">
            <w:pPr>
              <w:pStyle w:val="BodyText"/>
            </w:pPr>
            <w:r>
              <w:t>Will be furnished upon request</w:t>
            </w:r>
            <w:r w:rsidR="00B437CE">
              <w:t>.</w:t>
            </w:r>
          </w:p>
        </w:tc>
      </w:tr>
    </w:tbl>
    <w:p w:rsidR="00687E8D" w:rsidRDefault="00687E8D" w:rsidP="00066650"/>
    <w:sectPr w:rsidR="00687E8D" w:rsidSect="00DA357B">
      <w:headerReference w:type="default" r:id="rId19"/>
      <w:footerReference w:type="default" r:id="rId20"/>
      <w:pgSz w:w="11909" w:h="16834" w:code="9"/>
      <w:pgMar w:top="1915" w:right="1800" w:bottom="936" w:left="180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E6" w:rsidRDefault="00E630E6">
      <w:r>
        <w:separator/>
      </w:r>
    </w:p>
  </w:endnote>
  <w:endnote w:type="continuationSeparator" w:id="0">
    <w:p w:rsidR="00E630E6" w:rsidRDefault="00E6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9F4" w:rsidRDefault="003D39F4">
    <w:pPr>
      <w:pStyle w:val="Footer"/>
    </w:pPr>
    <w:r>
      <w:tab/>
    </w:r>
    <w:r w:rsidR="00307D73"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 w:rsidR="00307D73">
      <w:rPr>
        <w:rStyle w:val="PageNumber"/>
        <w:b/>
        <w:sz w:val="21"/>
      </w:rPr>
      <w:fldChar w:fldCharType="separate"/>
    </w:r>
    <w:r w:rsidR="00662B09">
      <w:rPr>
        <w:rStyle w:val="PageNumber"/>
        <w:b/>
        <w:noProof/>
        <w:sz w:val="21"/>
      </w:rPr>
      <w:t>2</w:t>
    </w:r>
    <w:r w:rsidR="00307D73">
      <w:rPr>
        <w:rStyle w:val="PageNumber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E6" w:rsidRDefault="00E630E6">
      <w:r>
        <w:separator/>
      </w:r>
    </w:p>
  </w:footnote>
  <w:footnote w:type="continuationSeparator" w:id="0">
    <w:p w:rsidR="00E630E6" w:rsidRDefault="00E63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9F4" w:rsidRDefault="003D39F4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7F0884"/>
    <w:multiLevelType w:val="hybridMultilevel"/>
    <w:tmpl w:val="CE7E58E6"/>
    <w:lvl w:ilvl="0" w:tplc="09B26C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45A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FA3A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A448C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CE69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2064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CA210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ECCC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3405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31954B29"/>
    <w:multiLevelType w:val="hybridMultilevel"/>
    <w:tmpl w:val="315E2D6A"/>
    <w:lvl w:ilvl="0" w:tplc="04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22B49DC"/>
    <w:multiLevelType w:val="hybridMultilevel"/>
    <w:tmpl w:val="A802E6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55B25BA"/>
    <w:multiLevelType w:val="hybridMultilevel"/>
    <w:tmpl w:val="E0223A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>
    <w:nsid w:val="36355E6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12C052A"/>
    <w:multiLevelType w:val="hybridMultilevel"/>
    <w:tmpl w:val="73B8B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B3993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>
    <w:nsid w:val="57E25310"/>
    <w:multiLevelType w:val="singleLevel"/>
    <w:tmpl w:val="8AB8293E"/>
    <w:lvl w:ilvl="0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15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61AB212D"/>
    <w:multiLevelType w:val="hybridMultilevel"/>
    <w:tmpl w:val="D5EC6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395ACA"/>
    <w:multiLevelType w:val="multilevel"/>
    <w:tmpl w:val="D5E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293C92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3"/>
  </w:num>
  <w:num w:numId="19">
    <w:abstractNumId w:val="15"/>
  </w:num>
  <w:num w:numId="20">
    <w:abstractNumId w:val="2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4"/>
  </w:num>
  <w:num w:numId="30">
    <w:abstractNumId w:val="18"/>
  </w:num>
  <w:num w:numId="31">
    <w:abstractNumId w:val="12"/>
  </w:num>
  <w:num w:numId="32">
    <w:abstractNumId w:val="7"/>
  </w:num>
  <w:num w:numId="33">
    <w:abstractNumId w:val="16"/>
  </w:num>
  <w:num w:numId="34">
    <w:abstractNumId w:val="17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539"/>
    <w:rsid w:val="00002F8B"/>
    <w:rsid w:val="000050DD"/>
    <w:rsid w:val="00010705"/>
    <w:rsid w:val="00012893"/>
    <w:rsid w:val="00014D26"/>
    <w:rsid w:val="00015132"/>
    <w:rsid w:val="00015173"/>
    <w:rsid w:val="00022D66"/>
    <w:rsid w:val="000616AC"/>
    <w:rsid w:val="000649F0"/>
    <w:rsid w:val="00066650"/>
    <w:rsid w:val="000804AF"/>
    <w:rsid w:val="00080946"/>
    <w:rsid w:val="000A5951"/>
    <w:rsid w:val="000B2FC1"/>
    <w:rsid w:val="000B7D6E"/>
    <w:rsid w:val="000C24C1"/>
    <w:rsid w:val="000C3DF4"/>
    <w:rsid w:val="000F5DAF"/>
    <w:rsid w:val="00142F78"/>
    <w:rsid w:val="00146762"/>
    <w:rsid w:val="00162AA1"/>
    <w:rsid w:val="00177BC8"/>
    <w:rsid w:val="00183DEB"/>
    <w:rsid w:val="00185E30"/>
    <w:rsid w:val="002507B1"/>
    <w:rsid w:val="002723F7"/>
    <w:rsid w:val="00274BE2"/>
    <w:rsid w:val="002760FB"/>
    <w:rsid w:val="002866EF"/>
    <w:rsid w:val="00291A40"/>
    <w:rsid w:val="002C250F"/>
    <w:rsid w:val="002D03F8"/>
    <w:rsid w:val="002D1A1A"/>
    <w:rsid w:val="002D4252"/>
    <w:rsid w:val="003013AE"/>
    <w:rsid w:val="00307D73"/>
    <w:rsid w:val="003333CB"/>
    <w:rsid w:val="0033530C"/>
    <w:rsid w:val="003A6E75"/>
    <w:rsid w:val="003C6EAF"/>
    <w:rsid w:val="003D39F4"/>
    <w:rsid w:val="003D59DA"/>
    <w:rsid w:val="003E6F5D"/>
    <w:rsid w:val="003F3F35"/>
    <w:rsid w:val="003F475F"/>
    <w:rsid w:val="00421924"/>
    <w:rsid w:val="0042492D"/>
    <w:rsid w:val="0049435C"/>
    <w:rsid w:val="004B0BC6"/>
    <w:rsid w:val="004C18D4"/>
    <w:rsid w:val="004D59FC"/>
    <w:rsid w:val="004D7C30"/>
    <w:rsid w:val="005361F2"/>
    <w:rsid w:val="0053702D"/>
    <w:rsid w:val="00544751"/>
    <w:rsid w:val="00545669"/>
    <w:rsid w:val="00562ABD"/>
    <w:rsid w:val="00572E39"/>
    <w:rsid w:val="0057484C"/>
    <w:rsid w:val="005952E0"/>
    <w:rsid w:val="005A6BFA"/>
    <w:rsid w:val="005C3C36"/>
    <w:rsid w:val="005E2A33"/>
    <w:rsid w:val="005E5424"/>
    <w:rsid w:val="00600258"/>
    <w:rsid w:val="0061313B"/>
    <w:rsid w:val="00623AEF"/>
    <w:rsid w:val="00632F6F"/>
    <w:rsid w:val="00640D59"/>
    <w:rsid w:val="00645DB9"/>
    <w:rsid w:val="00652BF6"/>
    <w:rsid w:val="00662B09"/>
    <w:rsid w:val="00676BE3"/>
    <w:rsid w:val="00687E8D"/>
    <w:rsid w:val="006C0A79"/>
    <w:rsid w:val="006D2B81"/>
    <w:rsid w:val="006E29BD"/>
    <w:rsid w:val="006F48CB"/>
    <w:rsid w:val="00711DE8"/>
    <w:rsid w:val="00763606"/>
    <w:rsid w:val="00770865"/>
    <w:rsid w:val="007746E8"/>
    <w:rsid w:val="0077651A"/>
    <w:rsid w:val="0078686C"/>
    <w:rsid w:val="007A14BC"/>
    <w:rsid w:val="007A27A7"/>
    <w:rsid w:val="007A666D"/>
    <w:rsid w:val="007D134A"/>
    <w:rsid w:val="007D5294"/>
    <w:rsid w:val="007E0E16"/>
    <w:rsid w:val="007E5C97"/>
    <w:rsid w:val="007E7F2B"/>
    <w:rsid w:val="007F023F"/>
    <w:rsid w:val="00814E7E"/>
    <w:rsid w:val="008220C4"/>
    <w:rsid w:val="00822C74"/>
    <w:rsid w:val="008255BA"/>
    <w:rsid w:val="008408AA"/>
    <w:rsid w:val="00843076"/>
    <w:rsid w:val="008616CE"/>
    <w:rsid w:val="00872E14"/>
    <w:rsid w:val="00876CCC"/>
    <w:rsid w:val="008775C3"/>
    <w:rsid w:val="00881B5F"/>
    <w:rsid w:val="00882D2D"/>
    <w:rsid w:val="008854F7"/>
    <w:rsid w:val="008B4EEB"/>
    <w:rsid w:val="008E182C"/>
    <w:rsid w:val="008E40C4"/>
    <w:rsid w:val="008F64E1"/>
    <w:rsid w:val="00907BE2"/>
    <w:rsid w:val="00913B9F"/>
    <w:rsid w:val="00924FFB"/>
    <w:rsid w:val="009336D3"/>
    <w:rsid w:val="0094408B"/>
    <w:rsid w:val="00947AD7"/>
    <w:rsid w:val="0095543A"/>
    <w:rsid w:val="00961F9D"/>
    <w:rsid w:val="00966E89"/>
    <w:rsid w:val="00971509"/>
    <w:rsid w:val="0097225A"/>
    <w:rsid w:val="009C32DC"/>
    <w:rsid w:val="009C5ADB"/>
    <w:rsid w:val="009E75DC"/>
    <w:rsid w:val="009E7F00"/>
    <w:rsid w:val="00A00C68"/>
    <w:rsid w:val="00A047A3"/>
    <w:rsid w:val="00A13963"/>
    <w:rsid w:val="00A24841"/>
    <w:rsid w:val="00A31DA1"/>
    <w:rsid w:val="00A66A34"/>
    <w:rsid w:val="00A7213F"/>
    <w:rsid w:val="00A72C2A"/>
    <w:rsid w:val="00A77D6A"/>
    <w:rsid w:val="00A832C0"/>
    <w:rsid w:val="00AA2052"/>
    <w:rsid w:val="00AB4757"/>
    <w:rsid w:val="00AC01C1"/>
    <w:rsid w:val="00AC2CB8"/>
    <w:rsid w:val="00AF02B1"/>
    <w:rsid w:val="00B02191"/>
    <w:rsid w:val="00B32458"/>
    <w:rsid w:val="00B437CE"/>
    <w:rsid w:val="00B504BB"/>
    <w:rsid w:val="00B74599"/>
    <w:rsid w:val="00B82EC7"/>
    <w:rsid w:val="00B9465C"/>
    <w:rsid w:val="00BA1768"/>
    <w:rsid w:val="00BA22F0"/>
    <w:rsid w:val="00BB022D"/>
    <w:rsid w:val="00BD22D4"/>
    <w:rsid w:val="00BF01B2"/>
    <w:rsid w:val="00C04B42"/>
    <w:rsid w:val="00C14D58"/>
    <w:rsid w:val="00C20EE4"/>
    <w:rsid w:val="00C33A15"/>
    <w:rsid w:val="00C369FC"/>
    <w:rsid w:val="00C5481D"/>
    <w:rsid w:val="00C60BB3"/>
    <w:rsid w:val="00C75392"/>
    <w:rsid w:val="00CA1BE8"/>
    <w:rsid w:val="00CA49BE"/>
    <w:rsid w:val="00CA6EF4"/>
    <w:rsid w:val="00CB0286"/>
    <w:rsid w:val="00CB50BA"/>
    <w:rsid w:val="00CC0E61"/>
    <w:rsid w:val="00CC0E70"/>
    <w:rsid w:val="00CC1BDF"/>
    <w:rsid w:val="00CF2226"/>
    <w:rsid w:val="00CF36DB"/>
    <w:rsid w:val="00CF5148"/>
    <w:rsid w:val="00D046DC"/>
    <w:rsid w:val="00D144F5"/>
    <w:rsid w:val="00D63917"/>
    <w:rsid w:val="00DA357B"/>
    <w:rsid w:val="00DA45BF"/>
    <w:rsid w:val="00DA66BA"/>
    <w:rsid w:val="00DC011E"/>
    <w:rsid w:val="00DD5DAB"/>
    <w:rsid w:val="00DE5EE1"/>
    <w:rsid w:val="00DF6EDE"/>
    <w:rsid w:val="00E07F51"/>
    <w:rsid w:val="00E2646A"/>
    <w:rsid w:val="00E52A17"/>
    <w:rsid w:val="00E6087E"/>
    <w:rsid w:val="00E630E6"/>
    <w:rsid w:val="00E67C41"/>
    <w:rsid w:val="00E70878"/>
    <w:rsid w:val="00E73DA6"/>
    <w:rsid w:val="00E77655"/>
    <w:rsid w:val="00E83E20"/>
    <w:rsid w:val="00E85952"/>
    <w:rsid w:val="00E86CCF"/>
    <w:rsid w:val="00EB1159"/>
    <w:rsid w:val="00EB1C91"/>
    <w:rsid w:val="00EC0D97"/>
    <w:rsid w:val="00EC51C2"/>
    <w:rsid w:val="00EE23F9"/>
    <w:rsid w:val="00F00C4E"/>
    <w:rsid w:val="00F12AF8"/>
    <w:rsid w:val="00F41FE8"/>
    <w:rsid w:val="00F4489F"/>
    <w:rsid w:val="00F50017"/>
    <w:rsid w:val="00F61E24"/>
    <w:rsid w:val="00F74B4E"/>
    <w:rsid w:val="00F83539"/>
    <w:rsid w:val="00F9096D"/>
    <w:rsid w:val="00F94A0A"/>
    <w:rsid w:val="00FA30BF"/>
    <w:rsid w:val="00FB09A0"/>
    <w:rsid w:val="00FC127A"/>
    <w:rsid w:val="00FC21CD"/>
    <w:rsid w:val="00FC31E2"/>
    <w:rsid w:val="00FC7A5E"/>
    <w:rsid w:val="00FD1ED4"/>
    <w:rsid w:val="00F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B1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FD23B1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FD23B1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FD23B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D23B1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FD23B1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FD23B1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D23B1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FD23B1"/>
    <w:pPr>
      <w:spacing w:after="220" w:line="240" w:lineRule="atLeast"/>
    </w:pPr>
  </w:style>
  <w:style w:type="paragraph" w:customStyle="1" w:styleId="HeaderBase">
    <w:name w:val="Header Base"/>
    <w:basedOn w:val="Normal"/>
    <w:rsid w:val="00FD23B1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FD23B1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D23B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FD23B1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FD23B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FD23B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FD23B1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FD23B1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FD23B1"/>
    <w:pPr>
      <w:keepNext/>
    </w:pPr>
  </w:style>
  <w:style w:type="paragraph" w:customStyle="1" w:styleId="CityState">
    <w:name w:val="City/State"/>
    <w:basedOn w:val="BodyText"/>
    <w:next w:val="BodyText"/>
    <w:rsid w:val="00FD23B1"/>
    <w:pPr>
      <w:keepNext/>
    </w:pPr>
  </w:style>
  <w:style w:type="paragraph" w:customStyle="1" w:styleId="Institution">
    <w:name w:val="Institution"/>
    <w:basedOn w:val="Normal"/>
    <w:next w:val="Achievement"/>
    <w:rsid w:val="00FD23B1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FD23B1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FD23B1"/>
  </w:style>
  <w:style w:type="paragraph" w:styleId="Footer">
    <w:name w:val="footer"/>
    <w:basedOn w:val="HeaderBase"/>
    <w:rsid w:val="00FD23B1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FD23B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FD23B1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FD23B1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FD23B1"/>
    <w:rPr>
      <w:sz w:val="24"/>
    </w:rPr>
  </w:style>
  <w:style w:type="character" w:styleId="Emphasis">
    <w:name w:val="Emphasis"/>
    <w:qFormat/>
    <w:rsid w:val="00FD23B1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FD23B1"/>
    <w:pPr>
      <w:ind w:left="720"/>
    </w:pPr>
  </w:style>
  <w:style w:type="character" w:customStyle="1" w:styleId="Job">
    <w:name w:val="Job"/>
    <w:basedOn w:val="DefaultParagraphFont"/>
    <w:rsid w:val="00FD23B1"/>
  </w:style>
  <w:style w:type="paragraph" w:customStyle="1" w:styleId="PersonalData">
    <w:name w:val="Personal Data"/>
    <w:basedOn w:val="BodyText"/>
    <w:rsid w:val="00FD23B1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FD23B1"/>
    <w:pPr>
      <w:spacing w:before="60"/>
    </w:pPr>
  </w:style>
  <w:style w:type="paragraph" w:customStyle="1" w:styleId="NoTitle">
    <w:name w:val="No Title"/>
    <w:basedOn w:val="SectionTitle"/>
    <w:rsid w:val="00FD23B1"/>
    <w:pPr>
      <w:pBdr>
        <w:bottom w:val="none" w:sz="0" w:space="0" w:color="auto"/>
      </w:pBdr>
    </w:pPr>
  </w:style>
  <w:style w:type="paragraph" w:styleId="BodyTextIndent3">
    <w:name w:val="Body Text Indent 3"/>
    <w:basedOn w:val="Normal"/>
    <w:rsid w:val="00FD23B1"/>
    <w:pPr>
      <w:spacing w:after="120"/>
      <w:ind w:left="360"/>
    </w:pPr>
    <w:rPr>
      <w:sz w:val="16"/>
      <w:szCs w:val="16"/>
    </w:rPr>
  </w:style>
  <w:style w:type="paragraph" w:customStyle="1" w:styleId="PersonalInfo">
    <w:name w:val="Personal Info"/>
    <w:basedOn w:val="Achievement"/>
    <w:next w:val="Achievement"/>
    <w:rsid w:val="00FD23B1"/>
    <w:pPr>
      <w:spacing w:before="220"/>
      <w:ind w:left="245" w:hanging="245"/>
    </w:pPr>
  </w:style>
  <w:style w:type="character" w:styleId="Hyperlink">
    <w:name w:val="Hyperlink"/>
    <w:basedOn w:val="DefaultParagraphFont"/>
    <w:rsid w:val="00FD2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F6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D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3B1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FD23B1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FD23B1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FD23B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D23B1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FD23B1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FD23B1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D23B1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FD23B1"/>
    <w:pPr>
      <w:spacing w:after="220" w:line="240" w:lineRule="atLeast"/>
    </w:pPr>
  </w:style>
  <w:style w:type="paragraph" w:customStyle="1" w:styleId="HeaderBase">
    <w:name w:val="Header Base"/>
    <w:basedOn w:val="Normal"/>
    <w:rsid w:val="00FD23B1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FD23B1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D23B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FD23B1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FD23B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FD23B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FD23B1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FD23B1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FD23B1"/>
    <w:pPr>
      <w:keepNext/>
    </w:pPr>
  </w:style>
  <w:style w:type="paragraph" w:customStyle="1" w:styleId="CityState">
    <w:name w:val="City/State"/>
    <w:basedOn w:val="BodyText"/>
    <w:next w:val="BodyText"/>
    <w:rsid w:val="00FD23B1"/>
    <w:pPr>
      <w:keepNext/>
    </w:pPr>
  </w:style>
  <w:style w:type="paragraph" w:customStyle="1" w:styleId="Institution">
    <w:name w:val="Institution"/>
    <w:basedOn w:val="Normal"/>
    <w:next w:val="Achievement"/>
    <w:rsid w:val="00FD23B1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FD23B1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FD23B1"/>
  </w:style>
  <w:style w:type="paragraph" w:styleId="Footer">
    <w:name w:val="footer"/>
    <w:basedOn w:val="HeaderBase"/>
    <w:rsid w:val="00FD23B1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FD23B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FD23B1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FD23B1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FD23B1"/>
    <w:rPr>
      <w:sz w:val="24"/>
    </w:rPr>
  </w:style>
  <w:style w:type="character" w:styleId="Emphasis">
    <w:name w:val="Emphasis"/>
    <w:qFormat/>
    <w:rsid w:val="00FD23B1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FD23B1"/>
    <w:pPr>
      <w:ind w:left="720"/>
    </w:pPr>
  </w:style>
  <w:style w:type="character" w:customStyle="1" w:styleId="Job">
    <w:name w:val="Job"/>
    <w:basedOn w:val="DefaultParagraphFont"/>
    <w:rsid w:val="00FD23B1"/>
  </w:style>
  <w:style w:type="paragraph" w:customStyle="1" w:styleId="PersonalData">
    <w:name w:val="Personal Data"/>
    <w:basedOn w:val="BodyText"/>
    <w:rsid w:val="00FD23B1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FD23B1"/>
    <w:pPr>
      <w:spacing w:before="60"/>
    </w:pPr>
  </w:style>
  <w:style w:type="paragraph" w:customStyle="1" w:styleId="NoTitle">
    <w:name w:val="No Title"/>
    <w:basedOn w:val="SectionTitle"/>
    <w:rsid w:val="00FD23B1"/>
    <w:pPr>
      <w:pBdr>
        <w:bottom w:val="none" w:sz="0" w:space="0" w:color="auto"/>
      </w:pBdr>
    </w:pPr>
  </w:style>
  <w:style w:type="paragraph" w:styleId="BodyTextIndent3">
    <w:name w:val="Body Text Indent 3"/>
    <w:basedOn w:val="Normal"/>
    <w:rsid w:val="00FD23B1"/>
    <w:pPr>
      <w:spacing w:after="120"/>
      <w:ind w:left="360"/>
    </w:pPr>
    <w:rPr>
      <w:sz w:val="16"/>
      <w:szCs w:val="16"/>
    </w:rPr>
  </w:style>
  <w:style w:type="paragraph" w:customStyle="1" w:styleId="PersonalInfo">
    <w:name w:val="Personal Info"/>
    <w:basedOn w:val="Achievement"/>
    <w:next w:val="Achievement"/>
    <w:rsid w:val="00FD23B1"/>
    <w:pPr>
      <w:spacing w:before="220"/>
      <w:ind w:left="245" w:hanging="245"/>
    </w:pPr>
  </w:style>
  <w:style w:type="character" w:styleId="Hyperlink">
    <w:name w:val="Hyperlink"/>
    <w:basedOn w:val="DefaultParagraphFont"/>
    <w:rsid w:val="00FD2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F6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D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7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99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47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mailto:ntahawer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437C2-EC3E-4444-9DB7-DF96DACD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501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SJG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Sohail</dc:creator>
  <cp:lastModifiedBy>HOME</cp:lastModifiedBy>
  <cp:revision>82</cp:revision>
  <cp:lastPrinted>2013-03-25T11:14:00Z</cp:lastPrinted>
  <dcterms:created xsi:type="dcterms:W3CDTF">2013-03-25T06:03:00Z</dcterms:created>
  <dcterms:modified xsi:type="dcterms:W3CDTF">2017-10-25T05:38:00Z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