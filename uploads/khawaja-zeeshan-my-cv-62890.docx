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EDC92ABA745A4202A53ACE1ED757F6EA"/>
        </w:placeholder>
        <w:docPartList>
          <w:docPartGallery w:val="Quick Parts"/>
          <w:docPartCategory w:val=" Resume Name"/>
        </w:docPartList>
      </w:sdtPr>
      <w:sdtContent>
        <w:p w:rsidR="008479F3" w:rsidRPr="001D6ECE" w:rsidRDefault="00937701" w:rsidP="009531E0">
          <w:pPr>
            <w:pStyle w:val="Title"/>
            <w:tabs>
              <w:tab w:val="right" w:pos="10080"/>
            </w:tabs>
            <w:jc w:val="both"/>
            <w:rPr>
              <w:color w:val="auto"/>
            </w:rPr>
          </w:pPr>
          <w:sdt>
            <w:sdtPr>
              <w:rPr>
                <w:color w:val="auto"/>
                <w:sz w:val="36"/>
                <w:szCs w:val="36"/>
              </w:rPr>
              <w:alias w:val="Author"/>
              <w:tag w:val=""/>
              <w:id w:val="1823003119"/>
              <w:placeholder>
                <w:docPart w:val="DD3EB6A2200143078A2ED3CB0D33D34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A36B7" w:rsidRPr="001D6ECE">
                <w:rPr>
                  <w:color w:val="auto"/>
                  <w:sz w:val="36"/>
                  <w:szCs w:val="36"/>
                </w:rPr>
                <w:t>KH</w:t>
              </w:r>
              <w:r w:rsidR="0021605D" w:rsidRPr="001D6ECE">
                <w:rPr>
                  <w:color w:val="auto"/>
                  <w:sz w:val="36"/>
                  <w:szCs w:val="36"/>
                </w:rPr>
                <w:t>AWAJA ZEESHAN IJAZ</w:t>
              </w:r>
            </w:sdtContent>
          </w:sdt>
          <w:r w:rsidR="00E232F7" w:rsidRPr="001D6ECE">
            <w:rPr>
              <w:color w:val="auto"/>
              <w:sz w:val="56"/>
              <w:szCs w:val="56"/>
            </w:rPr>
            <w:tab/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E-mail Address"/>
            <w:tag w:val=""/>
            <w:id w:val="527535243"/>
            <w:placeholder>
              <w:docPart w:val="06CFC9323A2D4EF68BFEFA57D2045AB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8479F3" w:rsidRPr="008A1176" w:rsidRDefault="0060178E" w:rsidP="009531E0">
              <w:pPr>
                <w:pStyle w:val="NoSpacing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Email: </w:t>
              </w:r>
              <w:r w:rsidR="00E35B35" w:rsidRPr="008A1176">
                <w:rPr>
                  <w:rFonts w:ascii="Times New Roman" w:hAnsi="Times New Roman" w:cs="Times New Roman"/>
                  <w:sz w:val="24"/>
                  <w:szCs w:val="24"/>
                </w:rPr>
                <w:t>shani_ejaz01</w:t>
              </w:r>
              <w:r w:rsidR="00CC1FB8" w:rsidRPr="008A1176">
                <w:rPr>
                  <w:rFonts w:ascii="Times New Roman" w:hAnsi="Times New Roman" w:cs="Times New Roman"/>
                  <w:sz w:val="24"/>
                  <w:szCs w:val="24"/>
                </w:rPr>
                <w:t>@hotmail</w:t>
              </w:r>
              <w:r w:rsidR="00681F8D" w:rsidRPr="008A1176">
                <w:rPr>
                  <w:rFonts w:ascii="Times New Roman" w:hAnsi="Times New Roman" w:cs="Times New Roman"/>
                  <w:sz w:val="24"/>
                  <w:szCs w:val="24"/>
                </w:rPr>
                <w:t>.com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Address"/>
            <w:tag w:val=""/>
            <w:id w:val="539556739"/>
            <w:placeholder>
              <w:docPart w:val="D53E6864DF8B41A0A41BEE1E859B2DE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8479F3" w:rsidRPr="008A1176" w:rsidRDefault="0060178E" w:rsidP="009531E0">
              <w:pPr>
                <w:pStyle w:val="NoSpacing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Address: </w:t>
              </w:r>
              <w:r w:rsidR="00681F8D"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House No. </w:t>
              </w:r>
              <w:r w:rsidR="009D7EE4" w:rsidRPr="008A1176">
                <w:rPr>
                  <w:rFonts w:ascii="Times New Roman" w:hAnsi="Times New Roman" w:cs="Times New Roman"/>
                  <w:sz w:val="24"/>
                  <w:szCs w:val="24"/>
                </w:rPr>
                <w:t>327/14</w:t>
              </w:r>
              <w:r w:rsidR="00681F8D"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, Street No. </w:t>
              </w:r>
              <w:r w:rsidR="009D7EE4" w:rsidRPr="008A1176">
                <w:rPr>
                  <w:rFonts w:ascii="Times New Roman" w:hAnsi="Times New Roman" w:cs="Times New Roman"/>
                  <w:sz w:val="24"/>
                  <w:szCs w:val="24"/>
                </w:rPr>
                <w:t>01</w:t>
              </w:r>
              <w:r w:rsidR="00681F8D"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9D7EE4" w:rsidRPr="008A1176">
                <w:rPr>
                  <w:rFonts w:ascii="Times New Roman" w:hAnsi="Times New Roman" w:cs="Times New Roman"/>
                  <w:sz w:val="24"/>
                  <w:szCs w:val="24"/>
                </w:rPr>
                <w:t>Lane No. 4, Peshawar Road, Rawalpindi Cantt.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Phone"/>
            <w:tag w:val=""/>
            <w:id w:val="1357783703"/>
            <w:placeholder>
              <w:docPart w:val="F6C29CFAF5F547559F9BE4D1ECC6ECA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8479F3" w:rsidRPr="00C37800" w:rsidRDefault="0060178E" w:rsidP="009531E0">
              <w:pPr>
                <w:pStyle w:val="NoSpacing"/>
                <w:jc w:val="both"/>
              </w:pPr>
              <w:r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Cell No. </w:t>
              </w:r>
              <w:r w:rsidR="00090AAC">
                <w:rPr>
                  <w:rFonts w:ascii="Times New Roman" w:hAnsi="Times New Roman" w:cs="Times New Roman"/>
                  <w:sz w:val="24"/>
                  <w:szCs w:val="24"/>
                </w:rPr>
                <w:t>03036120252,</w:t>
              </w:r>
            </w:p>
          </w:sdtContent>
        </w:sdt>
      </w:sdtContent>
    </w:sdt>
    <w:p w:rsidR="00CE2991" w:rsidRDefault="00CE2991" w:rsidP="009531E0">
      <w:pPr>
        <w:pStyle w:val="SectionHeading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E51E6">
        <w:rPr>
          <w:rFonts w:ascii="Times New Roman" w:hAnsi="Times New Roman" w:cs="Times New Roman"/>
          <w:b/>
          <w:color w:val="auto"/>
          <w:sz w:val="24"/>
          <w:szCs w:val="24"/>
        </w:rPr>
        <w:t>Objectives</w:t>
      </w:r>
    </w:p>
    <w:p w:rsidR="00560C61" w:rsidRPr="00560C61" w:rsidRDefault="00560C61" w:rsidP="009531E0">
      <w:pPr>
        <w:pStyle w:val="SectionHeading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0C61"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  <w:t>To obtain a position that will enable me to use my strong organizational skills</w:t>
      </w:r>
      <w:r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  <w:t>, marketing skills</w:t>
      </w:r>
      <w:r w:rsidRPr="00560C61"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  <w:t xml:space="preserve"> educational background, and ability to work well with people</w:t>
      </w:r>
    </w:p>
    <w:p w:rsidR="00D61750" w:rsidRPr="00CE51E6" w:rsidRDefault="00D61750" w:rsidP="00AA3FC8">
      <w:pPr>
        <w:pStyle w:val="SectionHeading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E51E6">
        <w:rPr>
          <w:rFonts w:ascii="Times New Roman" w:hAnsi="Times New Roman" w:cs="Times New Roman"/>
          <w:b/>
          <w:color w:val="auto"/>
          <w:sz w:val="24"/>
          <w:szCs w:val="24"/>
        </w:rPr>
        <w:t>Basic Information</w:t>
      </w:r>
    </w:p>
    <w:p w:rsidR="00D61750" w:rsidRPr="008A1176" w:rsidRDefault="00D61750" w:rsidP="00AA3F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 xml:space="preserve">Father Name </w:t>
      </w:r>
      <w:r w:rsidRPr="008A11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A1176">
        <w:rPr>
          <w:rFonts w:ascii="Times New Roman" w:hAnsi="Times New Roman" w:cs="Times New Roman"/>
          <w:sz w:val="24"/>
          <w:szCs w:val="24"/>
        </w:rPr>
        <w:tab/>
      </w:r>
      <w:r w:rsidR="00786D96" w:rsidRPr="008A1176">
        <w:rPr>
          <w:rFonts w:ascii="Times New Roman" w:hAnsi="Times New Roman" w:cs="Times New Roman"/>
          <w:sz w:val="24"/>
          <w:szCs w:val="24"/>
        </w:rPr>
        <w:t>KHAWAJA IJAZ</w:t>
      </w:r>
    </w:p>
    <w:p w:rsidR="00D61750" w:rsidRPr="008A1176" w:rsidRDefault="00907CF8" w:rsidP="00AA3F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CNIC No.</w:t>
      </w:r>
      <w:r w:rsidR="00D61750" w:rsidRPr="008A1176">
        <w:rPr>
          <w:rFonts w:ascii="Times New Roman" w:hAnsi="Times New Roman" w:cs="Times New Roman"/>
          <w:sz w:val="24"/>
          <w:szCs w:val="24"/>
        </w:rPr>
        <w:tab/>
        <w:t>:</w:t>
      </w:r>
      <w:r w:rsidR="00D61750" w:rsidRPr="008A1176">
        <w:rPr>
          <w:rFonts w:ascii="Times New Roman" w:hAnsi="Times New Roman" w:cs="Times New Roman"/>
          <w:sz w:val="24"/>
          <w:szCs w:val="24"/>
        </w:rPr>
        <w:tab/>
      </w:r>
      <w:r w:rsidR="00786D96" w:rsidRPr="008A1176">
        <w:rPr>
          <w:rFonts w:ascii="Times New Roman" w:hAnsi="Times New Roman" w:cs="Times New Roman"/>
          <w:sz w:val="24"/>
          <w:szCs w:val="24"/>
          <w:u w:val="single"/>
        </w:rPr>
        <w:t>37405-2435647-9</w:t>
      </w:r>
    </w:p>
    <w:p w:rsidR="00D61750" w:rsidRPr="008A1176" w:rsidRDefault="00D61750" w:rsidP="00AA3F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Date of Birth</w:t>
      </w:r>
      <w:r w:rsidRPr="008A1176">
        <w:rPr>
          <w:rFonts w:ascii="Times New Roman" w:hAnsi="Times New Roman" w:cs="Times New Roman"/>
          <w:sz w:val="24"/>
          <w:szCs w:val="24"/>
        </w:rPr>
        <w:tab/>
        <w:t>:</w:t>
      </w:r>
      <w:r w:rsidRPr="008A1176">
        <w:rPr>
          <w:rFonts w:ascii="Times New Roman" w:hAnsi="Times New Roman" w:cs="Times New Roman"/>
          <w:sz w:val="24"/>
          <w:szCs w:val="24"/>
        </w:rPr>
        <w:tab/>
      </w:r>
      <w:r w:rsidR="00786D96" w:rsidRPr="008A1176">
        <w:rPr>
          <w:rFonts w:ascii="Times New Roman" w:hAnsi="Times New Roman" w:cs="Times New Roman"/>
          <w:sz w:val="24"/>
          <w:szCs w:val="24"/>
          <w:u w:val="single"/>
        </w:rPr>
        <w:t>10</w:t>
      </w:r>
      <w:r w:rsidR="00786D96" w:rsidRPr="008A1176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786D96" w:rsidRPr="008A11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481" w:rsidRPr="008A1176">
        <w:rPr>
          <w:rFonts w:ascii="Times New Roman" w:hAnsi="Times New Roman" w:cs="Times New Roman"/>
          <w:sz w:val="24"/>
          <w:szCs w:val="24"/>
          <w:u w:val="single"/>
        </w:rPr>
        <w:t>November, 1991</w:t>
      </w:r>
    </w:p>
    <w:p w:rsidR="00CE51E6" w:rsidRPr="00CE51E6" w:rsidRDefault="00D46E19" w:rsidP="009531E0">
      <w:pPr>
        <w:pStyle w:val="SectionHeading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CE51E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Education</w:t>
      </w:r>
    </w:p>
    <w:p w:rsidR="00F61526" w:rsidRPr="00575D41" w:rsidRDefault="00F61526" w:rsidP="009531E0">
      <w:pPr>
        <w:pStyle w:val="Subsection"/>
        <w:spacing w:before="0" w:line="240" w:lineRule="auto"/>
        <w:jc w:val="both"/>
        <w:rPr>
          <w:rFonts w:ascii="Arial Narrow" w:hAnsi="Arial Narrow" w:cstheme="minorHAnsi"/>
          <w:b/>
          <w:color w:val="auto"/>
          <w:sz w:val="24"/>
          <w:szCs w:val="24"/>
          <w:u w:val="single"/>
        </w:rPr>
      </w:pP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>DEGREE / COURSE</w:t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 xml:space="preserve">UNIVERSITY / </w:t>
      </w:r>
      <w:r w:rsidR="00635C78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 xml:space="preserve">BOARD / </w:t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>INSTITUTE</w:t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="006F6CF0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>YEAR</w:t>
      </w:r>
    </w:p>
    <w:p w:rsidR="008479F3" w:rsidRDefault="00306EDA" w:rsidP="009531E0">
      <w:pPr>
        <w:pStyle w:val="Subsection"/>
        <w:numPr>
          <w:ilvl w:val="0"/>
          <w:numId w:val="6"/>
        </w:numPr>
        <w:spacing w:before="0" w:line="240" w:lineRule="auto"/>
        <w:ind w:left="180" w:hanging="180"/>
        <w:jc w:val="both"/>
        <w:rPr>
          <w:rFonts w:ascii="Arial Narrow" w:hAnsi="Arial Narrow" w:cstheme="minorHAnsi"/>
          <w:color w:val="auto"/>
          <w:sz w:val="24"/>
          <w:szCs w:val="24"/>
        </w:rPr>
      </w:pPr>
      <w:r>
        <w:rPr>
          <w:rFonts w:ascii="Arial Narrow" w:hAnsi="Arial Narrow" w:cstheme="minorHAnsi"/>
          <w:color w:val="auto"/>
          <w:sz w:val="24"/>
          <w:szCs w:val="24"/>
        </w:rPr>
        <w:t>Bachelor in Business Administration - BBA</w:t>
      </w:r>
      <w:r w:rsidR="00791BE7" w:rsidRPr="00575D41">
        <w:rPr>
          <w:rFonts w:ascii="Arial Narrow" w:hAnsi="Arial Narrow" w:cstheme="minorHAnsi"/>
          <w:color w:val="auto"/>
          <w:sz w:val="24"/>
          <w:szCs w:val="24"/>
        </w:rPr>
        <w:tab/>
      </w:r>
      <w:r w:rsidR="00090AAC">
        <w:rPr>
          <w:rFonts w:ascii="Arial Narrow" w:hAnsi="Arial Narrow" w:cstheme="minorHAnsi"/>
          <w:color w:val="auto"/>
          <w:sz w:val="24"/>
          <w:szCs w:val="24"/>
        </w:rPr>
        <w:t>Ba</w:t>
      </w:r>
      <w:r w:rsidR="00173E07">
        <w:rPr>
          <w:rFonts w:ascii="Arial Narrow" w:hAnsi="Arial Narrow" w:cstheme="minorHAnsi"/>
          <w:color w:val="auto"/>
          <w:sz w:val="24"/>
          <w:szCs w:val="24"/>
        </w:rPr>
        <w:t>hria University, Islamabad</w:t>
      </w:r>
      <w:r w:rsidR="00173E07">
        <w:rPr>
          <w:rFonts w:ascii="Arial Narrow" w:hAnsi="Arial Narrow" w:cstheme="minorHAnsi"/>
          <w:color w:val="auto"/>
          <w:sz w:val="24"/>
          <w:szCs w:val="24"/>
        </w:rPr>
        <w:tab/>
      </w:r>
      <w:r w:rsidR="00173E07">
        <w:rPr>
          <w:rFonts w:ascii="Arial Narrow" w:hAnsi="Arial Narrow" w:cstheme="minorHAnsi"/>
          <w:color w:val="auto"/>
          <w:sz w:val="24"/>
          <w:szCs w:val="24"/>
        </w:rPr>
        <w:tab/>
      </w:r>
      <w:r w:rsidR="00173E07">
        <w:rPr>
          <w:rFonts w:ascii="Arial Narrow" w:hAnsi="Arial Narrow" w:cstheme="minorHAnsi"/>
          <w:color w:val="auto"/>
          <w:sz w:val="24"/>
          <w:szCs w:val="24"/>
        </w:rPr>
        <w:tab/>
      </w:r>
      <w:r w:rsidR="00173E07">
        <w:rPr>
          <w:rFonts w:ascii="Arial Narrow" w:hAnsi="Arial Narrow" w:cstheme="minorHAnsi"/>
          <w:color w:val="auto"/>
          <w:sz w:val="24"/>
          <w:szCs w:val="24"/>
        </w:rPr>
        <w:tab/>
        <w:t>[</w:t>
      </w:r>
      <w:r w:rsidR="00786D96">
        <w:rPr>
          <w:rFonts w:ascii="Arial Narrow" w:hAnsi="Arial Narrow" w:cstheme="minorHAnsi"/>
          <w:color w:val="auto"/>
          <w:sz w:val="24"/>
          <w:szCs w:val="24"/>
        </w:rPr>
        <w:t>2015</w:t>
      </w:r>
      <w:r w:rsidR="00173E07">
        <w:rPr>
          <w:rFonts w:ascii="Arial Narrow" w:hAnsi="Arial Narrow" w:cstheme="minorHAnsi"/>
          <w:color w:val="auto"/>
          <w:sz w:val="24"/>
          <w:szCs w:val="24"/>
        </w:rPr>
        <w:t>]</w:t>
      </w:r>
    </w:p>
    <w:p w:rsidR="00F473EA" w:rsidRDefault="00904477" w:rsidP="009531E0">
      <w:pPr>
        <w:pStyle w:val="Subsection"/>
        <w:numPr>
          <w:ilvl w:val="0"/>
          <w:numId w:val="6"/>
        </w:numPr>
        <w:spacing w:before="0" w:line="240" w:lineRule="auto"/>
        <w:ind w:left="180" w:hanging="180"/>
        <w:jc w:val="both"/>
        <w:rPr>
          <w:rFonts w:ascii="Arial Narrow" w:hAnsi="Arial Narrow" w:cstheme="minorHAnsi"/>
          <w:color w:val="auto"/>
          <w:sz w:val="24"/>
          <w:szCs w:val="24"/>
        </w:rPr>
      </w:pPr>
      <w:r>
        <w:rPr>
          <w:rFonts w:ascii="Arial Narrow" w:hAnsi="Arial Narrow" w:cstheme="minorHAnsi"/>
          <w:color w:val="auto"/>
          <w:sz w:val="24"/>
          <w:szCs w:val="24"/>
        </w:rPr>
        <w:t>Intermediate in Commerce – I.Com.</w:t>
      </w:r>
      <w:r>
        <w:rPr>
          <w:rFonts w:ascii="Arial Narrow" w:hAnsi="Arial Narrow" w:cstheme="minorHAnsi"/>
          <w:color w:val="auto"/>
          <w:sz w:val="24"/>
          <w:szCs w:val="24"/>
        </w:rPr>
        <w:tab/>
      </w:r>
      <w:r>
        <w:rPr>
          <w:rFonts w:ascii="Arial Narrow" w:hAnsi="Arial Narrow" w:cstheme="minorHAnsi"/>
          <w:color w:val="auto"/>
          <w:sz w:val="24"/>
          <w:szCs w:val="24"/>
        </w:rPr>
        <w:tab/>
        <w:t>Punjab College of Commerce, Rawalpindi</w:t>
      </w:r>
      <w:r>
        <w:rPr>
          <w:rFonts w:ascii="Arial Narrow" w:hAnsi="Arial Narrow" w:cstheme="minorHAnsi"/>
          <w:color w:val="auto"/>
          <w:sz w:val="24"/>
          <w:szCs w:val="24"/>
        </w:rPr>
        <w:tab/>
      </w:r>
      <w:r>
        <w:rPr>
          <w:rFonts w:ascii="Arial Narrow" w:hAnsi="Arial Narrow" w:cstheme="minorHAnsi"/>
          <w:color w:val="auto"/>
          <w:sz w:val="24"/>
          <w:szCs w:val="24"/>
        </w:rPr>
        <w:tab/>
        <w:t>[</w:t>
      </w:r>
      <w:r w:rsidR="00786D96">
        <w:rPr>
          <w:rFonts w:ascii="Arial Narrow" w:hAnsi="Arial Narrow" w:cstheme="minorHAnsi"/>
          <w:color w:val="auto"/>
          <w:sz w:val="24"/>
          <w:szCs w:val="24"/>
        </w:rPr>
        <w:t>2010</w:t>
      </w:r>
      <w:r>
        <w:rPr>
          <w:rFonts w:ascii="Arial Narrow" w:hAnsi="Arial Narrow" w:cstheme="minorHAnsi"/>
          <w:color w:val="auto"/>
          <w:sz w:val="24"/>
          <w:szCs w:val="24"/>
        </w:rPr>
        <w:t>]</w:t>
      </w:r>
    </w:p>
    <w:p w:rsidR="00904477" w:rsidRPr="00F473EA" w:rsidRDefault="00904477" w:rsidP="009531E0">
      <w:pPr>
        <w:pStyle w:val="Subsection"/>
        <w:numPr>
          <w:ilvl w:val="0"/>
          <w:numId w:val="6"/>
        </w:numPr>
        <w:spacing w:before="0" w:line="240" w:lineRule="auto"/>
        <w:ind w:left="180" w:hanging="180"/>
        <w:jc w:val="both"/>
        <w:rPr>
          <w:rFonts w:ascii="Arial Narrow" w:hAnsi="Arial Narrow" w:cstheme="minorHAnsi"/>
          <w:color w:val="auto"/>
          <w:sz w:val="24"/>
          <w:szCs w:val="24"/>
        </w:rPr>
      </w:pPr>
      <w:r w:rsidRPr="00F473EA">
        <w:rPr>
          <w:rFonts w:ascii="Arial Narrow" w:hAnsi="Arial Narrow" w:cstheme="minorHAnsi"/>
          <w:color w:val="auto"/>
          <w:sz w:val="24"/>
          <w:szCs w:val="24"/>
        </w:rPr>
        <w:t xml:space="preserve">Matriculation – </w:t>
      </w:r>
      <w:r w:rsidR="00451B3B" w:rsidRPr="00F473EA">
        <w:rPr>
          <w:rFonts w:ascii="Arial Narrow" w:hAnsi="Arial Narrow" w:cstheme="minorHAnsi"/>
          <w:color w:val="auto"/>
          <w:sz w:val="24"/>
          <w:szCs w:val="24"/>
        </w:rPr>
        <w:t>10</w:t>
      </w:r>
      <w:r w:rsidR="00451B3B" w:rsidRPr="00F473EA">
        <w:rPr>
          <w:rFonts w:ascii="Arial Narrow" w:hAnsi="Arial Narrow" w:cstheme="minorHAnsi"/>
          <w:color w:val="auto"/>
          <w:sz w:val="24"/>
          <w:szCs w:val="24"/>
          <w:vertAlign w:val="superscript"/>
        </w:rPr>
        <w:t xml:space="preserve">th </w:t>
      </w:r>
      <w:r w:rsidR="00451B3B">
        <w:rPr>
          <w:rFonts w:ascii="Arial Narrow" w:hAnsi="Arial Narrow" w:cstheme="minorHAnsi"/>
          <w:color w:val="auto"/>
          <w:sz w:val="24"/>
          <w:szCs w:val="24"/>
        </w:rPr>
        <w:t>Class</w:t>
      </w:r>
      <w:r w:rsidR="00C515E0">
        <w:rPr>
          <w:rFonts w:ascii="Arial Narrow" w:hAnsi="Arial Narrow" w:cstheme="minorHAnsi"/>
          <w:color w:val="auto"/>
          <w:sz w:val="24"/>
          <w:szCs w:val="24"/>
        </w:rPr>
        <w:tab/>
      </w:r>
      <w:r w:rsidR="00C515E0">
        <w:rPr>
          <w:rFonts w:ascii="Arial Narrow" w:hAnsi="Arial Narrow" w:cstheme="minorHAnsi"/>
          <w:color w:val="auto"/>
          <w:sz w:val="24"/>
          <w:szCs w:val="24"/>
        </w:rPr>
        <w:tab/>
      </w:r>
      <w:r w:rsidR="00C515E0">
        <w:rPr>
          <w:rFonts w:ascii="Arial Narrow" w:hAnsi="Arial Narrow" w:cstheme="minorHAnsi"/>
          <w:color w:val="auto"/>
          <w:sz w:val="24"/>
          <w:szCs w:val="24"/>
        </w:rPr>
        <w:tab/>
        <w:t>Rawalpindi</w:t>
      </w:r>
      <w:r w:rsidRPr="00F473EA">
        <w:rPr>
          <w:rFonts w:ascii="Arial Narrow" w:hAnsi="Arial Narrow" w:cstheme="minorHAnsi"/>
          <w:color w:val="auto"/>
          <w:sz w:val="24"/>
          <w:szCs w:val="24"/>
        </w:rPr>
        <w:t xml:space="preserve"> Board</w:t>
      </w:r>
      <w:r w:rsidR="00C515E0">
        <w:rPr>
          <w:rFonts w:ascii="Arial Narrow" w:hAnsi="Arial Narrow" w:cstheme="minorHAnsi"/>
          <w:color w:val="auto"/>
          <w:sz w:val="24"/>
          <w:szCs w:val="24"/>
        </w:rPr>
        <w:t xml:space="preserve"> of intr. &amp; Sec. Education, Rwp.</w:t>
      </w:r>
      <w:r w:rsidRPr="00F473EA">
        <w:rPr>
          <w:rFonts w:ascii="Arial Narrow" w:hAnsi="Arial Narrow" w:cstheme="minorHAnsi"/>
          <w:color w:val="auto"/>
          <w:sz w:val="24"/>
          <w:szCs w:val="24"/>
        </w:rPr>
        <w:tab/>
      </w:r>
      <w:r w:rsidRPr="00F473EA">
        <w:rPr>
          <w:rFonts w:ascii="Arial Narrow" w:hAnsi="Arial Narrow" w:cstheme="minorHAnsi"/>
          <w:color w:val="auto"/>
          <w:sz w:val="24"/>
          <w:szCs w:val="24"/>
        </w:rPr>
        <w:tab/>
        <w:t>[</w:t>
      </w:r>
      <w:r w:rsidR="00786D96">
        <w:rPr>
          <w:rFonts w:ascii="Arial Narrow" w:hAnsi="Arial Narrow" w:cstheme="minorHAnsi"/>
          <w:color w:val="auto"/>
          <w:sz w:val="24"/>
          <w:szCs w:val="24"/>
        </w:rPr>
        <w:t>2008</w:t>
      </w:r>
      <w:r w:rsidRPr="00F473EA">
        <w:rPr>
          <w:rFonts w:ascii="Arial Narrow" w:hAnsi="Arial Narrow" w:cstheme="minorHAnsi"/>
          <w:color w:val="auto"/>
          <w:sz w:val="24"/>
          <w:szCs w:val="24"/>
        </w:rPr>
        <w:t>]</w:t>
      </w:r>
      <w:r w:rsidRPr="00F473EA">
        <w:rPr>
          <w:rFonts w:ascii="Arial Narrow" w:hAnsi="Arial Narrow" w:cstheme="minorHAnsi"/>
          <w:color w:val="auto"/>
          <w:sz w:val="24"/>
          <w:szCs w:val="24"/>
        </w:rPr>
        <w:tab/>
      </w:r>
    </w:p>
    <w:p w:rsidR="001D70F0" w:rsidRDefault="00D46E19" w:rsidP="009531E0">
      <w:pPr>
        <w:pStyle w:val="SectionHeading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E51E6">
        <w:rPr>
          <w:rFonts w:ascii="Times New Roman" w:hAnsi="Times New Roman" w:cs="Times New Roman"/>
          <w:b/>
          <w:color w:val="auto"/>
          <w:sz w:val="24"/>
          <w:szCs w:val="24"/>
        </w:rPr>
        <w:t>Experience</w:t>
      </w:r>
    </w:p>
    <w:p w:rsidR="00094E51" w:rsidRDefault="00C57DA3" w:rsidP="00094E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1)</w:t>
      </w:r>
      <w:r w:rsidR="00BD6157">
        <w:rPr>
          <w:rFonts w:ascii="Times New Roman" w:hAnsi="Times New Roman" w:cs="Times New Roman"/>
          <w:b/>
          <w:sz w:val="24"/>
          <w:szCs w:val="24"/>
          <w:u w:val="single"/>
        </w:rPr>
        <w:t>marketing/</w:t>
      </w:r>
      <w:r w:rsidR="006355DD">
        <w:rPr>
          <w:rFonts w:ascii="Times New Roman" w:hAnsi="Times New Roman" w:cs="Times New Roman"/>
          <w:b/>
          <w:sz w:val="24"/>
          <w:szCs w:val="24"/>
          <w:u w:val="single"/>
        </w:rPr>
        <w:t>freelancer</w:t>
      </w: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Rassai Media Group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108B">
        <w:rPr>
          <w:rFonts w:ascii="Times New Roman" w:hAnsi="Times New Roman" w:cs="Times New Roman"/>
          <w:b/>
        </w:rPr>
        <w:t>[</w:t>
      </w:r>
      <w:r w:rsidR="00C0108B" w:rsidRPr="00C0108B">
        <w:rPr>
          <w:rFonts w:ascii="Times New Roman" w:hAnsi="Times New Roman" w:cs="Times New Roman"/>
          <w:b/>
          <w:sz w:val="24"/>
          <w:szCs w:val="24"/>
        </w:rPr>
        <w:t>Nov 2015-uptodate]</w:t>
      </w:r>
    </w:p>
    <w:p w:rsidR="00C57DA3" w:rsidRPr="00094E51" w:rsidRDefault="00090710" w:rsidP="00B46B88">
      <w:pPr>
        <w:pStyle w:val="ListParagraph"/>
        <w:numPr>
          <w:ilvl w:val="0"/>
          <w:numId w:val="24"/>
        </w:numPr>
        <w:tabs>
          <w:tab w:val="left" w:pos="0"/>
        </w:tabs>
        <w:spacing w:line="240" w:lineRule="auto"/>
        <w:ind w:left="9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4E51">
        <w:rPr>
          <w:rFonts w:ascii="Times New Roman" w:hAnsi="Times New Roman" w:cs="Times New Roman"/>
          <w:b/>
          <w:sz w:val="24"/>
          <w:szCs w:val="24"/>
        </w:rPr>
        <w:t>worked on these projects: 1)</w:t>
      </w:r>
      <w:r w:rsidRPr="00094E51">
        <w:rPr>
          <w:rFonts w:ascii="Times New Roman" w:hAnsi="Times New Roman" w:cs="Times New Roman"/>
          <w:sz w:val="24"/>
          <w:szCs w:val="24"/>
        </w:rPr>
        <w:t>marketing plan</w:t>
      </w:r>
      <w:r w:rsidRPr="00094E51">
        <w:rPr>
          <w:rFonts w:ascii="Times New Roman" w:hAnsi="Times New Roman" w:cs="Times New Roman"/>
          <w:b/>
          <w:sz w:val="24"/>
          <w:szCs w:val="24"/>
        </w:rPr>
        <w:t xml:space="preserve"> 2)</w:t>
      </w:r>
      <w:r w:rsidR="00094E51" w:rsidRPr="00094E51">
        <w:rPr>
          <w:rFonts w:ascii="Times New Roman" w:hAnsi="Times New Roman" w:cs="Times New Roman"/>
        </w:rPr>
        <w:t>advertising strategy</w:t>
      </w:r>
      <w:r w:rsidRPr="00094E51">
        <w:rPr>
          <w:rFonts w:ascii="Times New Roman" w:hAnsi="Times New Roman" w:cs="Times New Roman"/>
        </w:rPr>
        <w:t xml:space="preserve"> </w:t>
      </w:r>
      <w:r w:rsidRPr="00094E51">
        <w:rPr>
          <w:rFonts w:ascii="Times New Roman" w:hAnsi="Times New Roman" w:cs="Times New Roman"/>
          <w:b/>
          <w:sz w:val="24"/>
          <w:szCs w:val="24"/>
        </w:rPr>
        <w:t>3)</w:t>
      </w:r>
      <w:r w:rsidR="00094E51" w:rsidRPr="00094E51">
        <w:rPr>
          <w:rFonts w:ascii="Times New Roman" w:hAnsi="Times New Roman" w:cs="Times New Roman"/>
          <w:sz w:val="24"/>
          <w:szCs w:val="24"/>
        </w:rPr>
        <w:t>business development strategy</w:t>
      </w:r>
    </w:p>
    <w:p w:rsidR="00297D58" w:rsidRDefault="00C57DA3" w:rsidP="009531E0">
      <w:pPr>
        <w:spacing w:line="240" w:lineRule="auto"/>
        <w:jc w:val="both"/>
        <w:rPr>
          <w:rFonts w:ascii="Arial Narrow" w:hAnsi="Arial Narrow"/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2)</w:t>
      </w:r>
      <w:r w:rsidR="00297D58">
        <w:rPr>
          <w:rFonts w:ascii="Times New Roman" w:hAnsi="Times New Roman" w:cs="Times New Roman"/>
          <w:b/>
          <w:sz w:val="24"/>
          <w:szCs w:val="24"/>
          <w:u w:val="single"/>
        </w:rPr>
        <w:t xml:space="preserve">Customer Relation </w:t>
      </w:r>
      <w:r w:rsidR="00090AAC">
        <w:rPr>
          <w:rFonts w:ascii="Times New Roman" w:hAnsi="Times New Roman" w:cs="Times New Roman"/>
          <w:b/>
          <w:sz w:val="24"/>
          <w:szCs w:val="24"/>
          <w:u w:val="single"/>
        </w:rPr>
        <w:t>officer (internee)</w:t>
      </w:r>
      <w:r w:rsidR="00297D58">
        <w:rPr>
          <w:rFonts w:ascii="Times New Roman" w:hAnsi="Times New Roman" w:cs="Times New Roman"/>
        </w:rPr>
        <w:t xml:space="preserve">  </w:t>
      </w:r>
      <w:r w:rsidR="00620956">
        <w:rPr>
          <w:rFonts w:ascii="Times New Roman" w:hAnsi="Times New Roman" w:cs="Times New Roman"/>
        </w:rPr>
        <w:t xml:space="preserve">                     </w:t>
      </w:r>
      <w:r w:rsidR="00297D58">
        <w:rPr>
          <w:rFonts w:ascii="Times New Roman" w:hAnsi="Times New Roman" w:cs="Times New Roman"/>
        </w:rPr>
        <w:t xml:space="preserve">  </w:t>
      </w:r>
      <w:r w:rsidR="008A1176" w:rsidRPr="00297D58">
        <w:rPr>
          <w:rFonts w:ascii="Times New Roman" w:hAnsi="Times New Roman" w:cs="Times New Roman"/>
          <w:b/>
          <w:sz w:val="24"/>
          <w:szCs w:val="24"/>
          <w:u w:val="single"/>
        </w:rPr>
        <w:t>Qubee</w:t>
      </w:r>
      <w:r w:rsidR="00297D58">
        <w:rPr>
          <w:rFonts w:ascii="Times New Roman" w:hAnsi="Times New Roman" w:cs="Times New Roman"/>
        </w:rPr>
        <w:tab/>
      </w:r>
      <w:r w:rsidR="00297D58">
        <w:rPr>
          <w:rFonts w:ascii="Times New Roman" w:hAnsi="Times New Roman" w:cs="Times New Roman"/>
        </w:rPr>
        <w:tab/>
      </w:r>
      <w:r w:rsidR="008A1176" w:rsidRPr="005B0236">
        <w:rPr>
          <w:rFonts w:ascii="Arial Narrow" w:hAnsi="Arial Narrow"/>
          <w:b/>
        </w:rPr>
        <w:t>[FEB</w:t>
      </w:r>
      <w:r w:rsidR="00AA3FC8">
        <w:rPr>
          <w:rFonts w:ascii="Arial Narrow" w:hAnsi="Arial Narrow"/>
          <w:b/>
          <w:u w:val="single"/>
        </w:rPr>
        <w:t xml:space="preserve"> 2015 - To- AUG</w:t>
      </w:r>
      <w:r w:rsidR="00297D58">
        <w:rPr>
          <w:rFonts w:ascii="Arial Narrow" w:hAnsi="Arial Narrow"/>
          <w:b/>
          <w:u w:val="single"/>
        </w:rPr>
        <w:t>2015}</w:t>
      </w:r>
    </w:p>
    <w:p w:rsidR="00297D58" w:rsidRDefault="00297D58" w:rsidP="009531E0">
      <w:pPr>
        <w:spacing w:line="240" w:lineRule="auto"/>
        <w:jc w:val="both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Job description:</w:t>
      </w:r>
    </w:p>
    <w:p w:rsidR="00297D58" w:rsidRPr="008A1176" w:rsidRDefault="00297D58" w:rsidP="00AA3F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Promote company products by providing consistent and accurate information to customers.</w:t>
      </w:r>
    </w:p>
    <w:p w:rsidR="00297D58" w:rsidRPr="008A1176" w:rsidRDefault="00297D58" w:rsidP="00AA3F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Achieve sales target assigned and contribute to the overall achievement of the team.</w:t>
      </w:r>
    </w:p>
    <w:p w:rsidR="00297D58" w:rsidRPr="008A1176" w:rsidRDefault="00297D58" w:rsidP="00AA3F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Establish and maintain strong professional relationship.</w:t>
      </w:r>
    </w:p>
    <w:p w:rsidR="00297D58" w:rsidRPr="008A1176" w:rsidRDefault="00297D58" w:rsidP="00AA3F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Solve the customer problems related to product or services and provide friendly environment.</w:t>
      </w:r>
    </w:p>
    <w:p w:rsidR="00CE51E6" w:rsidRPr="00AA3FC8" w:rsidRDefault="00297D58" w:rsidP="00AA3FC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176">
        <w:rPr>
          <w:rFonts w:ascii="Times New Roman" w:hAnsi="Times New Roman" w:cs="Times New Roman"/>
          <w:sz w:val="24"/>
          <w:szCs w:val="24"/>
        </w:rPr>
        <w:t>Participate in in-house training program sessions</w:t>
      </w:r>
      <w:r w:rsidRPr="008A117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B0236" w:rsidRPr="005E1BF5">
        <w:rPr>
          <w:rFonts w:ascii="Times New Roman" w:hAnsi="Times New Roman" w:cs="Times New Roman"/>
          <w:sz w:val="24"/>
          <w:szCs w:val="24"/>
        </w:rPr>
        <w:t>.</w:t>
      </w:r>
    </w:p>
    <w:p w:rsidR="00AA3FC8" w:rsidRPr="00C57DA3" w:rsidRDefault="00C57DA3" w:rsidP="00C57DA3">
      <w:pPr>
        <w:pStyle w:val="ListParagraph"/>
        <w:spacing w:after="0" w:line="276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C57DA3">
        <w:rPr>
          <w:rFonts w:ascii="Times New Roman" w:hAnsi="Times New Roman" w:cs="Times New Roman"/>
          <w:b/>
          <w:u w:val="single"/>
        </w:rPr>
        <w:t>3)Marketing Executive (Internee)</w:t>
      </w:r>
      <w:r w:rsidR="00AA3FC8" w:rsidRPr="00C57DA3">
        <w:rPr>
          <w:rFonts w:ascii="Times New Roman" w:hAnsi="Times New Roman" w:cs="Times New Roman"/>
          <w:b/>
        </w:rPr>
        <w:tab/>
      </w:r>
      <w:r w:rsidRPr="00C57DA3">
        <w:rPr>
          <w:rFonts w:ascii="Arial Narrow" w:hAnsi="Arial Narrow"/>
          <w:b/>
        </w:rPr>
        <w:t xml:space="preserve">      </w:t>
      </w:r>
      <w:r w:rsidR="00AA3FC8" w:rsidRPr="00C57DA3">
        <w:rPr>
          <w:rFonts w:ascii="Arial Narrow" w:hAnsi="Arial Narrow"/>
          <w:b/>
        </w:rPr>
        <w:t xml:space="preserve"> </w:t>
      </w:r>
      <w:r w:rsidRPr="00C57DA3">
        <w:rPr>
          <w:rFonts w:ascii="Arial Narrow" w:hAnsi="Arial Narrow"/>
          <w:b/>
          <w:u w:val="single"/>
        </w:rPr>
        <w:t>MERC EVENT MANAGMENT</w:t>
      </w:r>
      <w:r w:rsidRPr="00C57DA3">
        <w:rPr>
          <w:rFonts w:ascii="Arial Narrow" w:hAnsi="Arial Narrow"/>
          <w:b/>
        </w:rPr>
        <w:t xml:space="preserve">  </w:t>
      </w:r>
      <w:r w:rsidR="00F934F9" w:rsidRPr="00C57DA3">
        <w:rPr>
          <w:rFonts w:ascii="Arial Narrow" w:hAnsi="Arial Narrow"/>
          <w:b/>
        </w:rPr>
        <w:tab/>
        <w:t xml:space="preserve"> </w:t>
      </w:r>
      <w:r w:rsidR="00AA3FC8" w:rsidRPr="00C57DA3">
        <w:rPr>
          <w:rFonts w:ascii="Times New Roman" w:hAnsi="Times New Roman" w:cs="Times New Roman"/>
          <w:b/>
          <w:sz w:val="24"/>
          <w:szCs w:val="24"/>
        </w:rPr>
        <w:t xml:space="preserve">[ </w:t>
      </w:r>
      <w:r w:rsidR="00E44543">
        <w:rPr>
          <w:rFonts w:ascii="Times New Roman" w:hAnsi="Times New Roman" w:cs="Times New Roman"/>
          <w:b/>
          <w:sz w:val="24"/>
          <w:szCs w:val="24"/>
          <w:u w:val="single"/>
        </w:rPr>
        <w:t>JUNE2014 - To-DEC</w:t>
      </w:r>
      <w:r w:rsidR="00E44543" w:rsidRPr="00C57DA3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AA3FC8" w:rsidRPr="00C57DA3">
        <w:rPr>
          <w:rFonts w:ascii="Times New Roman" w:hAnsi="Times New Roman" w:cs="Times New Roman"/>
          <w:b/>
          <w:sz w:val="24"/>
          <w:szCs w:val="24"/>
          <w:u w:val="single"/>
        </w:rPr>
        <w:t>014</w:t>
      </w:r>
      <w:r w:rsidR="00AA3FC8" w:rsidRPr="00C57DA3">
        <w:rPr>
          <w:rFonts w:ascii="Times New Roman" w:hAnsi="Times New Roman" w:cs="Times New Roman"/>
          <w:b/>
          <w:sz w:val="24"/>
          <w:szCs w:val="24"/>
        </w:rPr>
        <w:t>]</w:t>
      </w:r>
    </w:p>
    <w:p w:rsidR="00AA3FC8" w:rsidRPr="005B0236" w:rsidRDefault="00AA3FC8" w:rsidP="00AA3FC8">
      <w:pPr>
        <w:pStyle w:val="ListParagraph"/>
        <w:spacing w:after="0" w:line="276" w:lineRule="auto"/>
        <w:ind w:left="180"/>
        <w:rPr>
          <w:rFonts w:ascii="Arial Narrow" w:hAnsi="Arial Narrow"/>
          <w:b/>
          <w:i/>
        </w:rPr>
      </w:pPr>
      <w:r w:rsidRPr="001D6ECE">
        <w:rPr>
          <w:rFonts w:ascii="Times New Roman" w:hAnsi="Times New Roman" w:cs="Times New Roman"/>
          <w:b/>
        </w:rPr>
        <w:t>Job Description</w:t>
      </w:r>
      <w:r w:rsidRPr="005B0236">
        <w:rPr>
          <w:rFonts w:ascii="Arial Narrow" w:hAnsi="Arial Narrow"/>
          <w:b/>
          <w:i/>
        </w:rPr>
        <w:t>:</w:t>
      </w:r>
    </w:p>
    <w:p w:rsidR="00AA3FC8" w:rsidRPr="00CC0152" w:rsidRDefault="00AA3FC8" w:rsidP="00AA3FC8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152">
        <w:rPr>
          <w:rFonts w:ascii="Times New Roman" w:hAnsi="Times New Roman" w:cs="Times New Roman"/>
          <w:color w:val="000000" w:themeColor="text1"/>
          <w:sz w:val="24"/>
          <w:szCs w:val="24"/>
        </w:rPr>
        <w:t>Assist in Preparation of Marketing plans, Proposal Letters and professional presentations.</w:t>
      </w:r>
    </w:p>
    <w:p w:rsidR="00AA3FC8" w:rsidRPr="00CC0152" w:rsidRDefault="00AA3FC8" w:rsidP="00AA3FC8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1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 tracking report of public relations activity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A3FC8" w:rsidRPr="00CC0152" w:rsidRDefault="00AA3FC8" w:rsidP="00AA3FC8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1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Support the payment processing team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A3FC8" w:rsidRPr="00CC0152" w:rsidRDefault="00AA3FC8" w:rsidP="00AA3FC8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152">
        <w:rPr>
          <w:rFonts w:ascii="Times New Roman" w:hAnsi="Times New Roman" w:cs="Times New Roman"/>
          <w:color w:val="000000" w:themeColor="text1"/>
          <w:sz w:val="24"/>
          <w:szCs w:val="24"/>
        </w:rPr>
        <w:t>Assist marketing manager in meetings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A3FC8" w:rsidRPr="00CC0152" w:rsidRDefault="00AA3FC8" w:rsidP="00AA3FC8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152">
        <w:rPr>
          <w:rFonts w:ascii="Times New Roman" w:hAnsi="Times New Roman" w:cs="Times New Roman"/>
          <w:color w:val="000000" w:themeColor="text1"/>
          <w:sz w:val="24"/>
          <w:szCs w:val="24"/>
        </w:rPr>
        <w:t>Research/Collection of data.</w:t>
      </w:r>
    </w:p>
    <w:p w:rsidR="00AA3FC8" w:rsidRPr="00AA3FC8" w:rsidRDefault="00AA3FC8" w:rsidP="00AA3FC8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duties as </w:t>
      </w:r>
      <w:r w:rsidR="00903AC1">
        <w:rPr>
          <w:rFonts w:ascii="Times New Roman" w:hAnsi="Times New Roman" w:cs="Times New Roman"/>
          <w:color w:val="000000" w:themeColor="text1"/>
          <w:sz w:val="24"/>
          <w:szCs w:val="24"/>
        </w:rPr>
        <w:t>assigned</w:t>
      </w:r>
    </w:p>
    <w:p w:rsidR="008479F3" w:rsidRPr="001D6ECE" w:rsidRDefault="002F0343" w:rsidP="005E1BF5">
      <w:pPr>
        <w:pStyle w:val="SectionHeading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ECE">
        <w:rPr>
          <w:rFonts w:ascii="Times New Roman" w:hAnsi="Times New Roman" w:cs="Times New Roman"/>
          <w:b/>
          <w:color w:val="auto"/>
          <w:sz w:val="24"/>
          <w:szCs w:val="24"/>
        </w:rPr>
        <w:t>FIELDS OF INTEREST</w:t>
      </w:r>
    </w:p>
    <w:p w:rsidR="007C12A7" w:rsidRPr="001D6ECE" w:rsidRDefault="00B8067D" w:rsidP="005E1BF5">
      <w:pPr>
        <w:pStyle w:val="ListParagraph"/>
        <w:numPr>
          <w:ilvl w:val="0"/>
          <w:numId w:val="4"/>
        </w:numPr>
        <w:spacing w:after="120" w:line="276" w:lineRule="auto"/>
        <w:ind w:hanging="288"/>
        <w:jc w:val="both"/>
        <w:rPr>
          <w:rFonts w:ascii="Times New Roman" w:hAnsi="Times New Roman" w:cs="Times New Roman"/>
        </w:rPr>
      </w:pPr>
      <w:r w:rsidRPr="001D6ECE">
        <w:rPr>
          <w:rFonts w:ascii="Times New Roman" w:hAnsi="Times New Roman" w:cs="Times New Roman"/>
        </w:rPr>
        <w:t>Marketing</w:t>
      </w:r>
      <w:r w:rsidR="00B74A94" w:rsidRPr="001D6ECE">
        <w:rPr>
          <w:rFonts w:ascii="Times New Roman" w:hAnsi="Times New Roman" w:cs="Times New Roman"/>
        </w:rPr>
        <w:t>.</w:t>
      </w:r>
    </w:p>
    <w:p w:rsidR="00B8067D" w:rsidRPr="001D6ECE" w:rsidRDefault="00B8067D" w:rsidP="005E1BF5">
      <w:pPr>
        <w:pStyle w:val="ListParagraph"/>
        <w:numPr>
          <w:ilvl w:val="0"/>
          <w:numId w:val="4"/>
        </w:numPr>
        <w:spacing w:after="120" w:line="276" w:lineRule="auto"/>
        <w:ind w:hanging="288"/>
        <w:jc w:val="both"/>
        <w:rPr>
          <w:rFonts w:ascii="Times New Roman" w:hAnsi="Times New Roman" w:cs="Times New Roman"/>
        </w:rPr>
      </w:pPr>
      <w:r w:rsidRPr="001D6ECE">
        <w:rPr>
          <w:rFonts w:ascii="Times New Roman" w:hAnsi="Times New Roman" w:cs="Times New Roman"/>
        </w:rPr>
        <w:t>Advertisement</w:t>
      </w:r>
    </w:p>
    <w:p w:rsidR="00546880" w:rsidRPr="008A1176" w:rsidRDefault="00B8067D" w:rsidP="005E1BF5">
      <w:pPr>
        <w:pStyle w:val="ListParagraph"/>
        <w:numPr>
          <w:ilvl w:val="0"/>
          <w:numId w:val="4"/>
        </w:numPr>
        <w:spacing w:after="120" w:line="276" w:lineRule="auto"/>
        <w:ind w:hanging="288"/>
        <w:jc w:val="both"/>
        <w:rPr>
          <w:rFonts w:ascii="Times New Roman" w:hAnsi="Times New Roman" w:cs="Times New Roman"/>
        </w:rPr>
      </w:pPr>
      <w:r w:rsidRPr="001D6ECE">
        <w:rPr>
          <w:rFonts w:ascii="Times New Roman" w:hAnsi="Times New Roman" w:cs="Times New Roman"/>
        </w:rPr>
        <w:t>Event Managemen</w:t>
      </w:r>
      <w:r w:rsidR="008A1176">
        <w:rPr>
          <w:rFonts w:ascii="Times New Roman" w:hAnsi="Times New Roman" w:cs="Times New Roman"/>
        </w:rPr>
        <w:t>t</w:t>
      </w:r>
    </w:p>
    <w:p w:rsidR="00546880" w:rsidRPr="008A1176" w:rsidRDefault="008A1176" w:rsidP="005E1B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E46B32" w:rsidRPr="008A1176">
        <w:rPr>
          <w:rFonts w:ascii="Times New Roman" w:hAnsi="Times New Roman" w:cs="Times New Roman"/>
          <w:b/>
          <w:sz w:val="24"/>
          <w:szCs w:val="24"/>
        </w:rPr>
        <w:t xml:space="preserve">Reference will be </w:t>
      </w:r>
      <w:r w:rsidR="00AA5B6C" w:rsidRPr="008A1176">
        <w:rPr>
          <w:rFonts w:ascii="Times New Roman" w:hAnsi="Times New Roman" w:cs="Times New Roman"/>
          <w:b/>
          <w:sz w:val="24"/>
          <w:szCs w:val="24"/>
        </w:rPr>
        <w:t>furnished</w:t>
      </w:r>
      <w:r w:rsidR="00E46B32" w:rsidRPr="008A1176">
        <w:rPr>
          <w:rFonts w:ascii="Times New Roman" w:hAnsi="Times New Roman" w:cs="Times New Roman"/>
          <w:b/>
          <w:sz w:val="24"/>
          <w:szCs w:val="24"/>
        </w:rPr>
        <w:t>, if required.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46880" w:rsidRPr="008A1176" w:rsidSect="00297D58">
      <w:footerReference w:type="default" r:id="rId10"/>
      <w:headerReference w:type="first" r:id="rId11"/>
      <w:pgSz w:w="12240" w:h="15840"/>
      <w:pgMar w:top="990" w:right="1080" w:bottom="990" w:left="1080" w:header="576" w:footer="57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354" w:rsidRDefault="003A4354">
      <w:pPr>
        <w:spacing w:after="0" w:line="240" w:lineRule="auto"/>
      </w:pPr>
      <w:r>
        <w:separator/>
      </w:r>
    </w:p>
  </w:endnote>
  <w:endnote w:type="continuationSeparator" w:id="1">
    <w:p w:rsidR="003A4354" w:rsidRDefault="003A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9F3" w:rsidRDefault="00937701">
    <w:pPr>
      <w:pStyle w:val="Header"/>
    </w:pPr>
    <w:r>
      <w:rPr>
        <w:noProof/>
      </w:rPr>
      <w:pict>
        <v:rect id="Rectangle 4" o:spid="_x0000_s4098" style="position:absolute;margin-left:0;margin-top:0;width:539.05pt;height:717.55pt;z-index:25167564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<w10:wrap anchorx="margin" anchory="margin"/>
        </v:rect>
      </w:pict>
    </w:r>
  </w:p>
  <w:p w:rsidR="008479F3" w:rsidRDefault="008479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354" w:rsidRDefault="003A4354">
      <w:pPr>
        <w:spacing w:after="0" w:line="240" w:lineRule="auto"/>
      </w:pPr>
      <w:r>
        <w:separator/>
      </w:r>
    </w:p>
  </w:footnote>
  <w:footnote w:type="continuationSeparator" w:id="1">
    <w:p w:rsidR="003A4354" w:rsidRDefault="003A4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9F3" w:rsidRDefault="00937701">
    <w:pPr>
      <w:pStyle w:val="Header"/>
    </w:pPr>
    <w:r>
      <w:rPr>
        <w:noProof/>
      </w:rPr>
      <w:pict>
        <v:rect id="Rectangle 1" o:spid="_x0000_s4097" style="position:absolute;margin-left:0;margin-top:0;width:539.05pt;height:717.55pt;z-index:25168076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<w10:wrap anchorx="margin" anchory="margin"/>
        </v:rect>
      </w:pict>
    </w:r>
  </w:p>
  <w:p w:rsidR="008479F3" w:rsidRDefault="008479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11F"/>
    <w:multiLevelType w:val="multilevel"/>
    <w:tmpl w:val="2B1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9477E"/>
    <w:multiLevelType w:val="hybridMultilevel"/>
    <w:tmpl w:val="D7486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40886"/>
    <w:multiLevelType w:val="hybridMultilevel"/>
    <w:tmpl w:val="35FED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629F8"/>
    <w:multiLevelType w:val="hybridMultilevel"/>
    <w:tmpl w:val="777653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B07FD"/>
    <w:multiLevelType w:val="hybridMultilevel"/>
    <w:tmpl w:val="1AE05F5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12741A60"/>
    <w:multiLevelType w:val="hybridMultilevel"/>
    <w:tmpl w:val="38B83DC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A1D7F34"/>
    <w:multiLevelType w:val="multilevel"/>
    <w:tmpl w:val="9E5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4206E3"/>
    <w:multiLevelType w:val="hybridMultilevel"/>
    <w:tmpl w:val="E6F043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427AA"/>
    <w:multiLevelType w:val="hybridMultilevel"/>
    <w:tmpl w:val="B24C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D63B8"/>
    <w:multiLevelType w:val="hybridMultilevel"/>
    <w:tmpl w:val="CB5AC6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77435"/>
    <w:multiLevelType w:val="hybridMultilevel"/>
    <w:tmpl w:val="C938D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3D24"/>
    <w:multiLevelType w:val="hybridMultilevel"/>
    <w:tmpl w:val="AC9C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9B4548"/>
    <w:multiLevelType w:val="hybridMultilevel"/>
    <w:tmpl w:val="37E2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32A4C"/>
    <w:multiLevelType w:val="hybridMultilevel"/>
    <w:tmpl w:val="D6AE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D00B92"/>
    <w:multiLevelType w:val="multilevel"/>
    <w:tmpl w:val="338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B207D7"/>
    <w:multiLevelType w:val="multilevel"/>
    <w:tmpl w:val="F36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3312A2"/>
    <w:multiLevelType w:val="hybridMultilevel"/>
    <w:tmpl w:val="28D0F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A6C92"/>
    <w:multiLevelType w:val="hybridMultilevel"/>
    <w:tmpl w:val="EBB6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F1F8B"/>
    <w:multiLevelType w:val="multilevel"/>
    <w:tmpl w:val="94C8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D61FBB"/>
    <w:multiLevelType w:val="hybridMultilevel"/>
    <w:tmpl w:val="E00A7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B51E8B"/>
    <w:multiLevelType w:val="hybridMultilevel"/>
    <w:tmpl w:val="FB766B0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19"/>
  </w:num>
  <w:num w:numId="8">
    <w:abstractNumId w:val="5"/>
  </w:num>
  <w:num w:numId="9">
    <w:abstractNumId w:val="3"/>
  </w:num>
  <w:num w:numId="10">
    <w:abstractNumId w:val="14"/>
  </w:num>
  <w:num w:numId="11">
    <w:abstractNumId w:val="23"/>
  </w:num>
  <w:num w:numId="12">
    <w:abstractNumId w:val="0"/>
  </w:num>
  <w:num w:numId="13">
    <w:abstractNumId w:val="16"/>
  </w:num>
  <w:num w:numId="14">
    <w:abstractNumId w:val="6"/>
  </w:num>
  <w:num w:numId="15">
    <w:abstractNumId w:val="17"/>
  </w:num>
  <w:num w:numId="16">
    <w:abstractNumId w:val="21"/>
  </w:num>
  <w:num w:numId="17">
    <w:abstractNumId w:val="22"/>
  </w:num>
  <w:num w:numId="18">
    <w:abstractNumId w:val="1"/>
  </w:num>
  <w:num w:numId="19">
    <w:abstractNumId w:val="10"/>
  </w:num>
  <w:num w:numId="20">
    <w:abstractNumId w:val="7"/>
  </w:num>
  <w:num w:numId="21">
    <w:abstractNumId w:val="9"/>
  </w:num>
  <w:num w:numId="22">
    <w:abstractNumId w:val="15"/>
  </w:num>
  <w:num w:numId="23">
    <w:abstractNumId w:val="2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608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5B77"/>
    <w:rsid w:val="00007EBF"/>
    <w:rsid w:val="00025481"/>
    <w:rsid w:val="0004087E"/>
    <w:rsid w:val="00043806"/>
    <w:rsid w:val="00062253"/>
    <w:rsid w:val="00083ED9"/>
    <w:rsid w:val="00090710"/>
    <w:rsid w:val="00090AAC"/>
    <w:rsid w:val="00093A0F"/>
    <w:rsid w:val="00094E51"/>
    <w:rsid w:val="000B61D7"/>
    <w:rsid w:val="000B7212"/>
    <w:rsid w:val="000D4D7E"/>
    <w:rsid w:val="000F31E1"/>
    <w:rsid w:val="000F7F26"/>
    <w:rsid w:val="00115F37"/>
    <w:rsid w:val="00123261"/>
    <w:rsid w:val="00127C28"/>
    <w:rsid w:val="001469F2"/>
    <w:rsid w:val="00152F88"/>
    <w:rsid w:val="00173E07"/>
    <w:rsid w:val="00176558"/>
    <w:rsid w:val="0018106E"/>
    <w:rsid w:val="00187420"/>
    <w:rsid w:val="001A09D8"/>
    <w:rsid w:val="001A5FE0"/>
    <w:rsid w:val="001D6439"/>
    <w:rsid w:val="001D6ECE"/>
    <w:rsid w:val="001D70F0"/>
    <w:rsid w:val="001E55E4"/>
    <w:rsid w:val="001F786A"/>
    <w:rsid w:val="002075F9"/>
    <w:rsid w:val="00211312"/>
    <w:rsid w:val="0021605D"/>
    <w:rsid w:val="00236594"/>
    <w:rsid w:val="00240859"/>
    <w:rsid w:val="00243129"/>
    <w:rsid w:val="00246DD9"/>
    <w:rsid w:val="00257B5D"/>
    <w:rsid w:val="00263380"/>
    <w:rsid w:val="00290CB2"/>
    <w:rsid w:val="00297D58"/>
    <w:rsid w:val="002A0C3A"/>
    <w:rsid w:val="002D28C2"/>
    <w:rsid w:val="002E2E28"/>
    <w:rsid w:val="002E503E"/>
    <w:rsid w:val="002E60E8"/>
    <w:rsid w:val="002F0343"/>
    <w:rsid w:val="002F5EAB"/>
    <w:rsid w:val="00305AAC"/>
    <w:rsid w:val="00306EDA"/>
    <w:rsid w:val="0033169F"/>
    <w:rsid w:val="00345CF2"/>
    <w:rsid w:val="00351A49"/>
    <w:rsid w:val="00354A9E"/>
    <w:rsid w:val="003637AD"/>
    <w:rsid w:val="0037000D"/>
    <w:rsid w:val="00397348"/>
    <w:rsid w:val="003A0F81"/>
    <w:rsid w:val="003A4354"/>
    <w:rsid w:val="003B2A60"/>
    <w:rsid w:val="003C3B1F"/>
    <w:rsid w:val="003D730B"/>
    <w:rsid w:val="003D79B2"/>
    <w:rsid w:val="003F4094"/>
    <w:rsid w:val="004127B4"/>
    <w:rsid w:val="0042449E"/>
    <w:rsid w:val="004333C3"/>
    <w:rsid w:val="00435C36"/>
    <w:rsid w:val="00441BB3"/>
    <w:rsid w:val="00442A37"/>
    <w:rsid w:val="004471FC"/>
    <w:rsid w:val="0044780E"/>
    <w:rsid w:val="00451B3B"/>
    <w:rsid w:val="00455603"/>
    <w:rsid w:val="004601B8"/>
    <w:rsid w:val="004668F8"/>
    <w:rsid w:val="0047379D"/>
    <w:rsid w:val="0048773D"/>
    <w:rsid w:val="004A5649"/>
    <w:rsid w:val="004C2C35"/>
    <w:rsid w:val="004F6393"/>
    <w:rsid w:val="00501B21"/>
    <w:rsid w:val="00504FDB"/>
    <w:rsid w:val="0050732E"/>
    <w:rsid w:val="00510568"/>
    <w:rsid w:val="005204C7"/>
    <w:rsid w:val="00546880"/>
    <w:rsid w:val="00557234"/>
    <w:rsid w:val="00560C61"/>
    <w:rsid w:val="00575D41"/>
    <w:rsid w:val="00587EDA"/>
    <w:rsid w:val="00596EF1"/>
    <w:rsid w:val="005A5BD7"/>
    <w:rsid w:val="005B0236"/>
    <w:rsid w:val="005B794B"/>
    <w:rsid w:val="005C7783"/>
    <w:rsid w:val="005E1BF5"/>
    <w:rsid w:val="006016B8"/>
    <w:rsid w:val="0060178E"/>
    <w:rsid w:val="00612CDD"/>
    <w:rsid w:val="00612F5D"/>
    <w:rsid w:val="00620956"/>
    <w:rsid w:val="00623543"/>
    <w:rsid w:val="006355DD"/>
    <w:rsid w:val="00635C78"/>
    <w:rsid w:val="00681F8D"/>
    <w:rsid w:val="00687802"/>
    <w:rsid w:val="006D5B4F"/>
    <w:rsid w:val="006D7E0C"/>
    <w:rsid w:val="006E3CA3"/>
    <w:rsid w:val="006F6BB0"/>
    <w:rsid w:val="006F6CF0"/>
    <w:rsid w:val="00704B4F"/>
    <w:rsid w:val="0073595E"/>
    <w:rsid w:val="00741A96"/>
    <w:rsid w:val="007451F0"/>
    <w:rsid w:val="00757635"/>
    <w:rsid w:val="00786462"/>
    <w:rsid w:val="00786D93"/>
    <w:rsid w:val="00786D96"/>
    <w:rsid w:val="00787240"/>
    <w:rsid w:val="0079174B"/>
    <w:rsid w:val="00791BE7"/>
    <w:rsid w:val="007C12A7"/>
    <w:rsid w:val="007E37E6"/>
    <w:rsid w:val="007F0D33"/>
    <w:rsid w:val="007F73A2"/>
    <w:rsid w:val="007F7744"/>
    <w:rsid w:val="00801527"/>
    <w:rsid w:val="008144FA"/>
    <w:rsid w:val="00820261"/>
    <w:rsid w:val="008208D7"/>
    <w:rsid w:val="00824F98"/>
    <w:rsid w:val="00840FB7"/>
    <w:rsid w:val="008479F3"/>
    <w:rsid w:val="00857ED9"/>
    <w:rsid w:val="008629D0"/>
    <w:rsid w:val="008972CC"/>
    <w:rsid w:val="008A1176"/>
    <w:rsid w:val="008A67B8"/>
    <w:rsid w:val="008B3BE0"/>
    <w:rsid w:val="008C5BDF"/>
    <w:rsid w:val="008D3D5B"/>
    <w:rsid w:val="00903AC1"/>
    <w:rsid w:val="00904477"/>
    <w:rsid w:val="00907CF8"/>
    <w:rsid w:val="00910955"/>
    <w:rsid w:val="00937701"/>
    <w:rsid w:val="009531E0"/>
    <w:rsid w:val="00974334"/>
    <w:rsid w:val="009910ED"/>
    <w:rsid w:val="009C6F62"/>
    <w:rsid w:val="009D47A5"/>
    <w:rsid w:val="009D62A0"/>
    <w:rsid w:val="009D7EE4"/>
    <w:rsid w:val="00A010F7"/>
    <w:rsid w:val="00A01C64"/>
    <w:rsid w:val="00A15251"/>
    <w:rsid w:val="00A23776"/>
    <w:rsid w:val="00A518BF"/>
    <w:rsid w:val="00A61759"/>
    <w:rsid w:val="00A75DFD"/>
    <w:rsid w:val="00A970BA"/>
    <w:rsid w:val="00AA3FC8"/>
    <w:rsid w:val="00AA5B6C"/>
    <w:rsid w:val="00AD3597"/>
    <w:rsid w:val="00AE275F"/>
    <w:rsid w:val="00AF1339"/>
    <w:rsid w:val="00B11F18"/>
    <w:rsid w:val="00B3641F"/>
    <w:rsid w:val="00B46B88"/>
    <w:rsid w:val="00B53937"/>
    <w:rsid w:val="00B74A94"/>
    <w:rsid w:val="00B8067D"/>
    <w:rsid w:val="00B83A96"/>
    <w:rsid w:val="00BA18E2"/>
    <w:rsid w:val="00BD6157"/>
    <w:rsid w:val="00BE026C"/>
    <w:rsid w:val="00BE119E"/>
    <w:rsid w:val="00BF2256"/>
    <w:rsid w:val="00C0108B"/>
    <w:rsid w:val="00C173F9"/>
    <w:rsid w:val="00C27BC6"/>
    <w:rsid w:val="00C37800"/>
    <w:rsid w:val="00C470AA"/>
    <w:rsid w:val="00C515E0"/>
    <w:rsid w:val="00C57DA3"/>
    <w:rsid w:val="00C63CA6"/>
    <w:rsid w:val="00C71479"/>
    <w:rsid w:val="00C740AA"/>
    <w:rsid w:val="00C76635"/>
    <w:rsid w:val="00C8180C"/>
    <w:rsid w:val="00CA01BB"/>
    <w:rsid w:val="00CA36B7"/>
    <w:rsid w:val="00CA5B77"/>
    <w:rsid w:val="00CA7289"/>
    <w:rsid w:val="00CC0574"/>
    <w:rsid w:val="00CC1FB8"/>
    <w:rsid w:val="00CC6CB7"/>
    <w:rsid w:val="00CD2229"/>
    <w:rsid w:val="00CE2991"/>
    <w:rsid w:val="00CE51E6"/>
    <w:rsid w:val="00CF3797"/>
    <w:rsid w:val="00CF70BA"/>
    <w:rsid w:val="00D1751B"/>
    <w:rsid w:val="00D253E0"/>
    <w:rsid w:val="00D260A8"/>
    <w:rsid w:val="00D261E3"/>
    <w:rsid w:val="00D3504F"/>
    <w:rsid w:val="00D46E19"/>
    <w:rsid w:val="00D61750"/>
    <w:rsid w:val="00D637E8"/>
    <w:rsid w:val="00D65051"/>
    <w:rsid w:val="00D95E24"/>
    <w:rsid w:val="00D97F4C"/>
    <w:rsid w:val="00DA147D"/>
    <w:rsid w:val="00DC5BD3"/>
    <w:rsid w:val="00DD0CC9"/>
    <w:rsid w:val="00DD6CA5"/>
    <w:rsid w:val="00DE0F50"/>
    <w:rsid w:val="00DF523A"/>
    <w:rsid w:val="00DF7212"/>
    <w:rsid w:val="00E232F7"/>
    <w:rsid w:val="00E26774"/>
    <w:rsid w:val="00E30261"/>
    <w:rsid w:val="00E30ED7"/>
    <w:rsid w:val="00E3257A"/>
    <w:rsid w:val="00E35B35"/>
    <w:rsid w:val="00E40F3D"/>
    <w:rsid w:val="00E44543"/>
    <w:rsid w:val="00E46B32"/>
    <w:rsid w:val="00E67E97"/>
    <w:rsid w:val="00E7765B"/>
    <w:rsid w:val="00E778C8"/>
    <w:rsid w:val="00E91F3D"/>
    <w:rsid w:val="00EA1B9C"/>
    <w:rsid w:val="00EA75E0"/>
    <w:rsid w:val="00EA7D22"/>
    <w:rsid w:val="00EB0408"/>
    <w:rsid w:val="00EB4B1F"/>
    <w:rsid w:val="00EF4A47"/>
    <w:rsid w:val="00F31D6D"/>
    <w:rsid w:val="00F35C39"/>
    <w:rsid w:val="00F3716B"/>
    <w:rsid w:val="00F473EA"/>
    <w:rsid w:val="00F54D99"/>
    <w:rsid w:val="00F61526"/>
    <w:rsid w:val="00F7131E"/>
    <w:rsid w:val="00F77854"/>
    <w:rsid w:val="00F934F9"/>
    <w:rsid w:val="00F95627"/>
    <w:rsid w:val="00FC763D"/>
    <w:rsid w:val="00FD43AF"/>
    <w:rsid w:val="00FE0F31"/>
    <w:rsid w:val="00FF3631"/>
    <w:rsid w:val="00FF3CE7"/>
    <w:rsid w:val="00FF75F2"/>
    <w:rsid w:val="00FF7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2A0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A0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A0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A0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9D62A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9D6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2A0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2A0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2A0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A0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A0"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A0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A0"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A0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A0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62A0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62A0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2A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A0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2A0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sid w:val="009D62A0"/>
    <w:rPr>
      <w:b/>
      <w:bCs/>
    </w:rPr>
  </w:style>
  <w:style w:type="character" w:styleId="Emphasis">
    <w:name w:val="Emphasis"/>
    <w:basedOn w:val="DefaultParagraphFont"/>
    <w:uiPriority w:val="20"/>
    <w:qFormat/>
    <w:rsid w:val="009D62A0"/>
    <w:rPr>
      <w:i/>
      <w:iCs/>
    </w:rPr>
  </w:style>
  <w:style w:type="paragraph" w:styleId="NoSpacing">
    <w:name w:val="No Spacing"/>
    <w:link w:val="NoSpacingChar"/>
    <w:uiPriority w:val="1"/>
    <w:qFormat/>
    <w:rsid w:val="009D62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62A0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9D62A0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A0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A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sid w:val="009D62A0"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D62A0"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sid w:val="009D62A0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sid w:val="009D62A0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D62A0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2A0"/>
    <w:pPr>
      <w:outlineLvl w:val="9"/>
    </w:pPr>
  </w:style>
  <w:style w:type="character" w:styleId="PlaceholderText">
    <w:name w:val="Placeholder Text"/>
    <w:basedOn w:val="DefaultParagraphFont"/>
    <w:uiPriority w:val="99"/>
    <w:rsid w:val="009D62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A0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9D62A0"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  <w:rsid w:val="009D62A0"/>
  </w:style>
  <w:style w:type="paragraph" w:customStyle="1" w:styleId="Subsection">
    <w:name w:val="Subsection"/>
    <w:basedOn w:val="Heading2"/>
    <w:qFormat/>
    <w:rsid w:val="009D62A0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9D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A0"/>
  </w:style>
  <w:style w:type="paragraph" w:styleId="Footer">
    <w:name w:val="footer"/>
    <w:basedOn w:val="Normal"/>
    <w:link w:val="FooterChar"/>
    <w:uiPriority w:val="99"/>
    <w:unhideWhenUsed/>
    <w:rsid w:val="009D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A0"/>
  </w:style>
  <w:style w:type="paragraph" w:customStyle="1" w:styleId="PersonalName">
    <w:name w:val="Personal Name"/>
    <w:basedOn w:val="Title"/>
    <w:qFormat/>
    <w:rsid w:val="009D62A0"/>
    <w:rPr>
      <w:sz w:val="48"/>
    </w:rPr>
  </w:style>
  <w:style w:type="character" w:styleId="Hyperlink">
    <w:name w:val="Hyperlink"/>
    <w:basedOn w:val="DefaultParagraphFont"/>
    <w:uiPriority w:val="99"/>
    <w:semiHidden/>
    <w:unhideWhenUsed/>
    <w:rsid w:val="005105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05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C92ABA745A4202A53ACE1ED757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9731A-9FE3-4281-91C6-2277BAB121AA}"/>
      </w:docPartPr>
      <w:docPartBody>
        <w:p w:rsidR="000F20D2" w:rsidRDefault="00FE396F">
          <w:pPr>
            <w:pStyle w:val="EDC92ABA745A4202A53ACE1ED757F6E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D3EB6A2200143078A2ED3CB0D33D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AAF8A-A9BB-4774-9ED1-2B96193415B2}"/>
      </w:docPartPr>
      <w:docPartBody>
        <w:p w:rsidR="000F20D2" w:rsidRDefault="00FE396F">
          <w:pPr>
            <w:pStyle w:val="DD3EB6A2200143078A2ED3CB0D33D34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6CFC9323A2D4EF68BFEFA57D2045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6092B-688D-46C3-86CD-BFAE9AC7B183}"/>
      </w:docPartPr>
      <w:docPartBody>
        <w:p w:rsidR="000F20D2" w:rsidRDefault="00FE396F">
          <w:pPr>
            <w:pStyle w:val="06CFC9323A2D4EF68BFEFA57D2045AB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D53E6864DF8B41A0A41BEE1E859B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85FD-98DC-46E2-94CD-AED3F6152EDC}"/>
      </w:docPartPr>
      <w:docPartBody>
        <w:p w:rsidR="000F20D2" w:rsidRDefault="00FE396F">
          <w:pPr>
            <w:pStyle w:val="D53E6864DF8B41A0A41BEE1E859B2DE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F6C29CFAF5F547559F9BE4D1ECC6E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4CE25-1F6A-4B4B-87C9-00EDD3ABB0F5}"/>
      </w:docPartPr>
      <w:docPartBody>
        <w:p w:rsidR="000F20D2" w:rsidRDefault="00FE396F">
          <w:pPr>
            <w:pStyle w:val="F6C29CFAF5F547559F9BE4D1ECC6ECA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3B59"/>
    <w:rsid w:val="00022371"/>
    <w:rsid w:val="000F20D2"/>
    <w:rsid w:val="000F360B"/>
    <w:rsid w:val="001456EE"/>
    <w:rsid w:val="00294A14"/>
    <w:rsid w:val="00334594"/>
    <w:rsid w:val="003909A5"/>
    <w:rsid w:val="00402B11"/>
    <w:rsid w:val="004467FF"/>
    <w:rsid w:val="004934F2"/>
    <w:rsid w:val="004E01A5"/>
    <w:rsid w:val="0065674F"/>
    <w:rsid w:val="006A65F3"/>
    <w:rsid w:val="007402D9"/>
    <w:rsid w:val="007E3FA7"/>
    <w:rsid w:val="00845CF0"/>
    <w:rsid w:val="008764D9"/>
    <w:rsid w:val="00AA3B59"/>
    <w:rsid w:val="00AA655D"/>
    <w:rsid w:val="00BD70BE"/>
    <w:rsid w:val="00C224FB"/>
    <w:rsid w:val="00C27989"/>
    <w:rsid w:val="00C37D0D"/>
    <w:rsid w:val="00E00ED7"/>
    <w:rsid w:val="00F45B22"/>
    <w:rsid w:val="00FE3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0F360B"/>
    <w:rPr>
      <w:color w:val="808080"/>
    </w:rPr>
  </w:style>
  <w:style w:type="paragraph" w:customStyle="1" w:styleId="EDC92ABA745A4202A53ACE1ED757F6EA">
    <w:name w:val="EDC92ABA745A4202A53ACE1ED757F6EA"/>
    <w:rsid w:val="000F360B"/>
  </w:style>
  <w:style w:type="paragraph" w:customStyle="1" w:styleId="DD3EB6A2200143078A2ED3CB0D33D346">
    <w:name w:val="DD3EB6A2200143078A2ED3CB0D33D346"/>
    <w:rsid w:val="000F360B"/>
  </w:style>
  <w:style w:type="paragraph" w:customStyle="1" w:styleId="06CFC9323A2D4EF68BFEFA57D2045AB3">
    <w:name w:val="06CFC9323A2D4EF68BFEFA57D2045AB3"/>
    <w:rsid w:val="000F360B"/>
  </w:style>
  <w:style w:type="paragraph" w:customStyle="1" w:styleId="D53E6864DF8B41A0A41BEE1E859B2DE8">
    <w:name w:val="D53E6864DF8B41A0A41BEE1E859B2DE8"/>
    <w:rsid w:val="000F360B"/>
  </w:style>
  <w:style w:type="paragraph" w:customStyle="1" w:styleId="F6C29CFAF5F547559F9BE4D1ECC6ECA8">
    <w:name w:val="F6C29CFAF5F547559F9BE4D1ECC6ECA8"/>
    <w:rsid w:val="000F360B"/>
  </w:style>
  <w:style w:type="paragraph" w:customStyle="1" w:styleId="92750C7B6C264DA2AB6D8BD4160F42B2">
    <w:name w:val="92750C7B6C264DA2AB6D8BD4160F42B2"/>
    <w:rsid w:val="000F360B"/>
  </w:style>
  <w:style w:type="paragraph" w:customStyle="1" w:styleId="FFD8A2AB86BF4E8CA3F0CD303BB87CEF">
    <w:name w:val="FFD8A2AB86BF4E8CA3F0CD303BB87CEF"/>
    <w:rsid w:val="000F360B"/>
  </w:style>
  <w:style w:type="paragraph" w:customStyle="1" w:styleId="F11E62802F2D4AB999E1815C80841018">
    <w:name w:val="F11E62802F2D4AB999E1815C80841018"/>
    <w:rsid w:val="000F360B"/>
  </w:style>
  <w:style w:type="paragraph" w:customStyle="1" w:styleId="AA521C415B884BFBB65DDB569E455C4F">
    <w:name w:val="AA521C415B884BFBB65DDB569E455C4F"/>
    <w:rsid w:val="000F360B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0F360B"/>
    <w:rPr>
      <w:b/>
      <w:bCs/>
      <w:i/>
      <w:iCs/>
      <w:color w:val="1F497D" w:themeColor="text2"/>
    </w:rPr>
  </w:style>
  <w:style w:type="paragraph" w:customStyle="1" w:styleId="722F2C25F3FA4433B60C516C77B80BB4">
    <w:name w:val="722F2C25F3FA4433B60C516C77B80BB4"/>
    <w:rsid w:val="000F360B"/>
  </w:style>
  <w:style w:type="paragraph" w:customStyle="1" w:styleId="F717944F612D4BD589DA04D3FEC357CB">
    <w:name w:val="F717944F612D4BD589DA04D3FEC357CB"/>
    <w:rsid w:val="000F360B"/>
  </w:style>
  <w:style w:type="paragraph" w:customStyle="1" w:styleId="D1901EC483C84EF09224093E7AA0B2EE">
    <w:name w:val="D1901EC483C84EF09224093E7AA0B2EE"/>
    <w:rsid w:val="000F360B"/>
  </w:style>
  <w:style w:type="paragraph" w:customStyle="1" w:styleId="54B7E0EF209549039539888EAE2EB584">
    <w:name w:val="54B7E0EF209549039539888EAE2EB584"/>
    <w:rsid w:val="000F360B"/>
  </w:style>
  <w:style w:type="paragraph" w:customStyle="1" w:styleId="A38AC4CABA024BFBB27108A46609D3AF">
    <w:name w:val="A38AC4CABA024BFBB27108A46609D3AF"/>
    <w:rsid w:val="000F360B"/>
  </w:style>
  <w:style w:type="character" w:styleId="Emphasis">
    <w:name w:val="Emphasis"/>
    <w:basedOn w:val="DefaultParagraphFont"/>
    <w:uiPriority w:val="20"/>
    <w:qFormat/>
    <w:rsid w:val="000F360B"/>
    <w:rPr>
      <w:i/>
      <w:iCs/>
    </w:rPr>
  </w:style>
  <w:style w:type="paragraph" w:customStyle="1" w:styleId="6AAD97943B9742CA86C8330A5D4B0317">
    <w:name w:val="6AAD97943B9742CA86C8330A5D4B0317"/>
    <w:rsid w:val="000F360B"/>
  </w:style>
  <w:style w:type="paragraph" w:customStyle="1" w:styleId="0568D3875DDE45D791A715FF70BB4CE0">
    <w:name w:val="0568D3875DDE45D791A715FF70BB4CE0"/>
    <w:rsid w:val="000F360B"/>
  </w:style>
  <w:style w:type="paragraph" w:customStyle="1" w:styleId="AC43765D13854639BB213A10A648A8AE">
    <w:name w:val="AC43765D13854639BB213A10A648A8AE"/>
    <w:rsid w:val="000F360B"/>
  </w:style>
  <w:style w:type="paragraph" w:customStyle="1" w:styleId="F76B92EEFA244F0A93C5211C3499A507">
    <w:name w:val="F76B92EEFA244F0A93C5211C3499A507"/>
    <w:rsid w:val="000F360B"/>
  </w:style>
  <w:style w:type="paragraph" w:customStyle="1" w:styleId="A7217442608B4EFBA4F42871E0DAB5C1">
    <w:name w:val="A7217442608B4EFBA4F42871E0DAB5C1"/>
    <w:rsid w:val="00AA3B59"/>
  </w:style>
  <w:style w:type="paragraph" w:customStyle="1" w:styleId="14835A49A37D43EFB0FA4684C8F5FFDD">
    <w:name w:val="14835A49A37D43EFB0FA4684C8F5FFDD"/>
    <w:rsid w:val="00AA3B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House No. 327/14, Street No. 01, Lane No. 4, Peshawar Road, Rawalpindi Cantt.</CompanyAddress>
  <CompanyPhone>Cell No. 03036120252,</CompanyPhone>
  <CompanyFax/>
  <CompanyEmail>Email: shani_ejaz01@hotmail.com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A391F-1C7B-48EA-9338-D25083EE0E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69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KHAWAJA ZEESHAN IJAZ</dc:creator>
  <cp:lastModifiedBy>Windows User</cp:lastModifiedBy>
  <cp:revision>24</cp:revision>
  <cp:lastPrinted>2015-01-08T11:19:00Z</cp:lastPrinted>
  <dcterms:created xsi:type="dcterms:W3CDTF">2015-12-29T13:40:00Z</dcterms:created>
  <dcterms:modified xsi:type="dcterms:W3CDTF">2016-06-28T07:36:00Z</dcterms:modified>
</cp:coreProperties>
</file>