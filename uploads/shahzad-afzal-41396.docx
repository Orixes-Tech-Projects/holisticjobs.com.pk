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26" w:rsidRDefault="009F247C">
      <w:pPr>
        <w:pStyle w:val="Name"/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posOffset>4962525</wp:posOffset>
            </wp:positionH>
            <wp:positionV relativeFrom="margin">
              <wp:posOffset>-142875</wp:posOffset>
            </wp:positionV>
            <wp:extent cx="1133475" cy="1447165"/>
            <wp:effectExtent l="1905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56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B3E">
        <w:t>shahzad afzal</w:t>
      </w:r>
    </w:p>
    <w:p w:rsidR="0084672C" w:rsidRPr="00A52707" w:rsidRDefault="000537C1" w:rsidP="00A52707">
      <w:pPr>
        <w:pStyle w:val="Address"/>
        <w:spacing w:before="0"/>
        <w:rPr>
          <w:b/>
        </w:rPr>
      </w:pPr>
      <w:r>
        <w:rPr>
          <w:b/>
        </w:rPr>
        <w:t xml:space="preserve">B-1-215 </w:t>
      </w:r>
      <w:proofErr w:type="spellStart"/>
      <w:r>
        <w:rPr>
          <w:b/>
        </w:rPr>
        <w:t>Falak</w:t>
      </w:r>
      <w:proofErr w:type="spellEnd"/>
      <w:r w:rsidR="00491A94">
        <w:rPr>
          <w:b/>
        </w:rPr>
        <w:t xml:space="preserve"> </w:t>
      </w:r>
      <w:proofErr w:type="spellStart"/>
      <w:r>
        <w:rPr>
          <w:b/>
        </w:rPr>
        <w:t>Naz</w:t>
      </w:r>
      <w:proofErr w:type="spellEnd"/>
      <w:r>
        <w:rPr>
          <w:b/>
        </w:rPr>
        <w:t xml:space="preserve"> Towers Opposite Jinnah International Airport Karachi.</w:t>
      </w:r>
    </w:p>
    <w:p w:rsidR="006A2644" w:rsidRPr="00A52707" w:rsidRDefault="00117C04" w:rsidP="00A52707">
      <w:pPr>
        <w:pStyle w:val="Address"/>
        <w:spacing w:before="0"/>
        <w:rPr>
          <w:b/>
        </w:rPr>
      </w:pPr>
      <w:r w:rsidRPr="00A52707">
        <w:rPr>
          <w:b/>
        </w:rPr>
        <w:t xml:space="preserve">Phone: </w:t>
      </w:r>
      <w:r w:rsidR="00BD7B3E" w:rsidRPr="00A52707">
        <w:rPr>
          <w:b/>
        </w:rPr>
        <w:t>0345-2924697</w:t>
      </w:r>
    </w:p>
    <w:p w:rsidR="00980826" w:rsidRPr="00A52707" w:rsidRDefault="00A52707" w:rsidP="00A52707">
      <w:pPr>
        <w:pStyle w:val="Address"/>
        <w:spacing w:before="0"/>
      </w:pPr>
      <w:r w:rsidRPr="00A52707">
        <w:rPr>
          <w:b/>
        </w:rPr>
        <w:t>Email:</w:t>
      </w:r>
      <w:r w:rsidR="006A2644" w:rsidRPr="00A52707">
        <w:rPr>
          <w:b/>
        </w:rPr>
        <w:t xml:space="preserve"> </w:t>
      </w:r>
      <w:hyperlink r:id="rId12" w:history="1">
        <w:r w:rsidR="00C94526" w:rsidRPr="00A52707">
          <w:rPr>
            <w:rStyle w:val="Hyperlink"/>
            <w:b/>
          </w:rPr>
          <w:t>shahzadagp@gmail.com</w:t>
        </w:r>
      </w:hyperlink>
    </w:p>
    <w:p w:rsidR="006A2644" w:rsidRPr="00A52707" w:rsidRDefault="006A2644" w:rsidP="00A52707">
      <w:pPr>
        <w:pStyle w:val="Address"/>
        <w:spacing w:before="0"/>
        <w:rPr>
          <w:b/>
        </w:rPr>
      </w:pPr>
      <w:r w:rsidRPr="00A52707">
        <w:rPr>
          <w:b/>
        </w:rPr>
        <w:t>Marital status: Married</w:t>
      </w:r>
    </w:p>
    <w:p w:rsidR="006A2644" w:rsidRPr="00A52707" w:rsidRDefault="006A2644" w:rsidP="00A52707">
      <w:pPr>
        <w:pStyle w:val="Address"/>
        <w:spacing w:before="0"/>
        <w:rPr>
          <w:b/>
        </w:rPr>
      </w:pPr>
      <w:r w:rsidRPr="00A52707">
        <w:rPr>
          <w:b/>
        </w:rPr>
        <w:t>Date of birth: 02-12-1978</w:t>
      </w:r>
    </w:p>
    <w:p w:rsidR="006A2644" w:rsidRPr="00A52707" w:rsidRDefault="006A2644" w:rsidP="00A52707">
      <w:pPr>
        <w:pStyle w:val="Address"/>
        <w:spacing w:before="0"/>
        <w:rPr>
          <w:b/>
        </w:rPr>
      </w:pPr>
      <w:r w:rsidRPr="00A52707">
        <w:rPr>
          <w:b/>
        </w:rPr>
        <w:t>CNIC #: 42201-3078914-3</w:t>
      </w:r>
    </w:p>
    <w:p w:rsidR="00562169" w:rsidRDefault="00562169" w:rsidP="00A52707">
      <w:pPr>
        <w:pStyle w:val="ResumeTitle"/>
        <w:spacing w:before="0"/>
        <w:rPr>
          <w:sz w:val="28"/>
        </w:rPr>
      </w:pPr>
    </w:p>
    <w:p w:rsidR="00C9267F" w:rsidRDefault="00997266" w:rsidP="00997266">
      <w:pPr>
        <w:pStyle w:val="ResumeTitle"/>
        <w:spacing w:before="0"/>
        <w:rPr>
          <w:sz w:val="20"/>
        </w:rPr>
      </w:pPr>
      <w:r>
        <w:rPr>
          <w:sz w:val="28"/>
        </w:rPr>
        <w:t>Key points</w:t>
      </w:r>
    </w:p>
    <w:p w:rsidR="00C9267F" w:rsidRDefault="00C9267F" w:rsidP="00C9267F">
      <w:pPr>
        <w:pStyle w:val="ResumeTitle"/>
        <w:spacing w:before="0"/>
        <w:rPr>
          <w:sz w:val="20"/>
        </w:rPr>
      </w:pPr>
    </w:p>
    <w:p w:rsidR="001E4244" w:rsidRDefault="001E4244" w:rsidP="00592609">
      <w:pPr>
        <w:pStyle w:val="ResumeBulletPoints"/>
      </w:pPr>
      <w:r>
        <w:t>Direct reporting to Head QA based on regional office turkey and dotted line reporting to country Manager Pakistan.</w:t>
      </w:r>
    </w:p>
    <w:p w:rsidR="00073AE9" w:rsidRDefault="00073AE9" w:rsidP="00592609">
      <w:pPr>
        <w:pStyle w:val="ResumeBulletPoints"/>
      </w:pPr>
      <w:r>
        <w:t>Responsible for review &amp; release Products on time.&amp; Follow up the batch release status and release the batch on time.</w:t>
      </w:r>
    </w:p>
    <w:p w:rsidR="00073AE9" w:rsidRDefault="00073AE9" w:rsidP="00592609">
      <w:pPr>
        <w:pStyle w:val="ResumeBulletPoints"/>
      </w:pPr>
      <w:r>
        <w:t>Responsible for implementation of GMP, SOPs and policies</w:t>
      </w:r>
      <w:r w:rsidR="001E4244">
        <w:t>.</w:t>
      </w:r>
    </w:p>
    <w:p w:rsidR="001E4244" w:rsidRDefault="001E4244" w:rsidP="00592609">
      <w:pPr>
        <w:pStyle w:val="ResumeBulletPoints"/>
      </w:pPr>
      <w:r>
        <w:t>Non conformity Management (RACI).</w:t>
      </w:r>
    </w:p>
    <w:p w:rsidR="00073AE9" w:rsidRPr="00A52707" w:rsidRDefault="00073AE9" w:rsidP="00592609">
      <w:pPr>
        <w:pStyle w:val="ResumeBulletPoints"/>
      </w:pPr>
      <w:r>
        <w:t xml:space="preserve">Responsible for </w:t>
      </w:r>
      <w:r w:rsidR="001E4244">
        <w:t xml:space="preserve">follow up the timely closure of </w:t>
      </w:r>
      <w:r>
        <w:t>deviations.</w:t>
      </w:r>
    </w:p>
    <w:p w:rsidR="00C9267F" w:rsidRPr="00A52707" w:rsidRDefault="00F349EC" w:rsidP="00592609">
      <w:pPr>
        <w:pStyle w:val="ResumeBulletPoints"/>
      </w:pPr>
      <w:r w:rsidRPr="00A52707">
        <w:t>Conducting annual product reviews for various products and define root cause for product improvement.</w:t>
      </w:r>
    </w:p>
    <w:p w:rsidR="00B51B1A" w:rsidRPr="00A52707" w:rsidRDefault="00B51B1A" w:rsidP="00621D80">
      <w:pPr>
        <w:pStyle w:val="ResumeBulletPoints"/>
      </w:pPr>
      <w:r w:rsidRPr="00A52707">
        <w:t>Successfully managing In-process control program for according to company specification and standards.</w:t>
      </w:r>
    </w:p>
    <w:p w:rsidR="00621D80" w:rsidRDefault="00621D80" w:rsidP="00621D80">
      <w:pPr>
        <w:pStyle w:val="ResumeBulletPoints"/>
      </w:pPr>
      <w:r w:rsidRPr="00A52707">
        <w:t xml:space="preserve">Successfully managing GMP audits for various countries including </w:t>
      </w:r>
      <w:r w:rsidR="00997266" w:rsidRPr="00A52707">
        <w:t>Uganda</w:t>
      </w:r>
      <w:r w:rsidRPr="00A52707">
        <w:t xml:space="preserve">, </w:t>
      </w:r>
      <w:r w:rsidR="00997266" w:rsidRPr="00A52707">
        <w:t>Nigeria</w:t>
      </w:r>
      <w:r w:rsidR="00B51B1A" w:rsidRPr="00A52707">
        <w:t>, and</w:t>
      </w:r>
      <w:r w:rsidR="00997266" w:rsidRPr="00A52707">
        <w:t xml:space="preserve"> Ivory</w:t>
      </w:r>
      <w:r w:rsidRPr="00A52707">
        <w:t xml:space="preserve"> Coast.</w:t>
      </w:r>
    </w:p>
    <w:p w:rsidR="00A67FDC" w:rsidRDefault="00A67FDC" w:rsidP="00621D80">
      <w:pPr>
        <w:pStyle w:val="ResumeBulletPoints"/>
      </w:pPr>
      <w:r>
        <w:t>Supervision of testing of raw material, finished product and packaging materials.</w:t>
      </w:r>
    </w:p>
    <w:p w:rsidR="00997266" w:rsidRPr="00A52707" w:rsidRDefault="00C80221" w:rsidP="00592609">
      <w:pPr>
        <w:pStyle w:val="ResumeBulletPoints"/>
      </w:pPr>
      <w:r w:rsidRPr="00A52707">
        <w:t>Out of specification handing and investigation.</w:t>
      </w:r>
    </w:p>
    <w:p w:rsidR="00B51B1A" w:rsidRPr="00A52707" w:rsidRDefault="00B51B1A" w:rsidP="00B51B1A">
      <w:pPr>
        <w:pStyle w:val="ResumeBulletPoints"/>
      </w:pPr>
      <w:r w:rsidRPr="00A52707">
        <w:t>Responsible for batch review process for finished product release for sale according to specifications.</w:t>
      </w:r>
    </w:p>
    <w:p w:rsidR="00B51B1A" w:rsidRPr="00A52707" w:rsidRDefault="00B51B1A" w:rsidP="00B51B1A">
      <w:pPr>
        <w:pStyle w:val="ResumeBulletPoints"/>
      </w:pPr>
      <w:r w:rsidRPr="00A52707">
        <w:t>Successfully managing retention sample and retention documents as per MOH/FDA Guidelines..</w:t>
      </w:r>
    </w:p>
    <w:p w:rsidR="00C9267F" w:rsidRPr="00A52707" w:rsidRDefault="00F349EC" w:rsidP="00592609">
      <w:pPr>
        <w:pStyle w:val="ResumeBulletPoints"/>
      </w:pPr>
      <w:r w:rsidRPr="00A52707">
        <w:t>Being a management representative implement and maintain quality management system according to ISO</w:t>
      </w:r>
      <w:r w:rsidR="002F0642" w:rsidRPr="00A52707">
        <w:t xml:space="preserve"> </w:t>
      </w:r>
      <w:proofErr w:type="spellStart"/>
      <w:r w:rsidR="002F0642" w:rsidRPr="00A52707">
        <w:rPr>
          <w:color w:val="333333"/>
          <w:shd w:val="clear" w:color="auto" w:fill="FFFFFF"/>
        </w:rPr>
        <w:t>ISO</w:t>
      </w:r>
      <w:proofErr w:type="spellEnd"/>
      <w:r w:rsidR="002F0642" w:rsidRPr="00A52707">
        <w:rPr>
          <w:color w:val="333333"/>
          <w:shd w:val="clear" w:color="auto" w:fill="FFFFFF"/>
        </w:rPr>
        <w:t xml:space="preserve"> 9001-2008, 14001 , 17025 and 18001</w:t>
      </w:r>
      <w:r w:rsidRPr="00A52707">
        <w:t xml:space="preserve"> requirements.</w:t>
      </w:r>
    </w:p>
    <w:p w:rsidR="00017EAA" w:rsidRPr="00A52707" w:rsidRDefault="00017EAA" w:rsidP="00592609">
      <w:pPr>
        <w:pStyle w:val="ResumeBulletPoints"/>
      </w:pPr>
      <w:r w:rsidRPr="00A52707">
        <w:rPr>
          <w:color w:val="333333"/>
          <w:shd w:val="clear" w:color="auto" w:fill="FFFFFF"/>
        </w:rPr>
        <w:t>Managing cGMP audit plan for toll manufacturing premises.</w:t>
      </w:r>
    </w:p>
    <w:p w:rsidR="006A2644" w:rsidRPr="00A52707" w:rsidRDefault="006A2644" w:rsidP="00592609">
      <w:pPr>
        <w:pStyle w:val="ResumeBulletPoints"/>
      </w:pPr>
      <w:r w:rsidRPr="00A52707">
        <w:rPr>
          <w:color w:val="333333"/>
          <w:shd w:val="clear" w:color="auto" w:fill="FFFFFF"/>
        </w:rPr>
        <w:t xml:space="preserve">Developing QA </w:t>
      </w:r>
      <w:r w:rsidR="00A52707" w:rsidRPr="00A52707">
        <w:rPr>
          <w:color w:val="333333"/>
          <w:shd w:val="clear" w:color="auto" w:fill="FFFFFF"/>
        </w:rPr>
        <w:t>staff,</w:t>
      </w:r>
      <w:r w:rsidRPr="00A52707">
        <w:rPr>
          <w:color w:val="333333"/>
          <w:shd w:val="clear" w:color="auto" w:fill="FFFFFF"/>
        </w:rPr>
        <w:t xml:space="preserve"> prepare annual KPI and provide guidelines how to achieve them.</w:t>
      </w:r>
    </w:p>
    <w:p w:rsidR="009F247C" w:rsidRPr="00A52707" w:rsidRDefault="009F247C" w:rsidP="009F247C">
      <w:pPr>
        <w:pStyle w:val="ResumeBulletPoints"/>
      </w:pPr>
      <w:r w:rsidRPr="00A52707">
        <w:t xml:space="preserve">Hazard Identification and risk assessment. </w:t>
      </w:r>
    </w:p>
    <w:p w:rsidR="00C9267F" w:rsidRPr="00A52707" w:rsidRDefault="00F349EC" w:rsidP="00592609">
      <w:pPr>
        <w:pStyle w:val="ResumeBulletPoints"/>
      </w:pPr>
      <w:r w:rsidRPr="00A52707">
        <w:t xml:space="preserve">Conducting and implementing </w:t>
      </w:r>
      <w:r w:rsidR="002F0642" w:rsidRPr="00A52707">
        <w:t xml:space="preserve">Level II audit ( self inspection ) or </w:t>
      </w:r>
      <w:r w:rsidRPr="00A52707">
        <w:t xml:space="preserve">GMP internal audit plan and define gaps and providing suggestion to overcome </w:t>
      </w:r>
      <w:r w:rsidR="00765E72" w:rsidRPr="00A52707">
        <w:t>those gaps.</w:t>
      </w:r>
    </w:p>
    <w:p w:rsidR="00CE60B6" w:rsidRPr="00A52707" w:rsidRDefault="00CE60B6" w:rsidP="00592609">
      <w:pPr>
        <w:pStyle w:val="ResumeBulletPoints"/>
      </w:pPr>
      <w:r w:rsidRPr="00A52707">
        <w:t>Preparation quality objectives for company and follow up for achieving the targets.</w:t>
      </w:r>
    </w:p>
    <w:p w:rsidR="00C9267F" w:rsidRPr="00A52707" w:rsidRDefault="00765E72" w:rsidP="00592609">
      <w:pPr>
        <w:pStyle w:val="ResumeBulletPoints"/>
      </w:pPr>
      <w:r w:rsidRPr="00A52707">
        <w:t xml:space="preserve">Successfully managing MOH inspection for the renewal of drug manufacturing license and approval of three manufacturing area </w:t>
      </w:r>
      <w:r w:rsidR="00997266" w:rsidRPr="00A52707">
        <w:t>(Ophthalmic</w:t>
      </w:r>
      <w:r w:rsidRPr="00A52707">
        <w:t>, cream and ointments and gel and dry suspension)</w:t>
      </w:r>
      <w:r w:rsidR="00CE60B6" w:rsidRPr="00A52707">
        <w:t>.</w:t>
      </w:r>
    </w:p>
    <w:p w:rsidR="00CE60B6" w:rsidRPr="00A52707" w:rsidRDefault="00CE60B6" w:rsidP="00592609">
      <w:pPr>
        <w:pStyle w:val="ResumeBulletPoints"/>
      </w:pPr>
      <w:r w:rsidRPr="00A52707">
        <w:t>Managing a Team of 6 persons (pharmacists and chemists) for QA and regulatory affairs activities.</w:t>
      </w:r>
    </w:p>
    <w:p w:rsidR="00C9267F" w:rsidRPr="00A52707" w:rsidRDefault="00765E72" w:rsidP="007B697D">
      <w:pPr>
        <w:pStyle w:val="ResumeBulletPoints"/>
      </w:pPr>
      <w:r w:rsidRPr="00A52707">
        <w:t>Preparation and implementation of validation master plan.</w:t>
      </w:r>
    </w:p>
    <w:p w:rsidR="00765E72" w:rsidRPr="00A52707" w:rsidRDefault="00765E72" w:rsidP="007B697D">
      <w:pPr>
        <w:pStyle w:val="ResumeBulletPoints"/>
      </w:pPr>
      <w:r w:rsidRPr="00A52707">
        <w:t>Successfully preparation of sterile area validation protocol and practically directs the validation activities.</w:t>
      </w:r>
    </w:p>
    <w:p w:rsidR="00765E72" w:rsidRPr="00A52707" w:rsidRDefault="006A2644" w:rsidP="007B697D">
      <w:pPr>
        <w:pStyle w:val="ResumeBulletPoints"/>
      </w:pPr>
      <w:r w:rsidRPr="00A52707">
        <w:t>Managing and implementation of change control system.</w:t>
      </w:r>
    </w:p>
    <w:p w:rsidR="00C9267F" w:rsidRPr="00A52707" w:rsidRDefault="00765E72" w:rsidP="00D13379">
      <w:pPr>
        <w:pStyle w:val="ResumeBulletPoints"/>
      </w:pPr>
      <w:r w:rsidRPr="00A52707">
        <w:t>Coordinate with Muller and Phipps for customer complaints,</w:t>
      </w:r>
      <w:r w:rsidR="00C9267F" w:rsidRPr="00A52707">
        <w:t xml:space="preserve"> investigation</w:t>
      </w:r>
      <w:r w:rsidR="00CE60B6" w:rsidRPr="00A52707">
        <w:t xml:space="preserve"> and corrective and preventive action.</w:t>
      </w:r>
    </w:p>
    <w:p w:rsidR="00592609" w:rsidRPr="00A52707" w:rsidRDefault="00CE60B6" w:rsidP="007B697D">
      <w:pPr>
        <w:pStyle w:val="ResumeBulletPoints"/>
      </w:pPr>
      <w:r w:rsidRPr="00A52707">
        <w:t xml:space="preserve">Dossier </w:t>
      </w:r>
      <w:r w:rsidR="00621D80" w:rsidRPr="00A52707">
        <w:t>preparation (</w:t>
      </w:r>
      <w:r w:rsidRPr="00A52707">
        <w:t>MOH Pakistan)</w:t>
      </w:r>
      <w:r w:rsidR="00621D80" w:rsidRPr="00A52707">
        <w:t xml:space="preserve"> and exports </w:t>
      </w:r>
      <w:r w:rsidR="00997266" w:rsidRPr="00A52707">
        <w:t>(ACTD</w:t>
      </w:r>
      <w:r w:rsidR="00621D80" w:rsidRPr="00A52707">
        <w:t xml:space="preserve"> and CTD format).</w:t>
      </w:r>
    </w:p>
    <w:p w:rsidR="00621D80" w:rsidRPr="00A52707" w:rsidRDefault="00621D80" w:rsidP="007B697D">
      <w:pPr>
        <w:pStyle w:val="ResumeBulletPoints"/>
      </w:pPr>
      <w:r w:rsidRPr="00A52707">
        <w:lastRenderedPageBreak/>
        <w:t>Correspondence with MOH Pakistan for regulatory related issues  (Renewal of registered drug, additional pack size, transfer of registration etc)</w:t>
      </w:r>
    </w:p>
    <w:p w:rsidR="00A67FDC" w:rsidRDefault="00A67FDC" w:rsidP="00997266">
      <w:pPr>
        <w:pStyle w:val="ResumeBulletPoints"/>
        <w:numPr>
          <w:ilvl w:val="0"/>
          <w:numId w:val="0"/>
        </w:numPr>
        <w:ind w:left="360" w:hanging="360"/>
        <w:rPr>
          <w:b/>
          <w:sz w:val="24"/>
        </w:rPr>
      </w:pPr>
    </w:p>
    <w:p w:rsidR="00997266" w:rsidRPr="00997266" w:rsidRDefault="00997266" w:rsidP="00997266">
      <w:pPr>
        <w:pStyle w:val="ResumeBulletPoints"/>
        <w:numPr>
          <w:ilvl w:val="0"/>
          <w:numId w:val="0"/>
        </w:numPr>
        <w:ind w:left="360" w:hanging="360"/>
        <w:rPr>
          <w:rFonts w:eastAsia="MS Mincho"/>
          <w:b/>
          <w:bCs/>
          <w:sz w:val="24"/>
          <w:szCs w:val="24"/>
        </w:rPr>
      </w:pPr>
      <w:r w:rsidRPr="00997266">
        <w:rPr>
          <w:b/>
          <w:sz w:val="24"/>
        </w:rPr>
        <w:t>P</w:t>
      </w:r>
      <w:r w:rsidRPr="00997266">
        <w:rPr>
          <w:rFonts w:eastAsia="MS Mincho"/>
          <w:b/>
          <w:bCs/>
          <w:sz w:val="24"/>
          <w:szCs w:val="24"/>
        </w:rPr>
        <w:t>ROFESSIONAL EXPERIENCE:</w:t>
      </w:r>
    </w:p>
    <w:p w:rsidR="00997266" w:rsidRDefault="00997266" w:rsidP="00997266">
      <w:pPr>
        <w:pStyle w:val="ResumeBulletPoints"/>
        <w:numPr>
          <w:ilvl w:val="0"/>
          <w:numId w:val="0"/>
        </w:numPr>
        <w:ind w:left="360" w:hanging="360"/>
      </w:pPr>
    </w:p>
    <w:p w:rsidR="00EA6050" w:rsidRPr="00EA6050" w:rsidRDefault="00EA6050" w:rsidP="001E4244">
      <w:pPr>
        <w:pStyle w:val="ResumeBulletPoints"/>
        <w:numPr>
          <w:ilvl w:val="0"/>
          <w:numId w:val="0"/>
        </w:numPr>
        <w:spacing w:after="0"/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 w:rsidRPr="00EA6050">
        <w:rPr>
          <w:b/>
          <w:bCs/>
          <w:sz w:val="24"/>
          <w:szCs w:val="24"/>
        </w:rPr>
        <w:t xml:space="preserve">Quality Manager Pakistan </w:t>
      </w:r>
      <w:r w:rsidRPr="00EA6050">
        <w:rPr>
          <w:b/>
          <w:bCs/>
          <w:sz w:val="24"/>
          <w:szCs w:val="24"/>
        </w:rPr>
        <w:tab/>
      </w:r>
      <w:r w:rsidRPr="00EA6050">
        <w:rPr>
          <w:b/>
          <w:bCs/>
          <w:sz w:val="24"/>
          <w:szCs w:val="24"/>
        </w:rPr>
        <w:tab/>
      </w:r>
      <w:r w:rsidRPr="00EA6050">
        <w:rPr>
          <w:b/>
          <w:bCs/>
          <w:sz w:val="24"/>
          <w:szCs w:val="24"/>
        </w:rPr>
        <w:tab/>
      </w:r>
      <w:r w:rsidRPr="00EA6050">
        <w:rPr>
          <w:b/>
          <w:bCs/>
          <w:sz w:val="24"/>
          <w:szCs w:val="24"/>
        </w:rPr>
        <w:tab/>
      </w:r>
      <w:r w:rsidRPr="00EA6050">
        <w:rPr>
          <w:b/>
          <w:bCs/>
          <w:sz w:val="24"/>
          <w:szCs w:val="24"/>
        </w:rPr>
        <w:tab/>
      </w:r>
      <w:r w:rsidRPr="00EA6050">
        <w:rPr>
          <w:b/>
          <w:bCs/>
          <w:sz w:val="24"/>
          <w:szCs w:val="24"/>
        </w:rPr>
        <w:tab/>
      </w:r>
      <w:r w:rsidR="00CF473D">
        <w:rPr>
          <w:b/>
          <w:bCs/>
          <w:sz w:val="24"/>
          <w:szCs w:val="24"/>
        </w:rPr>
        <w:t>12</w:t>
      </w:r>
      <w:r w:rsidRPr="00EA6050">
        <w:rPr>
          <w:b/>
          <w:bCs/>
          <w:sz w:val="24"/>
          <w:szCs w:val="24"/>
        </w:rPr>
        <w:t>-2014 - Present</w:t>
      </w:r>
    </w:p>
    <w:p w:rsidR="00EA6050" w:rsidRDefault="00CF439B" w:rsidP="001E4244">
      <w:pPr>
        <w:pStyle w:val="ResumeBulletPoints"/>
        <w:numPr>
          <w:ilvl w:val="0"/>
          <w:numId w:val="0"/>
        </w:numPr>
        <w:spacing w:after="0"/>
        <w:ind w:left="360"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Ontex</w:t>
      </w:r>
      <w:proofErr w:type="spellEnd"/>
      <w:r>
        <w:rPr>
          <w:sz w:val="24"/>
          <w:szCs w:val="24"/>
        </w:rPr>
        <w:t xml:space="preserve"> Pakistan</w:t>
      </w:r>
    </w:p>
    <w:p w:rsidR="001E4244" w:rsidRPr="00EA6050" w:rsidRDefault="001E4244" w:rsidP="001E4244">
      <w:pPr>
        <w:pStyle w:val="ResumeBulletPoints"/>
        <w:numPr>
          <w:ilvl w:val="0"/>
          <w:numId w:val="0"/>
        </w:numPr>
        <w:spacing w:after="0"/>
        <w:ind w:left="360" w:hanging="360"/>
        <w:rPr>
          <w:sz w:val="24"/>
          <w:szCs w:val="24"/>
        </w:rPr>
      </w:pPr>
    </w:p>
    <w:p w:rsidR="00997266" w:rsidRDefault="00EA6050" w:rsidP="00CF473D">
      <w:pPr>
        <w:pStyle w:val="ResumeTitle"/>
        <w:spacing w:before="0"/>
        <w:rPr>
          <w:sz w:val="20"/>
        </w:rPr>
      </w:pPr>
      <w:r>
        <w:t>2</w:t>
      </w:r>
      <w:r w:rsidR="00997266">
        <w:t>-Manager QA</w:t>
      </w:r>
      <w:r w:rsidR="00CF473D">
        <w:t xml:space="preserve">       </w:t>
      </w:r>
      <w:r w:rsidR="00CA494B">
        <w:tab/>
      </w:r>
      <w:r w:rsidR="00CA494B">
        <w:tab/>
      </w:r>
      <w:r w:rsidR="00CA494B">
        <w:tab/>
      </w:r>
      <w:r w:rsidR="00F1153C">
        <w:tab/>
      </w:r>
      <w:r w:rsidR="00AC1179">
        <w:tab/>
      </w:r>
      <w:r w:rsidR="00AC1179">
        <w:tab/>
      </w:r>
      <w:r w:rsidR="00AC1179">
        <w:tab/>
      </w:r>
      <w:r w:rsidR="00CF473D">
        <w:t>10-2013 – 12</w:t>
      </w:r>
      <w:r w:rsidR="00C07B75">
        <w:t>-2014</w:t>
      </w:r>
    </w:p>
    <w:p w:rsidR="00997266" w:rsidRPr="00A52707" w:rsidRDefault="001E4244" w:rsidP="00997266">
      <w:pPr>
        <w:pStyle w:val="ResumeTitle"/>
        <w:spacing w:before="0"/>
        <w:rPr>
          <w:b w:val="0"/>
        </w:rPr>
      </w:pPr>
      <w:proofErr w:type="spellStart"/>
      <w:r>
        <w:rPr>
          <w:b w:val="0"/>
        </w:rPr>
        <w:t>Epla</w:t>
      </w:r>
      <w:proofErr w:type="spellEnd"/>
      <w:r>
        <w:rPr>
          <w:b w:val="0"/>
        </w:rPr>
        <w:t xml:space="preserve"> Labs</w:t>
      </w:r>
      <w:r w:rsidR="00997266" w:rsidRPr="00A52707">
        <w:rPr>
          <w:b w:val="0"/>
        </w:rPr>
        <w:t xml:space="preserve"> </w:t>
      </w:r>
    </w:p>
    <w:p w:rsidR="00997266" w:rsidRDefault="00997266" w:rsidP="00997266">
      <w:pPr>
        <w:pStyle w:val="ResumeTitle"/>
        <w:spacing w:before="0"/>
        <w:rPr>
          <w:sz w:val="20"/>
        </w:rPr>
      </w:pPr>
      <w:r>
        <w:rPr>
          <w:b w:val="0"/>
          <w:sz w:val="16"/>
        </w:rPr>
        <w:t xml:space="preserve"> (ISO 9001:2008, 14001 CERTIFIED</w:t>
      </w:r>
      <w:r w:rsidRPr="0095185B">
        <w:rPr>
          <w:b w:val="0"/>
          <w:sz w:val="16"/>
        </w:rPr>
        <w:t>)</w:t>
      </w:r>
    </w:p>
    <w:p w:rsidR="00997266" w:rsidRDefault="00997266" w:rsidP="00997266">
      <w:pPr>
        <w:pStyle w:val="ResumeBulletPoints"/>
        <w:numPr>
          <w:ilvl w:val="0"/>
          <w:numId w:val="0"/>
        </w:numPr>
        <w:ind w:left="360" w:hanging="360"/>
      </w:pPr>
    </w:p>
    <w:p w:rsidR="00867375" w:rsidRDefault="00EA6050" w:rsidP="00C94526">
      <w:pPr>
        <w:pStyle w:val="ResumeTitle"/>
        <w:spacing w:before="0"/>
      </w:pPr>
      <w:r>
        <w:t>3</w:t>
      </w:r>
      <w:r w:rsidR="00867375">
        <w:t>-</w:t>
      </w:r>
      <w:r w:rsidR="00D9599D">
        <w:t xml:space="preserve">Manager </w:t>
      </w:r>
      <w:r w:rsidR="00FB2C16">
        <w:t>QA</w:t>
      </w:r>
      <w:r w:rsidR="009E3E2D">
        <w:t xml:space="preserve">      </w:t>
      </w:r>
      <w:r w:rsidR="00310C0E">
        <w:tab/>
      </w:r>
      <w:r w:rsidR="00310C0E">
        <w:tab/>
      </w:r>
      <w:r w:rsidR="00867375">
        <w:tab/>
      </w:r>
      <w:r w:rsidR="00867375">
        <w:tab/>
      </w:r>
      <w:r w:rsidR="00867375">
        <w:tab/>
      </w:r>
      <w:r w:rsidR="00867375">
        <w:tab/>
      </w:r>
      <w:r w:rsidR="00C17CC7">
        <w:t xml:space="preserve">      </w:t>
      </w:r>
      <w:r w:rsidR="009E3E2D">
        <w:t xml:space="preserve">             </w:t>
      </w:r>
      <w:r w:rsidR="00C17CC7">
        <w:t xml:space="preserve">   </w:t>
      </w:r>
      <w:r w:rsidR="00867375" w:rsidRPr="00867375">
        <w:t>2010 TO 10-2013</w:t>
      </w:r>
    </w:p>
    <w:p w:rsidR="00867375" w:rsidRPr="00A52707" w:rsidRDefault="00C94526" w:rsidP="00C94526">
      <w:pPr>
        <w:pStyle w:val="ResumeTitle"/>
        <w:spacing w:before="0"/>
        <w:rPr>
          <w:b w:val="0"/>
        </w:rPr>
      </w:pPr>
      <w:proofErr w:type="spellStart"/>
      <w:r w:rsidRPr="00A52707">
        <w:rPr>
          <w:b w:val="0"/>
        </w:rPr>
        <w:t>Genix</w:t>
      </w:r>
      <w:proofErr w:type="spellEnd"/>
      <w:r w:rsidR="00A52707">
        <w:rPr>
          <w:b w:val="0"/>
        </w:rPr>
        <w:t xml:space="preserve"> </w:t>
      </w:r>
      <w:r w:rsidRPr="00A52707">
        <w:rPr>
          <w:b w:val="0"/>
        </w:rPr>
        <w:t xml:space="preserve">Pharma Private Limited </w:t>
      </w:r>
    </w:p>
    <w:p w:rsidR="00C94526" w:rsidRDefault="00C94526" w:rsidP="00C94526">
      <w:pPr>
        <w:pStyle w:val="ResumeTitle"/>
        <w:spacing w:before="0"/>
        <w:rPr>
          <w:sz w:val="20"/>
        </w:rPr>
      </w:pPr>
      <w:r>
        <w:rPr>
          <w:b w:val="0"/>
          <w:sz w:val="16"/>
        </w:rPr>
        <w:t xml:space="preserve">(ISO </w:t>
      </w:r>
      <w:r w:rsidRPr="0095185B">
        <w:rPr>
          <w:b w:val="0"/>
          <w:sz w:val="16"/>
        </w:rPr>
        <w:t xml:space="preserve">9001:2008, 14001, </w:t>
      </w:r>
      <w:r>
        <w:rPr>
          <w:b w:val="0"/>
          <w:sz w:val="16"/>
        </w:rPr>
        <w:t>18001</w:t>
      </w:r>
      <w:r w:rsidR="00ED2158">
        <w:rPr>
          <w:b w:val="0"/>
          <w:sz w:val="16"/>
        </w:rPr>
        <w:t xml:space="preserve"> CERTIFIED</w:t>
      </w:r>
      <w:r w:rsidRPr="0095185B">
        <w:rPr>
          <w:b w:val="0"/>
          <w:sz w:val="16"/>
        </w:rPr>
        <w:t>)</w:t>
      </w:r>
    </w:p>
    <w:tbl>
      <w:tblPr>
        <w:tblW w:w="10010" w:type="dxa"/>
        <w:tblLook w:val="01E0" w:firstRow="1" w:lastRow="1" w:firstColumn="1" w:lastColumn="1" w:noHBand="0" w:noVBand="0"/>
      </w:tblPr>
      <w:tblGrid>
        <w:gridCol w:w="6948"/>
        <w:gridCol w:w="3062"/>
      </w:tblGrid>
      <w:tr w:rsidR="00980826" w:rsidTr="00997266">
        <w:tc>
          <w:tcPr>
            <w:tcW w:w="6948" w:type="dxa"/>
          </w:tcPr>
          <w:p w:rsidR="00867375" w:rsidRDefault="00867375" w:rsidP="00867375">
            <w:pPr>
              <w:pStyle w:val="BusinessNameAllCaps"/>
              <w:spacing w:before="0"/>
              <w:rPr>
                <w:sz w:val="24"/>
              </w:rPr>
            </w:pPr>
          </w:p>
          <w:p w:rsidR="00867375" w:rsidRDefault="00EA6050" w:rsidP="00FB2C16">
            <w:pPr>
              <w:pStyle w:val="BusinessNameAllCaps"/>
              <w:spacing w:befor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867375" w:rsidRPr="00867375">
              <w:rPr>
                <w:sz w:val="24"/>
              </w:rPr>
              <w:t>-</w:t>
            </w:r>
            <w:r w:rsidR="00867375">
              <w:rPr>
                <w:caps w:val="0"/>
                <w:sz w:val="24"/>
              </w:rPr>
              <w:t>D</w:t>
            </w:r>
            <w:r w:rsidR="00867375" w:rsidRPr="00867375">
              <w:rPr>
                <w:caps w:val="0"/>
                <w:sz w:val="24"/>
              </w:rPr>
              <w:t xml:space="preserve">eputy </w:t>
            </w:r>
            <w:r w:rsidR="0084672C">
              <w:rPr>
                <w:caps w:val="0"/>
                <w:sz w:val="24"/>
              </w:rPr>
              <w:t>M</w:t>
            </w:r>
            <w:r w:rsidR="00867375" w:rsidRPr="00867375">
              <w:rPr>
                <w:caps w:val="0"/>
                <w:sz w:val="24"/>
              </w:rPr>
              <w:t xml:space="preserve">anager </w:t>
            </w:r>
            <w:r w:rsidR="00FB2C16">
              <w:rPr>
                <w:caps w:val="0"/>
                <w:sz w:val="24"/>
              </w:rPr>
              <w:t>QC</w:t>
            </w:r>
          </w:p>
          <w:p w:rsidR="00867375" w:rsidRPr="00A52707" w:rsidRDefault="00867375" w:rsidP="00867375">
            <w:pPr>
              <w:pStyle w:val="BusinessNameAllCaps"/>
              <w:spacing w:before="0"/>
              <w:rPr>
                <w:b w:val="0"/>
                <w:sz w:val="24"/>
              </w:rPr>
            </w:pPr>
            <w:proofErr w:type="spellStart"/>
            <w:r w:rsidRPr="00A52707">
              <w:rPr>
                <w:b w:val="0"/>
                <w:caps w:val="0"/>
                <w:sz w:val="24"/>
              </w:rPr>
              <w:t>Genix</w:t>
            </w:r>
            <w:proofErr w:type="spellEnd"/>
            <w:r w:rsidR="006A2644" w:rsidRPr="00A52707">
              <w:rPr>
                <w:b w:val="0"/>
                <w:caps w:val="0"/>
                <w:sz w:val="24"/>
              </w:rPr>
              <w:t xml:space="preserve"> </w:t>
            </w:r>
            <w:r w:rsidR="006D3244" w:rsidRPr="00A52707">
              <w:rPr>
                <w:b w:val="0"/>
                <w:caps w:val="0"/>
                <w:sz w:val="24"/>
              </w:rPr>
              <w:t>P</w:t>
            </w:r>
            <w:r w:rsidRPr="00A52707">
              <w:rPr>
                <w:b w:val="0"/>
                <w:caps w:val="0"/>
                <w:sz w:val="24"/>
              </w:rPr>
              <w:t>harma</w:t>
            </w:r>
            <w:r w:rsidR="006A2644" w:rsidRPr="00A52707">
              <w:rPr>
                <w:b w:val="0"/>
                <w:caps w:val="0"/>
                <w:sz w:val="24"/>
              </w:rPr>
              <w:t xml:space="preserve"> </w:t>
            </w:r>
            <w:r w:rsidR="006D3244" w:rsidRPr="00A52707">
              <w:rPr>
                <w:b w:val="0"/>
                <w:caps w:val="0"/>
                <w:sz w:val="24"/>
              </w:rPr>
              <w:t>P</w:t>
            </w:r>
            <w:r w:rsidRPr="00A52707">
              <w:rPr>
                <w:b w:val="0"/>
                <w:caps w:val="0"/>
                <w:sz w:val="24"/>
              </w:rPr>
              <w:t xml:space="preserve">rivate </w:t>
            </w:r>
            <w:r w:rsidR="006D3244" w:rsidRPr="00A52707">
              <w:rPr>
                <w:b w:val="0"/>
                <w:caps w:val="0"/>
                <w:sz w:val="24"/>
              </w:rPr>
              <w:t>L</w:t>
            </w:r>
            <w:r w:rsidRPr="00A52707">
              <w:rPr>
                <w:b w:val="0"/>
                <w:caps w:val="0"/>
                <w:sz w:val="24"/>
              </w:rPr>
              <w:t>imited</w:t>
            </w:r>
          </w:p>
          <w:p w:rsidR="00980826" w:rsidRDefault="0095185B" w:rsidP="00867375">
            <w:pPr>
              <w:pStyle w:val="BusinessNameAllCaps"/>
              <w:spacing w:before="0"/>
              <w:rPr>
                <w:b w:val="0"/>
                <w:sz w:val="16"/>
              </w:rPr>
            </w:pPr>
            <w:r w:rsidRPr="0095185B">
              <w:rPr>
                <w:b w:val="0"/>
                <w:sz w:val="16"/>
              </w:rPr>
              <w:t xml:space="preserve">(iso 9001:2008, 14001, </w:t>
            </w:r>
            <w:r>
              <w:rPr>
                <w:b w:val="0"/>
                <w:sz w:val="16"/>
              </w:rPr>
              <w:t>18001</w:t>
            </w:r>
            <w:r w:rsidRPr="0095185B">
              <w:rPr>
                <w:b w:val="0"/>
                <w:sz w:val="16"/>
              </w:rPr>
              <w:t xml:space="preserve"> CERTIFIED COMPANY)</w:t>
            </w:r>
          </w:p>
          <w:p w:rsidR="00867375" w:rsidRDefault="00867375" w:rsidP="00867375">
            <w:pPr>
              <w:pStyle w:val="BusinessNameAllCaps"/>
              <w:spacing w:before="0"/>
            </w:pPr>
          </w:p>
        </w:tc>
        <w:tc>
          <w:tcPr>
            <w:tcW w:w="3062" w:type="dxa"/>
          </w:tcPr>
          <w:p w:rsidR="00980826" w:rsidRDefault="00980826" w:rsidP="0084672C">
            <w:pPr>
              <w:pStyle w:val="DateRange"/>
              <w:spacing w:before="0"/>
              <w:jc w:val="left"/>
              <w:rPr>
                <w:b/>
              </w:rPr>
            </w:pPr>
          </w:p>
          <w:p w:rsidR="0084672C" w:rsidRPr="00867375" w:rsidRDefault="00A52707" w:rsidP="0084672C">
            <w:pPr>
              <w:pStyle w:val="DateRange"/>
              <w:spacing w:before="0"/>
              <w:jc w:val="left"/>
              <w:rPr>
                <w:b/>
              </w:rPr>
            </w:pPr>
            <w:r>
              <w:rPr>
                <w:b/>
                <w:sz w:val="24"/>
              </w:rPr>
              <w:t xml:space="preserve">    </w:t>
            </w:r>
            <w:r w:rsidR="0084672C" w:rsidRPr="00867375">
              <w:rPr>
                <w:b/>
                <w:sz w:val="24"/>
              </w:rPr>
              <w:t>2009 to 2010</w:t>
            </w:r>
          </w:p>
        </w:tc>
      </w:tr>
      <w:tr w:rsidR="00A52707" w:rsidTr="009414EB">
        <w:tblPrEx>
          <w:tblLook w:val="00A0" w:firstRow="1" w:lastRow="0" w:firstColumn="1" w:lastColumn="0" w:noHBand="0" w:noVBand="0"/>
        </w:tblPrEx>
        <w:tc>
          <w:tcPr>
            <w:tcW w:w="10010" w:type="dxa"/>
            <w:gridSpan w:val="2"/>
          </w:tcPr>
          <w:p w:rsidR="00A52707" w:rsidRPr="00867375" w:rsidRDefault="00EA6050" w:rsidP="00A52707">
            <w:pPr>
              <w:pStyle w:val="BusinessNameAllCaps"/>
              <w:spacing w:before="0"/>
              <w:rPr>
                <w:bCs/>
                <w:iCs/>
                <w:sz w:val="24"/>
              </w:rPr>
            </w:pPr>
            <w:r>
              <w:rPr>
                <w:sz w:val="24"/>
              </w:rPr>
              <w:t>5</w:t>
            </w:r>
            <w:r w:rsidR="00A52707" w:rsidRPr="00867375">
              <w:rPr>
                <w:sz w:val="24"/>
              </w:rPr>
              <w:t xml:space="preserve">- </w:t>
            </w:r>
            <w:r w:rsidR="00A52707" w:rsidRPr="00867375">
              <w:rPr>
                <w:iCs/>
                <w:sz w:val="24"/>
              </w:rPr>
              <w:t>S</w:t>
            </w:r>
            <w:r w:rsidR="00A52707" w:rsidRPr="00867375">
              <w:rPr>
                <w:iCs/>
                <w:caps w:val="0"/>
                <w:sz w:val="24"/>
              </w:rPr>
              <w:t xml:space="preserve">enior </w:t>
            </w:r>
            <w:r w:rsidR="00A52707">
              <w:rPr>
                <w:iCs/>
                <w:caps w:val="0"/>
                <w:sz w:val="24"/>
              </w:rPr>
              <w:t>O</w:t>
            </w:r>
            <w:r w:rsidR="00A52707" w:rsidRPr="00867375">
              <w:rPr>
                <w:iCs/>
                <w:caps w:val="0"/>
                <w:sz w:val="24"/>
              </w:rPr>
              <w:t xml:space="preserve">fficer </w:t>
            </w:r>
            <w:r w:rsidR="00FB2C16">
              <w:rPr>
                <w:iCs/>
                <w:caps w:val="0"/>
                <w:sz w:val="24"/>
              </w:rPr>
              <w:t>QA</w:t>
            </w:r>
            <w:r w:rsidR="00A52707">
              <w:rPr>
                <w:iCs/>
                <w:caps w:val="0"/>
                <w:sz w:val="24"/>
              </w:rPr>
              <w:t xml:space="preserve">                                                        </w:t>
            </w:r>
            <w:r w:rsidR="00516763">
              <w:rPr>
                <w:iCs/>
                <w:caps w:val="0"/>
                <w:sz w:val="24"/>
              </w:rPr>
              <w:t xml:space="preserve">       </w:t>
            </w:r>
            <w:r w:rsidR="00A52707" w:rsidRPr="00867375">
              <w:rPr>
                <w:sz w:val="24"/>
              </w:rPr>
              <w:t>2005 to 2009</w:t>
            </w:r>
          </w:p>
          <w:p w:rsidR="00A52707" w:rsidRPr="00A52707" w:rsidRDefault="00A52707" w:rsidP="00A52707">
            <w:pPr>
              <w:pStyle w:val="BusinessNameAllCaps"/>
              <w:spacing w:before="0"/>
              <w:rPr>
                <w:b w:val="0"/>
                <w:sz w:val="24"/>
              </w:rPr>
            </w:pPr>
            <w:r w:rsidRPr="00A52707">
              <w:rPr>
                <w:b w:val="0"/>
                <w:sz w:val="24"/>
              </w:rPr>
              <w:t xml:space="preserve">AGP </w:t>
            </w:r>
            <w:r w:rsidRPr="00A52707">
              <w:rPr>
                <w:b w:val="0"/>
                <w:caps w:val="0"/>
                <w:sz w:val="24"/>
              </w:rPr>
              <w:t xml:space="preserve">(private) limited </w:t>
            </w:r>
          </w:p>
          <w:p w:rsidR="00A52707" w:rsidRPr="00867375" w:rsidRDefault="00A52707" w:rsidP="00A52707">
            <w:pPr>
              <w:pStyle w:val="DateRange"/>
              <w:jc w:val="left"/>
              <w:rPr>
                <w:b/>
              </w:rPr>
            </w:pPr>
            <w:r>
              <w:rPr>
                <w:b/>
                <w:sz w:val="24"/>
              </w:rPr>
              <w:t xml:space="preserve">    </w:t>
            </w:r>
          </w:p>
        </w:tc>
      </w:tr>
      <w:tr w:rsidR="00A52707" w:rsidTr="00457B38">
        <w:tc>
          <w:tcPr>
            <w:tcW w:w="10010" w:type="dxa"/>
            <w:gridSpan w:val="2"/>
          </w:tcPr>
          <w:p w:rsidR="00A52707" w:rsidRPr="00867375" w:rsidRDefault="00EA6050" w:rsidP="00A52707">
            <w:pPr>
              <w:pStyle w:val="BusinessNameAllCaps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52707" w:rsidRPr="00867375">
              <w:rPr>
                <w:sz w:val="24"/>
                <w:szCs w:val="24"/>
              </w:rPr>
              <w:t xml:space="preserve">- </w:t>
            </w:r>
            <w:r w:rsidR="00A52707" w:rsidRPr="00867375">
              <w:rPr>
                <w:iCs/>
                <w:sz w:val="24"/>
                <w:szCs w:val="24"/>
              </w:rPr>
              <w:t>S</w:t>
            </w:r>
            <w:r w:rsidR="00A52707" w:rsidRPr="00867375">
              <w:rPr>
                <w:iCs/>
                <w:caps w:val="0"/>
                <w:sz w:val="24"/>
                <w:szCs w:val="24"/>
              </w:rPr>
              <w:t xml:space="preserve">enior </w:t>
            </w:r>
            <w:r w:rsidR="00A52707">
              <w:rPr>
                <w:iCs/>
                <w:caps w:val="0"/>
                <w:sz w:val="24"/>
                <w:szCs w:val="24"/>
              </w:rPr>
              <w:t>O</w:t>
            </w:r>
            <w:r w:rsidR="00A52707" w:rsidRPr="00867375">
              <w:rPr>
                <w:iCs/>
                <w:caps w:val="0"/>
                <w:sz w:val="24"/>
                <w:szCs w:val="24"/>
              </w:rPr>
              <w:t xml:space="preserve">fficer </w:t>
            </w:r>
            <w:r w:rsidR="00FB2C16">
              <w:rPr>
                <w:iCs/>
                <w:caps w:val="0"/>
                <w:sz w:val="24"/>
                <w:szCs w:val="24"/>
              </w:rPr>
              <w:t>QA/QC</w:t>
            </w:r>
            <w:r w:rsidR="00516763">
              <w:rPr>
                <w:iCs/>
                <w:caps w:val="0"/>
                <w:sz w:val="24"/>
                <w:szCs w:val="24"/>
              </w:rPr>
              <w:t xml:space="preserve">                                                                 2004-2005</w:t>
            </w:r>
          </w:p>
          <w:p w:rsidR="00A52707" w:rsidRDefault="00A52707" w:rsidP="00A52707">
            <w:pPr>
              <w:pStyle w:val="BusinessNameAllCaps"/>
              <w:spacing w:before="0"/>
              <w:rPr>
                <w:sz w:val="24"/>
              </w:rPr>
            </w:pPr>
            <w:r w:rsidRPr="00A52707">
              <w:rPr>
                <w:b w:val="0"/>
                <w:caps w:val="0"/>
                <w:sz w:val="24"/>
              </w:rPr>
              <w:t>Platinum Pharmaceutical Private</w:t>
            </w:r>
            <w:r>
              <w:rPr>
                <w:b w:val="0"/>
                <w:caps w:val="0"/>
                <w:sz w:val="24"/>
              </w:rPr>
              <w:t xml:space="preserve"> </w:t>
            </w:r>
            <w:r w:rsidRPr="00A52707">
              <w:rPr>
                <w:b w:val="0"/>
                <w:caps w:val="0"/>
                <w:sz w:val="24"/>
              </w:rPr>
              <w:t>limited</w:t>
            </w:r>
            <w:r>
              <w:rPr>
                <w:b w:val="0"/>
                <w:caps w:val="0"/>
                <w:sz w:val="24"/>
              </w:rPr>
              <w:t xml:space="preserve">                                         </w:t>
            </w:r>
          </w:p>
          <w:p w:rsidR="00A52707" w:rsidRPr="00867375" w:rsidRDefault="00A52707" w:rsidP="00A52707">
            <w:pPr>
              <w:pStyle w:val="BusinessNameAllCaps"/>
              <w:spacing w:before="0"/>
              <w:rPr>
                <w:b w:val="0"/>
                <w:sz w:val="24"/>
              </w:rPr>
            </w:pPr>
          </w:p>
        </w:tc>
      </w:tr>
      <w:tr w:rsidR="00A52707" w:rsidTr="004A3567">
        <w:tc>
          <w:tcPr>
            <w:tcW w:w="10010" w:type="dxa"/>
            <w:gridSpan w:val="2"/>
          </w:tcPr>
          <w:p w:rsidR="00A52707" w:rsidRPr="00A52707" w:rsidRDefault="00EA6050" w:rsidP="00A52707">
            <w:pPr>
              <w:pStyle w:val="JobTitle"/>
              <w:spacing w:before="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7</w:t>
            </w:r>
            <w:r w:rsidR="00516763">
              <w:rPr>
                <w:b/>
                <w:sz w:val="24"/>
                <w:u w:val="none"/>
              </w:rPr>
              <w:t xml:space="preserve">- Officer </w:t>
            </w:r>
            <w:r w:rsidR="00C17CC7">
              <w:rPr>
                <w:b/>
                <w:sz w:val="24"/>
                <w:u w:val="none"/>
              </w:rPr>
              <w:t>QA/QC</w:t>
            </w:r>
            <w:r w:rsidR="00A52707">
              <w:rPr>
                <w:b/>
                <w:sz w:val="24"/>
                <w:u w:val="none"/>
              </w:rPr>
              <w:t xml:space="preserve">                                                                     </w:t>
            </w:r>
            <w:r w:rsidR="00C17CC7">
              <w:rPr>
                <w:b/>
                <w:sz w:val="24"/>
                <w:u w:val="none"/>
              </w:rPr>
              <w:t xml:space="preserve"> </w:t>
            </w:r>
            <w:r w:rsidR="00A67FDC">
              <w:rPr>
                <w:b/>
                <w:sz w:val="24"/>
                <w:u w:val="none"/>
              </w:rPr>
              <w:t xml:space="preserve"> </w:t>
            </w:r>
            <w:r w:rsidR="00A52707" w:rsidRPr="00A52707">
              <w:rPr>
                <w:b/>
                <w:sz w:val="24"/>
                <w:u w:val="none"/>
              </w:rPr>
              <w:t>200</w:t>
            </w:r>
            <w:r w:rsidR="00516763">
              <w:rPr>
                <w:b/>
                <w:sz w:val="24"/>
                <w:u w:val="none"/>
              </w:rPr>
              <w:t>2</w:t>
            </w:r>
            <w:r w:rsidR="00A52707" w:rsidRPr="00A52707">
              <w:rPr>
                <w:b/>
                <w:sz w:val="24"/>
                <w:u w:val="none"/>
              </w:rPr>
              <w:t xml:space="preserve"> to 200</w:t>
            </w:r>
            <w:r w:rsidR="00516763">
              <w:rPr>
                <w:b/>
                <w:sz w:val="24"/>
                <w:u w:val="none"/>
              </w:rPr>
              <w:t>4</w:t>
            </w:r>
          </w:p>
          <w:p w:rsidR="00A52707" w:rsidRPr="00867375" w:rsidRDefault="00A52707" w:rsidP="00A52707">
            <w:pPr>
              <w:pStyle w:val="BusinessNameAllCaps"/>
              <w:spacing w:before="0"/>
              <w:rPr>
                <w:b w:val="0"/>
              </w:rPr>
            </w:pPr>
            <w:r w:rsidRPr="00A52707">
              <w:rPr>
                <w:b w:val="0"/>
                <w:caps w:val="0"/>
                <w:sz w:val="24"/>
              </w:rPr>
              <w:t xml:space="preserve">S.J.G </w:t>
            </w:r>
            <w:proofErr w:type="spellStart"/>
            <w:r w:rsidRPr="00A52707">
              <w:rPr>
                <w:b w:val="0"/>
                <w:caps w:val="0"/>
                <w:sz w:val="24"/>
              </w:rPr>
              <w:t>Fazul</w:t>
            </w:r>
            <w:proofErr w:type="spellEnd"/>
            <w:r w:rsidRPr="00A52707">
              <w:rPr>
                <w:b w:val="0"/>
                <w:caps w:val="0"/>
                <w:sz w:val="24"/>
              </w:rPr>
              <w:t xml:space="preserve"> </w:t>
            </w:r>
            <w:proofErr w:type="spellStart"/>
            <w:r w:rsidRPr="00A52707">
              <w:rPr>
                <w:b w:val="0"/>
                <w:caps w:val="0"/>
                <w:sz w:val="24"/>
              </w:rPr>
              <w:t>Ellahie</w:t>
            </w:r>
            <w:proofErr w:type="spellEnd"/>
            <w:r w:rsidRPr="00A52707">
              <w:rPr>
                <w:b w:val="0"/>
                <w:caps w:val="0"/>
                <w:sz w:val="24"/>
              </w:rPr>
              <w:t xml:space="preserve"> Private Limited</w:t>
            </w:r>
          </w:p>
        </w:tc>
      </w:tr>
    </w:tbl>
    <w:p w:rsidR="00980826" w:rsidRDefault="00867375" w:rsidP="00B60DEE">
      <w:pPr>
        <w:pStyle w:val="ResumeSectionHeaders"/>
        <w:rPr>
          <w:sz w:val="28"/>
        </w:rPr>
      </w:pPr>
      <w:r w:rsidRPr="006D3244">
        <w:rPr>
          <w:sz w:val="28"/>
        </w:rPr>
        <w:t>EDUCATION</w:t>
      </w:r>
    </w:p>
    <w:p w:rsidR="00A52707" w:rsidRDefault="00A52707" w:rsidP="006D3244">
      <w:pPr>
        <w:pStyle w:val="ResumeSectionHeaders"/>
        <w:spacing w:before="0"/>
      </w:pPr>
    </w:p>
    <w:p w:rsidR="00980826" w:rsidRDefault="006D3244" w:rsidP="006D3244">
      <w:pPr>
        <w:pStyle w:val="ResumeSectionHeaders"/>
        <w:spacing w:before="0"/>
        <w:rPr>
          <w:b w:val="0"/>
          <w:bCs w:val="0"/>
        </w:rPr>
      </w:pPr>
      <w:r>
        <w:t>1-</w:t>
      </w:r>
      <w:r w:rsidRPr="006D3244">
        <w:rPr>
          <w:bCs w:val="0"/>
        </w:rPr>
        <w:t>Master of Science (</w:t>
      </w:r>
      <w:r w:rsidR="006A2644">
        <w:rPr>
          <w:bCs w:val="0"/>
        </w:rPr>
        <w:t>A</w:t>
      </w:r>
      <w:r w:rsidRPr="006D3244">
        <w:rPr>
          <w:bCs w:val="0"/>
        </w:rPr>
        <w:t>pplied chemistry)</w:t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  <w:t>2001</w:t>
      </w:r>
    </w:p>
    <w:p w:rsidR="00C16E39" w:rsidRPr="006D3244" w:rsidRDefault="00C16E39">
      <w:pPr>
        <w:pStyle w:val="CollegeDegree"/>
        <w:rPr>
          <w:b w:val="0"/>
        </w:rPr>
      </w:pPr>
      <w:r w:rsidRPr="006D3244">
        <w:rPr>
          <w:b w:val="0"/>
        </w:rPr>
        <w:t>UNIVERSITY</w:t>
      </w:r>
      <w:r w:rsidR="006D3244">
        <w:rPr>
          <w:b w:val="0"/>
        </w:rPr>
        <w:t xml:space="preserve"> OF </w:t>
      </w:r>
      <w:r w:rsidR="006D3244" w:rsidRPr="006D3244">
        <w:rPr>
          <w:b w:val="0"/>
        </w:rPr>
        <w:t>KARACHI</w:t>
      </w:r>
    </w:p>
    <w:p w:rsidR="00C16E39" w:rsidRDefault="006D3244">
      <w:pPr>
        <w:pStyle w:val="CollegeDegree"/>
        <w:rPr>
          <w:sz w:val="24"/>
        </w:rPr>
      </w:pPr>
      <w:r w:rsidRPr="006D3244">
        <w:rPr>
          <w:sz w:val="24"/>
        </w:rPr>
        <w:t>2-</w:t>
      </w:r>
      <w:r w:rsidR="00C16E39" w:rsidRPr="006D3244">
        <w:rPr>
          <w:sz w:val="24"/>
        </w:rPr>
        <w:t xml:space="preserve">Diploma in computer and information sciences,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16E39" w:rsidRPr="006D3244">
        <w:rPr>
          <w:sz w:val="24"/>
        </w:rPr>
        <w:t>2000</w:t>
      </w:r>
    </w:p>
    <w:p w:rsidR="006D3244" w:rsidRDefault="006D3244">
      <w:pPr>
        <w:pStyle w:val="CollegeDegree"/>
        <w:rPr>
          <w:b w:val="0"/>
        </w:rPr>
      </w:pPr>
      <w:r w:rsidRPr="006D3244">
        <w:rPr>
          <w:b w:val="0"/>
        </w:rPr>
        <w:t>UNIVERSITY</w:t>
      </w:r>
      <w:r>
        <w:rPr>
          <w:b w:val="0"/>
        </w:rPr>
        <w:t xml:space="preserve"> OF </w:t>
      </w:r>
      <w:r w:rsidRPr="006D3244">
        <w:rPr>
          <w:b w:val="0"/>
        </w:rPr>
        <w:t>KARACHI</w:t>
      </w:r>
    </w:p>
    <w:p w:rsidR="006D3244" w:rsidRDefault="006D3244">
      <w:pPr>
        <w:pStyle w:val="CollegeDegree"/>
        <w:rPr>
          <w:sz w:val="24"/>
        </w:rPr>
      </w:pPr>
      <w:r w:rsidRPr="006D3244">
        <w:rPr>
          <w:sz w:val="24"/>
        </w:rPr>
        <w:t>3-</w:t>
      </w:r>
      <w:r>
        <w:rPr>
          <w:sz w:val="24"/>
        </w:rPr>
        <w:t>H</w:t>
      </w:r>
      <w:r w:rsidRPr="006D3244">
        <w:rPr>
          <w:sz w:val="24"/>
        </w:rPr>
        <w:t>igher secondary school certificate (intermediate)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1996</w:t>
      </w:r>
    </w:p>
    <w:p w:rsidR="006D3244" w:rsidRDefault="006D3244">
      <w:pPr>
        <w:pStyle w:val="CollegeDegree"/>
        <w:rPr>
          <w:b w:val="0"/>
        </w:rPr>
      </w:pPr>
      <w:r w:rsidRPr="006D3244">
        <w:rPr>
          <w:b w:val="0"/>
        </w:rPr>
        <w:t xml:space="preserve">SUPERIOR SCIENCE COLLAGE </w:t>
      </w:r>
    </w:p>
    <w:p w:rsidR="006D3244" w:rsidRDefault="006D3244">
      <w:pPr>
        <w:pStyle w:val="CollegeDegree"/>
        <w:rPr>
          <w:sz w:val="24"/>
        </w:rPr>
      </w:pPr>
      <w:r w:rsidRPr="006D3244">
        <w:rPr>
          <w:sz w:val="24"/>
        </w:rPr>
        <w:t>4-Secondry school certificate (Metric)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1993</w:t>
      </w:r>
    </w:p>
    <w:p w:rsidR="006D3244" w:rsidRDefault="0084672C">
      <w:pPr>
        <w:pStyle w:val="CollegeDegree"/>
        <w:rPr>
          <w:b w:val="0"/>
          <w:bCs w:val="0"/>
        </w:rPr>
      </w:pPr>
      <w:r w:rsidRPr="0084672C">
        <w:rPr>
          <w:b w:val="0"/>
          <w:bCs w:val="0"/>
        </w:rPr>
        <w:t>Pakistan Railways Boys Secondary School</w:t>
      </w:r>
    </w:p>
    <w:p w:rsidR="00FB2C16" w:rsidRDefault="00FB2C16">
      <w:pPr>
        <w:pStyle w:val="CollegeDegree"/>
        <w:rPr>
          <w:b w:val="0"/>
          <w:bCs w:val="0"/>
        </w:rPr>
      </w:pPr>
    </w:p>
    <w:p w:rsidR="003B0890" w:rsidRDefault="006D3244" w:rsidP="00C16E39">
      <w:pPr>
        <w:pStyle w:val="ResumeSectionHeaders"/>
        <w:rPr>
          <w:sz w:val="28"/>
        </w:rPr>
      </w:pPr>
      <w:r w:rsidRPr="006D3244">
        <w:rPr>
          <w:sz w:val="28"/>
        </w:rPr>
        <w:lastRenderedPageBreak/>
        <w:t>TRAININGS</w:t>
      </w:r>
    </w:p>
    <w:p w:rsidR="006D3244" w:rsidRPr="00C07B75" w:rsidRDefault="00C07B75" w:rsidP="00562169">
      <w:pPr>
        <w:pStyle w:val="ResumeSectionHeaders"/>
        <w:spacing w:before="0"/>
        <w:rPr>
          <w:szCs w:val="22"/>
        </w:rPr>
      </w:pPr>
      <w:r w:rsidRPr="00C07B75">
        <w:rPr>
          <w:szCs w:val="22"/>
        </w:rPr>
        <w:t xml:space="preserve">1-Quality assurance </w:t>
      </w:r>
    </w:p>
    <w:p w:rsidR="00C07B75" w:rsidRDefault="00C07B75" w:rsidP="00562169">
      <w:pPr>
        <w:pStyle w:val="ResumeSectionHeaders"/>
        <w:spacing w:before="0"/>
        <w:rPr>
          <w:szCs w:val="22"/>
        </w:rPr>
      </w:pPr>
      <w:r>
        <w:rPr>
          <w:b w:val="0"/>
          <w:bCs w:val="0"/>
          <w:szCs w:val="22"/>
        </w:rPr>
        <w:t xml:space="preserve">Regional Office </w:t>
      </w:r>
      <w:r w:rsidRPr="00C07B75">
        <w:rPr>
          <w:b w:val="0"/>
          <w:bCs w:val="0"/>
          <w:szCs w:val="22"/>
        </w:rPr>
        <w:t>Istanbul turkey</w:t>
      </w:r>
      <w:r>
        <w:rPr>
          <w:b w:val="0"/>
          <w:bCs w:val="0"/>
          <w:szCs w:val="22"/>
        </w:rPr>
        <w:tab/>
      </w:r>
      <w:r w:rsidRPr="00C07B75">
        <w:rPr>
          <w:b w:val="0"/>
          <w:bCs w:val="0"/>
          <w:szCs w:val="22"/>
        </w:rPr>
        <w:tab/>
      </w:r>
      <w:r w:rsidRPr="00C07B75">
        <w:rPr>
          <w:b w:val="0"/>
          <w:bCs w:val="0"/>
          <w:szCs w:val="22"/>
        </w:rPr>
        <w:tab/>
      </w:r>
      <w:r w:rsidRPr="00C07B75">
        <w:rPr>
          <w:b w:val="0"/>
          <w:bCs w:val="0"/>
          <w:szCs w:val="22"/>
        </w:rPr>
        <w:tab/>
      </w:r>
      <w:r w:rsidRPr="00C07B75">
        <w:rPr>
          <w:b w:val="0"/>
          <w:bCs w:val="0"/>
          <w:szCs w:val="22"/>
        </w:rPr>
        <w:tab/>
      </w:r>
      <w:r w:rsidRPr="00C07B75">
        <w:rPr>
          <w:b w:val="0"/>
          <w:bCs w:val="0"/>
          <w:szCs w:val="22"/>
        </w:rPr>
        <w:tab/>
      </w:r>
      <w:r w:rsidRPr="00C07B75">
        <w:rPr>
          <w:szCs w:val="22"/>
        </w:rPr>
        <w:t>Jan-2015</w:t>
      </w:r>
    </w:p>
    <w:p w:rsidR="00562169" w:rsidRDefault="00562169" w:rsidP="00C07B75">
      <w:pPr>
        <w:pStyle w:val="ResumeSectionHeaders"/>
        <w:rPr>
          <w:szCs w:val="22"/>
        </w:rPr>
      </w:pPr>
      <w:bookmarkStart w:id="0" w:name="_GoBack"/>
      <w:bookmarkEnd w:id="0"/>
    </w:p>
    <w:p w:rsidR="00562169" w:rsidRDefault="00562169" w:rsidP="00562169">
      <w:pPr>
        <w:pStyle w:val="ResumeSectionHeaders"/>
        <w:spacing w:before="0"/>
        <w:rPr>
          <w:szCs w:val="22"/>
        </w:rPr>
      </w:pPr>
      <w:r>
        <w:rPr>
          <w:szCs w:val="22"/>
        </w:rPr>
        <w:t>2-Quality and technical meeting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Sep- 2015</w:t>
      </w:r>
    </w:p>
    <w:p w:rsidR="00562169" w:rsidRDefault="00562169" w:rsidP="00562169">
      <w:pPr>
        <w:pStyle w:val="ResumeSectionHeaders"/>
        <w:spacing w:before="0"/>
        <w:rPr>
          <w:b w:val="0"/>
          <w:bCs w:val="0"/>
          <w:szCs w:val="22"/>
        </w:rPr>
      </w:pPr>
      <w:r w:rsidRPr="00562169">
        <w:rPr>
          <w:b w:val="0"/>
          <w:bCs w:val="0"/>
          <w:szCs w:val="22"/>
        </w:rPr>
        <w:t xml:space="preserve">Segovia , Spain </w:t>
      </w:r>
    </w:p>
    <w:p w:rsidR="00562169" w:rsidRDefault="00562169" w:rsidP="00562169">
      <w:pPr>
        <w:pStyle w:val="ResumeSectionHeaders"/>
        <w:spacing w:before="0"/>
        <w:rPr>
          <w:b w:val="0"/>
          <w:bCs w:val="0"/>
          <w:szCs w:val="22"/>
        </w:rPr>
      </w:pPr>
    </w:p>
    <w:p w:rsidR="00562169" w:rsidRPr="00562169" w:rsidRDefault="00562169" w:rsidP="00562169">
      <w:pPr>
        <w:pStyle w:val="ResumeSectionHeaders"/>
        <w:spacing w:before="0"/>
        <w:rPr>
          <w:szCs w:val="22"/>
        </w:rPr>
      </w:pPr>
      <w:r w:rsidRPr="00562169">
        <w:rPr>
          <w:szCs w:val="22"/>
        </w:rPr>
        <w:t>3- Lead Auditor Course ISO 9001:2008 IRCA 17024</w:t>
      </w:r>
      <w:r w:rsidRPr="00562169">
        <w:rPr>
          <w:szCs w:val="22"/>
        </w:rPr>
        <w:tab/>
      </w:r>
      <w:r w:rsidRPr="00562169">
        <w:rPr>
          <w:szCs w:val="22"/>
        </w:rPr>
        <w:tab/>
      </w:r>
      <w:r w:rsidRPr="00562169">
        <w:rPr>
          <w:szCs w:val="22"/>
        </w:rPr>
        <w:tab/>
        <w:t>Aug- 2015</w:t>
      </w:r>
    </w:p>
    <w:p w:rsidR="00562169" w:rsidRPr="00562169" w:rsidRDefault="00562169" w:rsidP="00562169">
      <w:pPr>
        <w:pStyle w:val="ResumeSectionHeaders"/>
        <w:spacing w:before="0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Bureau Veritas Pakistan </w:t>
      </w:r>
    </w:p>
    <w:p w:rsidR="00C07B75" w:rsidRPr="00C07B75" w:rsidRDefault="00C07B75" w:rsidP="00C07B75">
      <w:pPr>
        <w:pStyle w:val="ResumeSectionHeaders"/>
        <w:rPr>
          <w:szCs w:val="22"/>
        </w:rPr>
      </w:pPr>
    </w:p>
    <w:p w:rsidR="00C07B75" w:rsidRDefault="00562169" w:rsidP="00C07B75">
      <w:pPr>
        <w:pStyle w:val="CollegeDegree"/>
        <w:rPr>
          <w:sz w:val="24"/>
        </w:rPr>
      </w:pPr>
      <w:r>
        <w:rPr>
          <w:sz w:val="24"/>
        </w:rPr>
        <w:t>4</w:t>
      </w:r>
      <w:r w:rsidR="00C07B75" w:rsidRPr="004E2434">
        <w:rPr>
          <w:sz w:val="24"/>
        </w:rPr>
        <w:t xml:space="preserve">-How to become a result oriented supervisor </w:t>
      </w:r>
      <w:r w:rsidR="00C07B75">
        <w:rPr>
          <w:sz w:val="24"/>
        </w:rPr>
        <w:tab/>
      </w:r>
      <w:r w:rsidR="00C07B75">
        <w:rPr>
          <w:sz w:val="24"/>
        </w:rPr>
        <w:tab/>
      </w:r>
      <w:r w:rsidR="00C07B75">
        <w:rPr>
          <w:sz w:val="24"/>
        </w:rPr>
        <w:tab/>
      </w:r>
      <w:r w:rsidR="00C07B75">
        <w:rPr>
          <w:sz w:val="24"/>
        </w:rPr>
        <w:tab/>
        <w:t>2014</w:t>
      </w:r>
    </w:p>
    <w:p w:rsidR="00C07B75" w:rsidRDefault="00C07B75" w:rsidP="00C07B75">
      <w:pPr>
        <w:pStyle w:val="CollegeDegree"/>
        <w:rPr>
          <w:sz w:val="24"/>
        </w:rPr>
      </w:pPr>
      <w:r w:rsidRPr="004E2434">
        <w:rPr>
          <w:sz w:val="24"/>
        </w:rPr>
        <w:t>and motivating your team for ensuring desired results</w:t>
      </w:r>
    </w:p>
    <w:p w:rsidR="00C07B75" w:rsidRDefault="00C07B75" w:rsidP="00C07B75">
      <w:pPr>
        <w:pStyle w:val="CollegeDegree"/>
        <w:rPr>
          <w:sz w:val="24"/>
        </w:rPr>
      </w:pPr>
    </w:p>
    <w:p w:rsidR="00C07B75" w:rsidRDefault="00562169" w:rsidP="00C07B75">
      <w:pPr>
        <w:pStyle w:val="CollegeDegree"/>
        <w:rPr>
          <w:sz w:val="24"/>
        </w:rPr>
      </w:pPr>
      <w:r>
        <w:rPr>
          <w:sz w:val="24"/>
        </w:rPr>
        <w:t>5</w:t>
      </w:r>
      <w:r w:rsidR="00C07B75" w:rsidRPr="0084672C">
        <w:rPr>
          <w:sz w:val="24"/>
        </w:rPr>
        <w:t>-Problem solving and decision making skills</w:t>
      </w:r>
      <w:r w:rsidR="00C07B75" w:rsidRPr="0084672C">
        <w:rPr>
          <w:sz w:val="24"/>
        </w:rPr>
        <w:tab/>
      </w:r>
      <w:r w:rsidR="00C07B75" w:rsidRPr="0084672C">
        <w:rPr>
          <w:sz w:val="24"/>
        </w:rPr>
        <w:tab/>
      </w:r>
      <w:r w:rsidR="00C07B75" w:rsidRPr="0084672C">
        <w:rPr>
          <w:sz w:val="24"/>
        </w:rPr>
        <w:tab/>
      </w:r>
      <w:r w:rsidR="00C07B75" w:rsidRPr="0084672C">
        <w:rPr>
          <w:sz w:val="24"/>
        </w:rPr>
        <w:tab/>
        <w:t>2009</w:t>
      </w:r>
    </w:p>
    <w:p w:rsidR="00C07B75" w:rsidRDefault="00C07B75" w:rsidP="00C07B75">
      <w:pPr>
        <w:pStyle w:val="CollegeDegree"/>
        <w:rPr>
          <w:b w:val="0"/>
        </w:rPr>
      </w:pPr>
      <w:r w:rsidRPr="0084672C">
        <w:rPr>
          <w:b w:val="0"/>
        </w:rPr>
        <w:t>Pakistan institute of management Clifton Karachi</w:t>
      </w:r>
    </w:p>
    <w:p w:rsidR="00C07B75" w:rsidRDefault="00C07B75" w:rsidP="00C07B75">
      <w:pPr>
        <w:pStyle w:val="CollegeDegree"/>
        <w:rPr>
          <w:b w:val="0"/>
        </w:rPr>
      </w:pPr>
    </w:p>
    <w:p w:rsidR="00C07B75" w:rsidRPr="0084672C" w:rsidRDefault="00562169" w:rsidP="00C07B75">
      <w:pPr>
        <w:pStyle w:val="CollegeDegree"/>
        <w:rPr>
          <w:sz w:val="24"/>
          <w:szCs w:val="24"/>
        </w:rPr>
      </w:pPr>
      <w:r>
        <w:rPr>
          <w:sz w:val="24"/>
          <w:szCs w:val="24"/>
        </w:rPr>
        <w:t>6</w:t>
      </w:r>
      <w:r w:rsidR="00C07B75" w:rsidRPr="0084672C">
        <w:rPr>
          <w:sz w:val="24"/>
          <w:szCs w:val="24"/>
        </w:rPr>
        <w:t>- Effective communication skills</w:t>
      </w:r>
      <w:r w:rsidR="00C07B75" w:rsidRPr="0084672C">
        <w:rPr>
          <w:sz w:val="24"/>
          <w:szCs w:val="24"/>
        </w:rPr>
        <w:tab/>
      </w:r>
      <w:r w:rsidR="00C07B75" w:rsidRPr="0084672C">
        <w:rPr>
          <w:sz w:val="24"/>
          <w:szCs w:val="24"/>
        </w:rPr>
        <w:tab/>
      </w:r>
      <w:r w:rsidR="00C07B75" w:rsidRPr="0084672C">
        <w:rPr>
          <w:sz w:val="24"/>
          <w:szCs w:val="24"/>
        </w:rPr>
        <w:tab/>
      </w:r>
      <w:r w:rsidR="00C07B75" w:rsidRPr="0084672C">
        <w:rPr>
          <w:sz w:val="24"/>
          <w:szCs w:val="24"/>
        </w:rPr>
        <w:tab/>
      </w:r>
      <w:r w:rsidR="00C07B75" w:rsidRPr="0084672C">
        <w:rPr>
          <w:sz w:val="24"/>
          <w:szCs w:val="24"/>
        </w:rPr>
        <w:tab/>
      </w:r>
      <w:r w:rsidR="00C07B75" w:rsidRPr="0084672C">
        <w:rPr>
          <w:sz w:val="24"/>
          <w:szCs w:val="24"/>
        </w:rPr>
        <w:tab/>
        <w:t>2008</w:t>
      </w:r>
    </w:p>
    <w:p w:rsidR="00C07B75" w:rsidRDefault="00C07B75" w:rsidP="00C07B75">
      <w:pPr>
        <w:pStyle w:val="CollegeDegree"/>
        <w:rPr>
          <w:b w:val="0"/>
        </w:rPr>
      </w:pPr>
      <w:r w:rsidRPr="0084672C">
        <w:rPr>
          <w:b w:val="0"/>
        </w:rPr>
        <w:t>Pakistan institute of management Clifton Karachi</w:t>
      </w:r>
    </w:p>
    <w:p w:rsidR="00C07B75" w:rsidRDefault="00C07B75" w:rsidP="00C07B75">
      <w:pPr>
        <w:pStyle w:val="CollegeDegree"/>
        <w:rPr>
          <w:b w:val="0"/>
        </w:rPr>
      </w:pPr>
    </w:p>
    <w:p w:rsidR="00C07B75" w:rsidRDefault="00562169" w:rsidP="00C07B75">
      <w:pPr>
        <w:pStyle w:val="CollegeDegree"/>
        <w:rPr>
          <w:sz w:val="24"/>
        </w:rPr>
      </w:pPr>
      <w:r>
        <w:rPr>
          <w:sz w:val="24"/>
        </w:rPr>
        <w:t>7</w:t>
      </w:r>
      <w:r w:rsidR="00C07B75" w:rsidRPr="0084672C">
        <w:rPr>
          <w:sz w:val="24"/>
        </w:rPr>
        <w:t>- Team work</w:t>
      </w:r>
    </w:p>
    <w:p w:rsidR="00C07B75" w:rsidRPr="0084672C" w:rsidRDefault="00C07B75" w:rsidP="00C07B75">
      <w:pPr>
        <w:pStyle w:val="CollegeDegree"/>
        <w:rPr>
          <w:b w:val="0"/>
        </w:rPr>
      </w:pPr>
      <w:r w:rsidRPr="0084672C">
        <w:rPr>
          <w:b w:val="0"/>
        </w:rPr>
        <w:t>AGP (PRIVATE) LIMITED</w:t>
      </w:r>
    </w:p>
    <w:p w:rsidR="00C07B75" w:rsidRDefault="00C07B75" w:rsidP="00C07B75">
      <w:pPr>
        <w:pStyle w:val="CollegeDegree"/>
        <w:rPr>
          <w:sz w:val="24"/>
        </w:rPr>
      </w:pPr>
    </w:p>
    <w:p w:rsidR="00C07B75" w:rsidRDefault="00562169" w:rsidP="00C07B75">
      <w:pPr>
        <w:pStyle w:val="CollegeDegree"/>
        <w:rPr>
          <w:sz w:val="24"/>
        </w:rPr>
      </w:pPr>
      <w:r>
        <w:rPr>
          <w:sz w:val="24"/>
        </w:rPr>
        <w:t>8</w:t>
      </w:r>
      <w:r w:rsidR="00C07B75" w:rsidRPr="0084672C">
        <w:rPr>
          <w:sz w:val="24"/>
        </w:rPr>
        <w:t xml:space="preserve">- How to stay positive in tough work environment </w:t>
      </w:r>
    </w:p>
    <w:p w:rsidR="00C07B75" w:rsidRPr="0084672C" w:rsidRDefault="00C07B75" w:rsidP="00C07B75">
      <w:pPr>
        <w:pStyle w:val="CollegeDegree"/>
        <w:rPr>
          <w:b w:val="0"/>
        </w:rPr>
      </w:pPr>
      <w:r w:rsidRPr="0084672C">
        <w:rPr>
          <w:b w:val="0"/>
        </w:rPr>
        <w:t>AGP (PRIVATE) LIMITED</w:t>
      </w:r>
    </w:p>
    <w:p w:rsidR="00C07B75" w:rsidRDefault="00C07B75" w:rsidP="00C07B75">
      <w:pPr>
        <w:pStyle w:val="CollegeDegree"/>
        <w:rPr>
          <w:sz w:val="24"/>
        </w:rPr>
      </w:pPr>
    </w:p>
    <w:p w:rsidR="00C07B75" w:rsidRDefault="00562169" w:rsidP="00C07B75">
      <w:pPr>
        <w:pStyle w:val="CollegeDegree"/>
        <w:rPr>
          <w:sz w:val="24"/>
        </w:rPr>
      </w:pPr>
      <w:r>
        <w:rPr>
          <w:sz w:val="24"/>
        </w:rPr>
        <w:t>9</w:t>
      </w:r>
      <w:r w:rsidR="00C07B75" w:rsidRPr="0084672C">
        <w:rPr>
          <w:sz w:val="24"/>
        </w:rPr>
        <w:t>- Nothing but attitude.</w:t>
      </w:r>
    </w:p>
    <w:p w:rsidR="00C07B75" w:rsidRPr="0084672C" w:rsidRDefault="00C07B75" w:rsidP="00C07B75">
      <w:pPr>
        <w:pStyle w:val="CollegeDegree"/>
        <w:rPr>
          <w:b w:val="0"/>
        </w:rPr>
      </w:pPr>
      <w:r w:rsidRPr="0084672C">
        <w:rPr>
          <w:b w:val="0"/>
        </w:rPr>
        <w:t>AGP (PRIVATE) LIMITED</w:t>
      </w:r>
    </w:p>
    <w:p w:rsidR="00C07B75" w:rsidRDefault="00C07B75" w:rsidP="00C07B75">
      <w:pPr>
        <w:pStyle w:val="CollegeDegree"/>
        <w:rPr>
          <w:sz w:val="24"/>
        </w:rPr>
      </w:pPr>
    </w:p>
    <w:p w:rsidR="00C07B75" w:rsidRDefault="00562169" w:rsidP="00C07B75">
      <w:pPr>
        <w:pStyle w:val="CollegeDegree"/>
        <w:rPr>
          <w:sz w:val="24"/>
        </w:rPr>
      </w:pPr>
      <w:r>
        <w:rPr>
          <w:sz w:val="24"/>
        </w:rPr>
        <w:t>10</w:t>
      </w:r>
      <w:r w:rsidR="00C07B75" w:rsidRPr="0084672C">
        <w:rPr>
          <w:sz w:val="24"/>
        </w:rPr>
        <w:t xml:space="preserve">- ISO 9001:2000 awareness. </w:t>
      </w:r>
    </w:p>
    <w:p w:rsidR="00C07B75" w:rsidRPr="0084672C" w:rsidRDefault="00C07B75" w:rsidP="00C07B75">
      <w:pPr>
        <w:pStyle w:val="CollegeDegree"/>
        <w:rPr>
          <w:b w:val="0"/>
        </w:rPr>
      </w:pPr>
      <w:r w:rsidRPr="0084672C">
        <w:rPr>
          <w:b w:val="0"/>
        </w:rPr>
        <w:t>AGP (PRIVATE) LIMITED</w:t>
      </w:r>
    </w:p>
    <w:p w:rsidR="00C07B75" w:rsidRDefault="00C07B75" w:rsidP="006D3244">
      <w:pPr>
        <w:pStyle w:val="CollegeDegree"/>
        <w:rPr>
          <w:sz w:val="24"/>
        </w:rPr>
      </w:pPr>
    </w:p>
    <w:p w:rsidR="006D3244" w:rsidRPr="0084672C" w:rsidRDefault="00562169" w:rsidP="006D3244">
      <w:pPr>
        <w:pStyle w:val="CollegeDegree"/>
        <w:rPr>
          <w:sz w:val="24"/>
        </w:rPr>
      </w:pPr>
      <w:r>
        <w:rPr>
          <w:sz w:val="24"/>
        </w:rPr>
        <w:t>11</w:t>
      </w:r>
      <w:r w:rsidR="0084672C">
        <w:rPr>
          <w:sz w:val="24"/>
        </w:rPr>
        <w:t>-</w:t>
      </w:r>
      <w:r w:rsidR="006D3244" w:rsidRPr="0084672C">
        <w:rPr>
          <w:sz w:val="24"/>
        </w:rPr>
        <w:t>Document and data control</w:t>
      </w:r>
      <w:r w:rsidR="0084672C">
        <w:rPr>
          <w:sz w:val="24"/>
        </w:rPr>
        <w:tab/>
      </w:r>
      <w:r w:rsidR="0084672C">
        <w:rPr>
          <w:sz w:val="24"/>
        </w:rPr>
        <w:tab/>
      </w:r>
      <w:r w:rsidR="0084672C">
        <w:rPr>
          <w:sz w:val="24"/>
        </w:rPr>
        <w:tab/>
      </w:r>
      <w:r w:rsidR="0084672C">
        <w:rPr>
          <w:sz w:val="24"/>
        </w:rPr>
        <w:tab/>
      </w:r>
      <w:r w:rsidR="0084672C">
        <w:rPr>
          <w:sz w:val="24"/>
        </w:rPr>
        <w:tab/>
      </w:r>
      <w:r w:rsidR="0084672C">
        <w:rPr>
          <w:sz w:val="24"/>
        </w:rPr>
        <w:tab/>
      </w:r>
      <w:r w:rsidR="0084672C">
        <w:rPr>
          <w:sz w:val="24"/>
        </w:rPr>
        <w:tab/>
      </w:r>
      <w:r w:rsidR="006D3244" w:rsidRPr="0084672C">
        <w:rPr>
          <w:sz w:val="24"/>
        </w:rPr>
        <w:t>2004</w:t>
      </w:r>
    </w:p>
    <w:p w:rsidR="003B0890" w:rsidRPr="0084672C" w:rsidRDefault="003B0890" w:rsidP="003B0890">
      <w:pPr>
        <w:pStyle w:val="CollegeDegree"/>
        <w:rPr>
          <w:b w:val="0"/>
        </w:rPr>
      </w:pPr>
      <w:r w:rsidRPr="0084672C">
        <w:rPr>
          <w:b w:val="0"/>
        </w:rPr>
        <w:t>PLATINUM PHARMACEUTICALS-KARACHI, PAKISTAN</w:t>
      </w:r>
    </w:p>
    <w:p w:rsidR="00FB2C16" w:rsidRDefault="00FB2C16" w:rsidP="00FB2C16">
      <w:pPr>
        <w:pStyle w:val="ResumeSectionHeaders"/>
        <w:rPr>
          <w:sz w:val="28"/>
        </w:rPr>
      </w:pPr>
      <w:r w:rsidRPr="0084672C">
        <w:rPr>
          <w:sz w:val="28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FB2C16" w:rsidRPr="00997266" w:rsidTr="00595E4B">
        <w:tc>
          <w:tcPr>
            <w:tcW w:w="4932" w:type="dxa"/>
          </w:tcPr>
          <w:p w:rsidR="00FB2C16" w:rsidRPr="00997266" w:rsidRDefault="00FB2C16" w:rsidP="00595E4B">
            <w:pPr>
              <w:pStyle w:val="CollegeDegree"/>
              <w:rPr>
                <w:b w:val="0"/>
                <w:sz w:val="24"/>
              </w:rPr>
            </w:pPr>
            <w:r w:rsidRPr="00997266">
              <w:rPr>
                <w:b w:val="0"/>
                <w:sz w:val="24"/>
              </w:rPr>
              <w:t xml:space="preserve">High Performance Liquid Chromatography (Shimadzu, Agilent, Perkin Elmer, etc.) </w:t>
            </w:r>
          </w:p>
          <w:p w:rsidR="00FB2C16" w:rsidRPr="00997266" w:rsidRDefault="00FB2C16" w:rsidP="00595E4B">
            <w:pPr>
              <w:pStyle w:val="ResumeSectionHeaders"/>
              <w:rPr>
                <w:b w:val="0"/>
              </w:rPr>
            </w:pPr>
          </w:p>
        </w:tc>
        <w:tc>
          <w:tcPr>
            <w:tcW w:w="4932" w:type="dxa"/>
          </w:tcPr>
          <w:p w:rsidR="00FB2C16" w:rsidRPr="00997266" w:rsidRDefault="00FB2C16" w:rsidP="00595E4B">
            <w:pPr>
              <w:pStyle w:val="ResumeSectionHeaders"/>
              <w:rPr>
                <w:b w:val="0"/>
              </w:rPr>
            </w:pPr>
            <w:r w:rsidRPr="00997266">
              <w:rPr>
                <w:b w:val="0"/>
              </w:rPr>
              <w:t>Installation, calibration and trainings</w:t>
            </w:r>
          </w:p>
        </w:tc>
      </w:tr>
      <w:tr w:rsidR="00FB2C16" w:rsidRPr="00997266" w:rsidTr="00595E4B">
        <w:tc>
          <w:tcPr>
            <w:tcW w:w="4932" w:type="dxa"/>
          </w:tcPr>
          <w:p w:rsidR="00FB2C16" w:rsidRDefault="00FB2C16" w:rsidP="00595E4B">
            <w:pPr>
              <w:pStyle w:val="ResumeSectionHeaders"/>
              <w:rPr>
                <w:b w:val="0"/>
              </w:rPr>
            </w:pPr>
            <w:r w:rsidRPr="00997266">
              <w:rPr>
                <w:b w:val="0"/>
              </w:rPr>
              <w:lastRenderedPageBreak/>
              <w:t>Atomic absorption spectrophotometer.</w:t>
            </w:r>
          </w:p>
          <w:p w:rsidR="00FB2C16" w:rsidRDefault="00FB2C16" w:rsidP="00595E4B">
            <w:pPr>
              <w:pStyle w:val="ResumeSectionHeaders"/>
              <w:rPr>
                <w:b w:val="0"/>
              </w:rPr>
            </w:pPr>
            <w:r>
              <w:rPr>
                <w:b w:val="0"/>
              </w:rPr>
              <w:t xml:space="preserve">Shimadzu </w:t>
            </w:r>
          </w:p>
          <w:p w:rsidR="00FB2C16" w:rsidRPr="00997266" w:rsidRDefault="00FB2C16" w:rsidP="00595E4B">
            <w:pPr>
              <w:pStyle w:val="ResumeSectionHeaders"/>
              <w:rPr>
                <w:b w:val="0"/>
              </w:rPr>
            </w:pPr>
          </w:p>
        </w:tc>
        <w:tc>
          <w:tcPr>
            <w:tcW w:w="4932" w:type="dxa"/>
          </w:tcPr>
          <w:p w:rsidR="00FB2C16" w:rsidRPr="00997266" w:rsidRDefault="00FB2C16" w:rsidP="00595E4B">
            <w:pPr>
              <w:pStyle w:val="ResumeSectionHeaders"/>
              <w:rPr>
                <w:b w:val="0"/>
              </w:rPr>
            </w:pPr>
            <w:r w:rsidRPr="00997266">
              <w:rPr>
                <w:b w:val="0"/>
              </w:rPr>
              <w:t>Installation, calibration and trainings</w:t>
            </w:r>
          </w:p>
        </w:tc>
      </w:tr>
      <w:tr w:rsidR="00FB2C16" w:rsidRPr="00997266" w:rsidTr="00595E4B">
        <w:tc>
          <w:tcPr>
            <w:tcW w:w="4932" w:type="dxa"/>
          </w:tcPr>
          <w:p w:rsidR="00FB2C16" w:rsidRDefault="00FB2C16" w:rsidP="00595E4B">
            <w:pPr>
              <w:pStyle w:val="CollegeDegree"/>
              <w:rPr>
                <w:b w:val="0"/>
                <w:sz w:val="24"/>
              </w:rPr>
            </w:pPr>
            <w:r w:rsidRPr="00997266">
              <w:rPr>
                <w:b w:val="0"/>
                <w:sz w:val="24"/>
              </w:rPr>
              <w:t>Fourier transform Infrared spectroscopy (F.T.I.R)</w:t>
            </w:r>
          </w:p>
          <w:p w:rsidR="00FB2C16" w:rsidRPr="00997266" w:rsidRDefault="00FB2C16" w:rsidP="00595E4B">
            <w:pPr>
              <w:pStyle w:val="CollegeDegree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Shimadzu</w:t>
            </w:r>
          </w:p>
          <w:p w:rsidR="00FB2C16" w:rsidRPr="00997266" w:rsidRDefault="00FB2C16" w:rsidP="00595E4B">
            <w:pPr>
              <w:pStyle w:val="ResumeSectionHeaders"/>
              <w:rPr>
                <w:b w:val="0"/>
              </w:rPr>
            </w:pPr>
          </w:p>
        </w:tc>
        <w:tc>
          <w:tcPr>
            <w:tcW w:w="4932" w:type="dxa"/>
          </w:tcPr>
          <w:p w:rsidR="00FB2C16" w:rsidRPr="00997266" w:rsidRDefault="00FB2C16" w:rsidP="00595E4B">
            <w:pPr>
              <w:pStyle w:val="ResumeSectionHeaders"/>
              <w:rPr>
                <w:b w:val="0"/>
              </w:rPr>
            </w:pPr>
            <w:r w:rsidRPr="00997266">
              <w:rPr>
                <w:b w:val="0"/>
              </w:rPr>
              <w:t>Installation, calibration and trainings</w:t>
            </w:r>
          </w:p>
        </w:tc>
      </w:tr>
    </w:tbl>
    <w:p w:rsidR="00FB2C16" w:rsidRDefault="00FB2C16" w:rsidP="00FB2C16">
      <w:pPr>
        <w:pStyle w:val="ResumeSectionHeaders"/>
      </w:pPr>
      <w:r>
        <w:t>Proficient in using :</w:t>
      </w:r>
    </w:p>
    <w:p w:rsidR="00FB2C16" w:rsidRPr="00A67FDC" w:rsidRDefault="00FB2C16" w:rsidP="00FB2C16">
      <w:pPr>
        <w:pStyle w:val="ResumeSectionHeaders"/>
        <w:rPr>
          <w:b w:val="0"/>
        </w:rPr>
      </w:pPr>
      <w:r w:rsidRPr="00A67FDC">
        <w:rPr>
          <w:b w:val="0"/>
        </w:rPr>
        <w:t>HPLC (High performance liquid chromatography)</w:t>
      </w:r>
    </w:p>
    <w:p w:rsidR="00FB2C16" w:rsidRPr="00A67FDC" w:rsidRDefault="00FB2C16" w:rsidP="00FB2C16">
      <w:pPr>
        <w:pStyle w:val="ResumeSectionHeaders"/>
        <w:rPr>
          <w:b w:val="0"/>
        </w:rPr>
      </w:pPr>
      <w:r w:rsidRPr="00A67FDC">
        <w:rPr>
          <w:b w:val="0"/>
        </w:rPr>
        <w:t>GC     (Gas chromatography)</w:t>
      </w:r>
    </w:p>
    <w:p w:rsidR="00FB2C16" w:rsidRPr="00A67FDC" w:rsidRDefault="00FB2C16" w:rsidP="00FB2C16">
      <w:pPr>
        <w:pStyle w:val="ResumeSectionHeaders"/>
        <w:rPr>
          <w:b w:val="0"/>
        </w:rPr>
      </w:pPr>
      <w:r w:rsidRPr="00A67FDC">
        <w:rPr>
          <w:b w:val="0"/>
        </w:rPr>
        <w:t>FTIR (Fourier transform infrared spectroscopy)</w:t>
      </w:r>
    </w:p>
    <w:p w:rsidR="00FB2C16" w:rsidRPr="00A67FDC" w:rsidRDefault="00FB2C16" w:rsidP="00FB2C16">
      <w:pPr>
        <w:pStyle w:val="ResumeSectionHeaders"/>
        <w:rPr>
          <w:b w:val="0"/>
        </w:rPr>
      </w:pPr>
      <w:r w:rsidRPr="00A67FDC">
        <w:rPr>
          <w:b w:val="0"/>
        </w:rPr>
        <w:t xml:space="preserve">Karl </w:t>
      </w:r>
      <w:proofErr w:type="spellStart"/>
      <w:r w:rsidRPr="00A67FDC">
        <w:rPr>
          <w:b w:val="0"/>
        </w:rPr>
        <w:t>fischer</w:t>
      </w:r>
      <w:proofErr w:type="spellEnd"/>
      <w:r w:rsidRPr="00A67FDC">
        <w:rPr>
          <w:b w:val="0"/>
        </w:rPr>
        <w:t xml:space="preserve"> </w:t>
      </w:r>
      <w:proofErr w:type="spellStart"/>
      <w:r w:rsidRPr="00A67FDC">
        <w:rPr>
          <w:b w:val="0"/>
        </w:rPr>
        <w:t>titrator</w:t>
      </w:r>
      <w:proofErr w:type="spellEnd"/>
      <w:r w:rsidRPr="00A67FDC">
        <w:rPr>
          <w:b w:val="0"/>
        </w:rPr>
        <w:t xml:space="preserve"> </w:t>
      </w:r>
    </w:p>
    <w:p w:rsidR="00FB2C16" w:rsidRDefault="00FB2C16" w:rsidP="00FB2C16">
      <w:pPr>
        <w:pStyle w:val="ResumeTitle"/>
        <w:spacing w:before="0"/>
        <w:rPr>
          <w:sz w:val="28"/>
        </w:rPr>
      </w:pPr>
    </w:p>
    <w:p w:rsidR="00FB2C16" w:rsidRPr="00562169" w:rsidRDefault="00FB2C16" w:rsidP="00FB2C16">
      <w:pPr>
        <w:pStyle w:val="ResumeTitle"/>
        <w:spacing w:before="0"/>
        <w:rPr>
          <w:b w:val="0"/>
        </w:rPr>
      </w:pPr>
      <w:r w:rsidRPr="00562169">
        <w:rPr>
          <w:b w:val="0"/>
        </w:rPr>
        <w:t xml:space="preserve">Disintegration Apparatus </w:t>
      </w:r>
    </w:p>
    <w:p w:rsidR="00FB2C16" w:rsidRPr="00562169" w:rsidRDefault="00FB2C16" w:rsidP="00FB2C16">
      <w:pPr>
        <w:pStyle w:val="ResumeTitle"/>
        <w:spacing w:before="0"/>
        <w:rPr>
          <w:b w:val="0"/>
        </w:rPr>
      </w:pPr>
    </w:p>
    <w:p w:rsidR="00FB2C16" w:rsidRDefault="00FB2C16" w:rsidP="00FB2C16">
      <w:pPr>
        <w:pStyle w:val="ResumeTitle"/>
        <w:spacing w:before="0"/>
        <w:rPr>
          <w:b w:val="0"/>
        </w:rPr>
      </w:pPr>
      <w:r w:rsidRPr="00562169">
        <w:rPr>
          <w:b w:val="0"/>
        </w:rPr>
        <w:t xml:space="preserve">Hardness Tester </w:t>
      </w:r>
    </w:p>
    <w:p w:rsidR="00FB2C16" w:rsidRDefault="00FB2C16" w:rsidP="00FB2C16">
      <w:pPr>
        <w:pStyle w:val="ResumeTitle"/>
        <w:spacing w:before="0"/>
        <w:rPr>
          <w:b w:val="0"/>
        </w:rPr>
      </w:pPr>
    </w:p>
    <w:p w:rsidR="00A67FDC" w:rsidRDefault="00A67FDC" w:rsidP="00A62607">
      <w:pPr>
        <w:pStyle w:val="ResumeSectionHeaders"/>
      </w:pPr>
    </w:p>
    <w:p w:rsidR="00A67FDC" w:rsidRDefault="00A67FDC" w:rsidP="00A62607">
      <w:pPr>
        <w:pStyle w:val="ResumeSectionHeaders"/>
      </w:pPr>
    </w:p>
    <w:sectPr w:rsidR="00A67FDC" w:rsidSect="006A2644">
      <w:headerReference w:type="default" r:id="rId13"/>
      <w:footerReference w:type="default" r:id="rId14"/>
      <w:pgSz w:w="12240" w:h="15840"/>
      <w:pgMar w:top="709" w:right="1152" w:bottom="864" w:left="1440" w:header="0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43C" w:rsidRDefault="00BD343C">
      <w:r>
        <w:separator/>
      </w:r>
    </w:p>
  </w:endnote>
  <w:endnote w:type="continuationSeparator" w:id="0">
    <w:p w:rsidR="00BD343C" w:rsidRDefault="00BD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826" w:rsidRDefault="00C16E39">
    <w:pPr>
      <w:pStyle w:val="Address"/>
    </w:pPr>
    <w:r>
      <w:rPr>
        <w:rStyle w:val="PageNumber"/>
        <w:szCs w:val="16"/>
      </w:rPr>
      <w:t xml:space="preserve">Shahzad Afzal </w:t>
    </w:r>
    <w:r w:rsidR="003B0890">
      <w:rPr>
        <w:rStyle w:val="PageNumber"/>
        <w:szCs w:val="16"/>
      </w:rPr>
      <w:t>r</w:t>
    </w:r>
    <w:r w:rsidR="00117C04">
      <w:rPr>
        <w:rStyle w:val="PageNumber"/>
        <w:szCs w:val="16"/>
      </w:rPr>
      <w:t>esume</w:t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  <w:t xml:space="preserve">Page </w:t>
    </w:r>
    <w:r w:rsidR="00D35107">
      <w:rPr>
        <w:rStyle w:val="PageNumber"/>
        <w:szCs w:val="16"/>
      </w:rPr>
      <w:fldChar w:fldCharType="begin"/>
    </w:r>
    <w:r w:rsidR="00117C04">
      <w:rPr>
        <w:rStyle w:val="PageNumber"/>
        <w:szCs w:val="16"/>
      </w:rPr>
      <w:instrText xml:space="preserve"> PAGE </w:instrText>
    </w:r>
    <w:r w:rsidR="00D35107">
      <w:rPr>
        <w:rStyle w:val="PageNumber"/>
        <w:szCs w:val="16"/>
      </w:rPr>
      <w:fldChar w:fldCharType="separate"/>
    </w:r>
    <w:r w:rsidR="00FB2C16">
      <w:rPr>
        <w:rStyle w:val="PageNumber"/>
        <w:noProof/>
        <w:szCs w:val="16"/>
      </w:rPr>
      <w:t>4</w:t>
    </w:r>
    <w:r w:rsidR="00D35107">
      <w:rPr>
        <w:rStyle w:val="PageNumber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43C" w:rsidRDefault="00BD343C">
      <w:r>
        <w:separator/>
      </w:r>
    </w:p>
  </w:footnote>
  <w:footnote w:type="continuationSeparator" w:id="0">
    <w:p w:rsidR="00BD343C" w:rsidRDefault="00BD3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3DCC"/>
    <w:multiLevelType w:val="hybridMultilevel"/>
    <w:tmpl w:val="244A8460"/>
    <w:lvl w:ilvl="0" w:tplc="CBB6A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99562E"/>
    <w:multiLevelType w:val="hybridMultilevel"/>
    <w:tmpl w:val="F43EB952"/>
    <w:lvl w:ilvl="0" w:tplc="C4826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B3E"/>
    <w:rsid w:val="00015637"/>
    <w:rsid w:val="00017EAA"/>
    <w:rsid w:val="0004173F"/>
    <w:rsid w:val="00042512"/>
    <w:rsid w:val="00045E5D"/>
    <w:rsid w:val="000537C1"/>
    <w:rsid w:val="00061E4E"/>
    <w:rsid w:val="00073AE9"/>
    <w:rsid w:val="00080038"/>
    <w:rsid w:val="000A4323"/>
    <w:rsid w:val="000B4854"/>
    <w:rsid w:val="000F524A"/>
    <w:rsid w:val="00107C0B"/>
    <w:rsid w:val="00117C04"/>
    <w:rsid w:val="00144880"/>
    <w:rsid w:val="00154568"/>
    <w:rsid w:val="0018223F"/>
    <w:rsid w:val="001B37DC"/>
    <w:rsid w:val="001D24FA"/>
    <w:rsid w:val="001E231E"/>
    <w:rsid w:val="001E4244"/>
    <w:rsid w:val="00221715"/>
    <w:rsid w:val="00236133"/>
    <w:rsid w:val="002453B3"/>
    <w:rsid w:val="00264DC3"/>
    <w:rsid w:val="00296D40"/>
    <w:rsid w:val="002A5661"/>
    <w:rsid w:val="002B5ABD"/>
    <w:rsid w:val="002C03DD"/>
    <w:rsid w:val="002E1CD5"/>
    <w:rsid w:val="002F0642"/>
    <w:rsid w:val="00302662"/>
    <w:rsid w:val="00310C0E"/>
    <w:rsid w:val="00343A95"/>
    <w:rsid w:val="00375EFB"/>
    <w:rsid w:val="00390D21"/>
    <w:rsid w:val="003B0890"/>
    <w:rsid w:val="003D64CE"/>
    <w:rsid w:val="003E6A2E"/>
    <w:rsid w:val="003F2309"/>
    <w:rsid w:val="00421F8B"/>
    <w:rsid w:val="0043732E"/>
    <w:rsid w:val="00443A71"/>
    <w:rsid w:val="00444333"/>
    <w:rsid w:val="00491A94"/>
    <w:rsid w:val="004A36FA"/>
    <w:rsid w:val="004E0776"/>
    <w:rsid w:val="004E2434"/>
    <w:rsid w:val="005012C7"/>
    <w:rsid w:val="00516763"/>
    <w:rsid w:val="00524249"/>
    <w:rsid w:val="005269F5"/>
    <w:rsid w:val="00562169"/>
    <w:rsid w:val="00576193"/>
    <w:rsid w:val="00592609"/>
    <w:rsid w:val="00597436"/>
    <w:rsid w:val="005A6FBF"/>
    <w:rsid w:val="005E5D56"/>
    <w:rsid w:val="005F0DE1"/>
    <w:rsid w:val="00600FDE"/>
    <w:rsid w:val="00621D80"/>
    <w:rsid w:val="00630789"/>
    <w:rsid w:val="00637C49"/>
    <w:rsid w:val="00664DDA"/>
    <w:rsid w:val="00684BB5"/>
    <w:rsid w:val="006A2644"/>
    <w:rsid w:val="006A6F51"/>
    <w:rsid w:val="006D3244"/>
    <w:rsid w:val="006D52D8"/>
    <w:rsid w:val="006F4CE4"/>
    <w:rsid w:val="006F600F"/>
    <w:rsid w:val="0071568B"/>
    <w:rsid w:val="00716420"/>
    <w:rsid w:val="0074140C"/>
    <w:rsid w:val="00742ED1"/>
    <w:rsid w:val="00752252"/>
    <w:rsid w:val="00753C70"/>
    <w:rsid w:val="00765B06"/>
    <w:rsid w:val="00765E72"/>
    <w:rsid w:val="00793839"/>
    <w:rsid w:val="007B3AA0"/>
    <w:rsid w:val="007B697D"/>
    <w:rsid w:val="007E6468"/>
    <w:rsid w:val="007F77A2"/>
    <w:rsid w:val="0080267F"/>
    <w:rsid w:val="00810F09"/>
    <w:rsid w:val="008176B8"/>
    <w:rsid w:val="00834DF8"/>
    <w:rsid w:val="0084672C"/>
    <w:rsid w:val="0086405C"/>
    <w:rsid w:val="00867375"/>
    <w:rsid w:val="008827AF"/>
    <w:rsid w:val="008E15B7"/>
    <w:rsid w:val="008E7D29"/>
    <w:rsid w:val="008F7DD5"/>
    <w:rsid w:val="00904B19"/>
    <w:rsid w:val="009153E7"/>
    <w:rsid w:val="009159CD"/>
    <w:rsid w:val="00932C19"/>
    <w:rsid w:val="0093459B"/>
    <w:rsid w:val="00942E29"/>
    <w:rsid w:val="00950275"/>
    <w:rsid w:val="0095185B"/>
    <w:rsid w:val="0095624D"/>
    <w:rsid w:val="0096181D"/>
    <w:rsid w:val="00980826"/>
    <w:rsid w:val="00997266"/>
    <w:rsid w:val="009C6BE3"/>
    <w:rsid w:val="009D0284"/>
    <w:rsid w:val="009E3E2D"/>
    <w:rsid w:val="009F247C"/>
    <w:rsid w:val="00A52707"/>
    <w:rsid w:val="00A62607"/>
    <w:rsid w:val="00A64C58"/>
    <w:rsid w:val="00A6569F"/>
    <w:rsid w:val="00A67FDC"/>
    <w:rsid w:val="00A95C2A"/>
    <w:rsid w:val="00AA352F"/>
    <w:rsid w:val="00AB5695"/>
    <w:rsid w:val="00AC1179"/>
    <w:rsid w:val="00B03AEE"/>
    <w:rsid w:val="00B04A4B"/>
    <w:rsid w:val="00B31717"/>
    <w:rsid w:val="00B51B1A"/>
    <w:rsid w:val="00B60BBC"/>
    <w:rsid w:val="00B60DEE"/>
    <w:rsid w:val="00BA3AC0"/>
    <w:rsid w:val="00BD343C"/>
    <w:rsid w:val="00BD7B3E"/>
    <w:rsid w:val="00BE3FCA"/>
    <w:rsid w:val="00BF5784"/>
    <w:rsid w:val="00C07B75"/>
    <w:rsid w:val="00C13B1A"/>
    <w:rsid w:val="00C16E39"/>
    <w:rsid w:val="00C17CC7"/>
    <w:rsid w:val="00C46231"/>
    <w:rsid w:val="00C80221"/>
    <w:rsid w:val="00C91C7E"/>
    <w:rsid w:val="00C9267F"/>
    <w:rsid w:val="00C94526"/>
    <w:rsid w:val="00CA494B"/>
    <w:rsid w:val="00CB15E1"/>
    <w:rsid w:val="00CB44DD"/>
    <w:rsid w:val="00CD3629"/>
    <w:rsid w:val="00CE60B6"/>
    <w:rsid w:val="00CF439B"/>
    <w:rsid w:val="00CF473D"/>
    <w:rsid w:val="00D13379"/>
    <w:rsid w:val="00D15C04"/>
    <w:rsid w:val="00D35107"/>
    <w:rsid w:val="00D91420"/>
    <w:rsid w:val="00D9599D"/>
    <w:rsid w:val="00DA33DF"/>
    <w:rsid w:val="00DB570F"/>
    <w:rsid w:val="00DE20B7"/>
    <w:rsid w:val="00E03F34"/>
    <w:rsid w:val="00E446FB"/>
    <w:rsid w:val="00E4479A"/>
    <w:rsid w:val="00E81AA7"/>
    <w:rsid w:val="00EA6050"/>
    <w:rsid w:val="00ED045D"/>
    <w:rsid w:val="00ED2158"/>
    <w:rsid w:val="00ED75D6"/>
    <w:rsid w:val="00EF5888"/>
    <w:rsid w:val="00F1153C"/>
    <w:rsid w:val="00F22EEC"/>
    <w:rsid w:val="00F2578C"/>
    <w:rsid w:val="00F349EC"/>
    <w:rsid w:val="00F41841"/>
    <w:rsid w:val="00F42C0C"/>
    <w:rsid w:val="00F756D4"/>
    <w:rsid w:val="00F833B6"/>
    <w:rsid w:val="00F92B9B"/>
    <w:rsid w:val="00FB2C16"/>
    <w:rsid w:val="00FD6FF5"/>
    <w:rsid w:val="00FD7B27"/>
    <w:rsid w:val="00FE4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C7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43732E"/>
  </w:style>
  <w:style w:type="table" w:styleId="TableGrid">
    <w:name w:val="Table Grid"/>
    <w:basedOn w:val="TableNormal"/>
    <w:uiPriority w:val="59"/>
    <w:rsid w:val="00997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C7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43732E"/>
  </w:style>
  <w:style w:type="table" w:styleId="TableGrid">
    <w:name w:val="Table Grid"/>
    <w:basedOn w:val="TableNormal"/>
    <w:uiPriority w:val="59"/>
    <w:rsid w:val="00997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shahzadagp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hzad%20Afzal\My%20Documents\Downloads\TS01038534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InstallAddIn" Type="http://schemas.openxmlformats.org/officeDocument/2006/relationships/image" Target="images/install_add_in_32x32.ico"/><Relationship Id="MonsterUpload" Type="http://schemas.openxmlformats.org/officeDocument/2006/relationships/image" Target="images/upload_32x32.ico"/><Relationship Id="careericon" Type="http://schemas.openxmlformats.org/officeDocument/2006/relationships/image" Target="images/career_center_32x32.ico"/><Relationship Id="MonsterLogo" Type="http://schemas.openxmlformats.org/officeDocument/2006/relationships/image" Target="images/monster_m_32x32.ico"/></Relationships>
</file>

<file path=customUI/customUI.xml><?xml version="1.0" encoding="utf-8"?>
<customUI xmlns="http://schemas.microsoft.com/office/2006/01/customui">
  <ribbon>
    <tabs>
      <tab id="TabMonster" label="Monster" insertBeforeMso="TabHome">
        <group id="MonsterAddInGroup" label="Install Add-In" getVisible="GetDownloadAddInEnabled">
          <button id="DownloadAddIn" label="Install Monster Resume Easy Submit" image="InstallAddIn" description="Install Monster Resume Easy Submit on this computer" screentip="Install Monster Resume Easy Submit on this computer" size="large" onAction="OnDownloadAddIn" getEnabled="GetDownloadAddInEnabled"/>
        </group>
        <group id="MonsterUploadGroup" label="Upload" getVisible="GetUploadResumeVisible">
          <button id="UploadResume" label="Upload Resume to Monster.com" image="MonsterUpload" description="Upload the current document to Monster.com" screentip="Upload the current document to Monster.com" size="large" onAction="OnUploadResume" getEnabled="GetUploadResumeVisible"/>
        </group>
        <group id="MonsterLinksGroup" label="Monster Links">
          <button id="OpenOpenMonster" label="Go to Monster.com" image="MonsterLogo" description="Open the Monster.com web site" screentip="Open the Monster.com web site" size="large" onAction="OnOpenMonster"/>
          <button id="OpenCareerCenter" label="Go to Office Online Career Center" image="careericon" description="Open the Office Online Career Center" screentip="Open the Office Online Career Center" size="large" onAction="OnOpenCareerCenter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TS010385345.dotm</Template>
  <TotalTime>0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5265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2014-10-03T09:40:00Z</dcterms:created>
  <dcterms:modified xsi:type="dcterms:W3CDTF">2015-10-15T05:40:00Z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