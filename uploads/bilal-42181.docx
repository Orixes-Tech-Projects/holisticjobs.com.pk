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BC" w:rsidRPr="00DF25EA" w:rsidRDefault="009C6B22" w:rsidP="009C6B22">
      <w:pPr>
        <w:pStyle w:val="ContactInfo"/>
        <w:jc w:val="left"/>
        <w:rPr>
          <w:b/>
          <w:i/>
          <w:color w:val="0070C0"/>
        </w:rPr>
      </w:pPr>
      <w:r>
        <w:rPr>
          <w:rFonts w:asciiTheme="majorHAnsi" w:hAnsiTheme="majorHAnsi"/>
          <w:b/>
          <w:i/>
          <w:sz w:val="20"/>
        </w:rPr>
        <w:br/>
      </w:r>
      <w:r w:rsidR="00E24787">
        <w:rPr>
          <w:rFonts w:asciiTheme="majorHAnsi" w:hAnsiTheme="majorHAnsi"/>
          <w:b/>
          <w:i/>
          <w:sz w:val="20"/>
        </w:rPr>
        <w:t xml:space="preserve">  </w:t>
      </w:r>
      <w:r>
        <w:rPr>
          <w:rFonts w:asciiTheme="majorHAnsi" w:hAnsiTheme="majorHAnsi"/>
          <w:b/>
          <w:i/>
          <w:noProof/>
          <w:sz w:val="20"/>
          <w:lang w:eastAsia="en-US"/>
        </w:rPr>
        <w:drawing>
          <wp:inline distT="0" distB="0" distL="0" distR="0">
            <wp:extent cx="1101986" cy="1371600"/>
            <wp:effectExtent l="19050" t="0" r="2914" b="0"/>
            <wp:docPr id="3" name="Picture 1" descr="C:\Users\huawei\Desktop\bia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wei\Desktop\bia pi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74" cy="137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i/>
          <w:sz w:val="20"/>
        </w:rPr>
        <w:br/>
        <w:t xml:space="preserve">                                                                                                                                                               </w:t>
      </w:r>
      <w:r w:rsidR="00504F8C">
        <w:rPr>
          <w:rFonts w:asciiTheme="majorHAnsi" w:hAnsiTheme="majorHAnsi"/>
          <w:b/>
          <w:i/>
          <w:sz w:val="20"/>
        </w:rPr>
        <w:t>Flat#1ground floor,waseem center,</w:t>
      </w:r>
      <w:r w:rsidR="00504F8C">
        <w:rPr>
          <w:rFonts w:asciiTheme="majorHAnsi" w:hAnsiTheme="majorHAnsi"/>
          <w:b/>
          <w:i/>
          <w:sz w:val="20"/>
        </w:rPr>
        <w:br/>
      </w:r>
      <w:r>
        <w:rPr>
          <w:rFonts w:asciiTheme="majorHAnsi" w:hAnsiTheme="majorHAnsi"/>
          <w:b/>
          <w:i/>
          <w:sz w:val="20"/>
        </w:rPr>
        <w:t xml:space="preserve">                                                                                                                                                                                  </w:t>
      </w:r>
      <w:r w:rsidR="00504F8C">
        <w:rPr>
          <w:rFonts w:asciiTheme="majorHAnsi" w:hAnsiTheme="majorHAnsi"/>
          <w:b/>
          <w:i/>
          <w:sz w:val="20"/>
        </w:rPr>
        <w:t>latifabad # 9,hyderabad</w:t>
      </w:r>
      <w:r w:rsidR="00504F8C">
        <w:rPr>
          <w:rFonts w:asciiTheme="majorHAnsi" w:hAnsiTheme="majorHAnsi"/>
          <w:b/>
          <w:i/>
          <w:sz w:val="20"/>
        </w:rPr>
        <w:br/>
      </w:r>
      <w:sdt>
        <w:sdtPr>
          <w:rPr>
            <w:b/>
            <w:i/>
            <w:color w:val="0070C0"/>
          </w:rPr>
          <w:alias w:val="Telephone"/>
          <w:tag w:val="Telephone"/>
          <w:id w:val="599758962"/>
          <w:placeholder>
            <w:docPart w:val="FC3AE06DE78D4B019E1FFF6AFC87378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>
            <w:rPr>
              <w:b/>
              <w:i/>
              <w:color w:val="0070C0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</w:t>
          </w:r>
          <w:r w:rsidR="00504F8C">
            <w:rPr>
              <w:b/>
              <w:i/>
              <w:color w:val="0070C0"/>
            </w:rPr>
            <w:t>03322923959</w:t>
          </w:r>
        </w:sdtContent>
      </w:sdt>
    </w:p>
    <w:sdt>
      <w:sdtPr>
        <w:rPr>
          <w:rStyle w:val="Emphasis"/>
          <w:b/>
          <w:i/>
          <w:color w:val="0070C0"/>
        </w:rPr>
        <w:alias w:val="Email"/>
        <w:tag w:val=""/>
        <w:id w:val="1889536063"/>
        <w:placeholder>
          <w:docPart w:val="DABF974218CE4EA8BB781A8E05B33A0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2C42BC" w:rsidRDefault="00504F8C">
          <w:pPr>
            <w:pStyle w:val="ContactInfo"/>
            <w:rPr>
              <w:rStyle w:val="Emphasis"/>
            </w:rPr>
          </w:pPr>
          <w:r>
            <w:rPr>
              <w:rStyle w:val="Emphasis"/>
              <w:b/>
              <w:i/>
              <w:color w:val="0070C0"/>
            </w:rPr>
            <w:t>Bilalmushtaq1@hotmail</w:t>
          </w:r>
          <w:r w:rsidR="00BD0A28" w:rsidRPr="00DF25EA">
            <w:rPr>
              <w:rStyle w:val="Emphasis"/>
              <w:b/>
              <w:i/>
              <w:color w:val="0070C0"/>
            </w:rPr>
            <w:t>.com</w:t>
          </w:r>
        </w:p>
      </w:sdtContent>
    </w:sdt>
    <w:p w:rsidR="002C42BC" w:rsidRPr="00DF25EA" w:rsidRDefault="00CB3052">
      <w:pPr>
        <w:pStyle w:val="Name"/>
        <w:rPr>
          <w:rFonts w:ascii="Copperplate Gothic Bold" w:hAnsi="Copperplate Gothic Bold"/>
        </w:rPr>
      </w:pPr>
      <w:sdt>
        <w:sdtPr>
          <w:rPr>
            <w:rFonts w:ascii="Copperplate Gothic Bold" w:hAnsi="Copperplate Gothic Bold"/>
            <w:color w:val="7E97AD" w:themeColor="accent1"/>
          </w:rPr>
          <w:alias w:val="Your Name"/>
          <w:tag w:val=""/>
          <w:id w:val="1197042864"/>
          <w:placeholder>
            <w:docPart w:val="E49FBD45685746E6A594F7BD8ED32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504F8C">
            <w:rPr>
              <w:rFonts w:ascii="Copperplate Gothic Bold" w:hAnsi="Copperplate Gothic Bold"/>
            </w:rPr>
            <w:t>m. bilal raza qadri</w:t>
          </w:r>
        </w:sdtContent>
      </w:sdt>
    </w:p>
    <w:tbl>
      <w:tblPr>
        <w:tblStyle w:val="ResumeTable"/>
        <w:tblW w:w="5000" w:type="pct"/>
        <w:tblLayout w:type="fixed"/>
        <w:tblLook w:val="04A0"/>
      </w:tblPr>
      <w:tblGrid>
        <w:gridCol w:w="1778"/>
        <w:gridCol w:w="472"/>
        <w:gridCol w:w="7830"/>
      </w:tblGrid>
      <w:tr w:rsidR="002C42BC" w:rsidTr="0096616D">
        <w:tc>
          <w:tcPr>
            <w:tcW w:w="1778" w:type="dxa"/>
          </w:tcPr>
          <w:p w:rsidR="002C42BC" w:rsidRPr="00DF25EA" w:rsidRDefault="00414819">
            <w:pPr>
              <w:pStyle w:val="Heading1"/>
              <w:rPr>
                <w:b/>
                <w:i/>
                <w:color w:val="002060"/>
                <w:sz w:val="22"/>
                <w:szCs w:val="22"/>
              </w:rPr>
            </w:pPr>
            <w:r w:rsidRPr="00DF25EA">
              <w:rPr>
                <w:b/>
                <w:i/>
                <w:color w:val="002060"/>
                <w:sz w:val="22"/>
                <w:szCs w:val="22"/>
              </w:rP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Pr="00DF25EA" w:rsidRDefault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To join a dynamic organization with a professional environment that offers Excellent opportunity in terms of career and rewards growth and thereby contributes to the success of organization</w:t>
            </w:r>
          </w:p>
        </w:tc>
      </w:tr>
      <w:tr w:rsidR="002C42BC" w:rsidTr="0096616D">
        <w:tc>
          <w:tcPr>
            <w:tcW w:w="1778" w:type="dxa"/>
          </w:tcPr>
          <w:p w:rsidR="002C42BC" w:rsidRPr="00DF25EA" w:rsidRDefault="00BD0A28">
            <w:pPr>
              <w:pStyle w:val="Heading1"/>
              <w:rPr>
                <w:b/>
                <w:i/>
                <w:color w:val="002060"/>
                <w:sz w:val="22"/>
                <w:szCs w:val="22"/>
              </w:rPr>
            </w:pPr>
            <w:r w:rsidRPr="00DF25EA">
              <w:rPr>
                <w:b/>
                <w:i/>
                <w:color w:val="002060"/>
                <w:sz w:val="22"/>
                <w:szCs w:val="22"/>
              </w:rPr>
              <w:t>personal information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BD0A28" w:rsidRPr="00DF25EA" w:rsidRDefault="00BD0A28" w:rsidP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 xml:space="preserve">Father’s name    :  </w:t>
            </w:r>
            <w:r w:rsidR="00504F8C">
              <w:rPr>
                <w:b/>
                <w:i/>
                <w:color w:val="auto"/>
              </w:rPr>
              <w:t>Mushtaq Ahmed</w:t>
            </w:r>
          </w:p>
          <w:p w:rsidR="00BD0A28" w:rsidRPr="00DF25EA" w:rsidRDefault="00BD0A28" w:rsidP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 xml:space="preserve">Surname              : </w:t>
            </w:r>
            <w:r w:rsidR="00C40F00" w:rsidRPr="00DF25EA">
              <w:rPr>
                <w:b/>
                <w:i/>
                <w:color w:val="auto"/>
              </w:rPr>
              <w:t xml:space="preserve">  </w:t>
            </w:r>
            <w:r w:rsidR="00504F8C">
              <w:rPr>
                <w:b/>
                <w:i/>
                <w:color w:val="auto"/>
              </w:rPr>
              <w:t>Meo</w:t>
            </w:r>
          </w:p>
          <w:p w:rsidR="00BD0A28" w:rsidRPr="00DF25EA" w:rsidRDefault="00BD0A28" w:rsidP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Religion               :   Islam</w:t>
            </w:r>
          </w:p>
          <w:p w:rsidR="00BD0A28" w:rsidRPr="00DF25EA" w:rsidRDefault="00BD0A28" w:rsidP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Nationality        :   Pakistani</w:t>
            </w:r>
          </w:p>
          <w:p w:rsidR="00BD0A28" w:rsidRPr="00DF25EA" w:rsidRDefault="00BD0A28" w:rsidP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Gender                : Male</w:t>
            </w:r>
          </w:p>
          <w:p w:rsidR="00BD0A28" w:rsidRPr="00DF25EA" w:rsidRDefault="00504F8C" w:rsidP="00BD0A28">
            <w:pPr>
              <w:pStyle w:val="ResumeTex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CNIC #                 :  41304-73</w:t>
            </w:r>
            <w:r w:rsidR="00C40F00" w:rsidRPr="00DF25EA">
              <w:rPr>
                <w:b/>
                <w:i/>
                <w:color w:val="auto"/>
              </w:rPr>
              <w:t>2</w:t>
            </w:r>
            <w:r>
              <w:rPr>
                <w:b/>
                <w:i/>
                <w:color w:val="auto"/>
              </w:rPr>
              <w:t>5</w:t>
            </w:r>
            <w:r w:rsidR="00C40F00" w:rsidRPr="00DF25EA">
              <w:rPr>
                <w:b/>
                <w:i/>
                <w:color w:val="auto"/>
              </w:rPr>
              <w:t>1</w:t>
            </w:r>
            <w:r>
              <w:rPr>
                <w:b/>
                <w:i/>
                <w:color w:val="auto"/>
              </w:rPr>
              <w:t>54-5</w:t>
            </w:r>
          </w:p>
          <w:p w:rsidR="00BD0A28" w:rsidRPr="00DF25EA" w:rsidRDefault="00504F8C" w:rsidP="00BD0A28">
            <w:pPr>
              <w:pStyle w:val="ResumeTex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Domicile             :  Hyderabad</w:t>
            </w:r>
          </w:p>
          <w:p w:rsidR="00BD0A28" w:rsidRPr="00DF25EA" w:rsidRDefault="00933DF0" w:rsidP="00BD0A28">
            <w:pPr>
              <w:pStyle w:val="ResumeTex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Marit</w:t>
            </w:r>
            <w:r w:rsidR="00BD0A28" w:rsidRPr="00DF25EA">
              <w:rPr>
                <w:b/>
                <w:i/>
                <w:color w:val="auto"/>
              </w:rPr>
              <w:t>al status  :  Single</w:t>
            </w:r>
          </w:p>
          <w:p w:rsidR="002C42BC" w:rsidRPr="00DF25EA" w:rsidRDefault="00504F8C" w:rsidP="00BD0A28">
            <w:pPr>
              <w:pStyle w:val="ResumeTex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Date of birth     : 14, september</w:t>
            </w:r>
            <w:r w:rsidR="00BD0A28" w:rsidRPr="00DF25EA">
              <w:rPr>
                <w:b/>
                <w:i/>
                <w:color w:val="auto"/>
              </w:rPr>
              <w:t>, 199</w:t>
            </w:r>
            <w:r>
              <w:rPr>
                <w:b/>
                <w:i/>
                <w:color w:val="auto"/>
              </w:rPr>
              <w:t>1</w:t>
            </w:r>
          </w:p>
        </w:tc>
      </w:tr>
      <w:tr w:rsidR="002C42BC" w:rsidTr="00932AA3">
        <w:trPr>
          <w:trHeight w:val="1403"/>
        </w:trPr>
        <w:tc>
          <w:tcPr>
            <w:tcW w:w="1778" w:type="dxa"/>
          </w:tcPr>
          <w:p w:rsidR="00234606" w:rsidRDefault="00414819" w:rsidP="00932AA3">
            <w:pPr>
              <w:pStyle w:val="Heading1"/>
              <w:jc w:val="left"/>
              <w:rPr>
                <w:b/>
                <w:i/>
                <w:color w:val="002060"/>
                <w:sz w:val="22"/>
                <w:szCs w:val="22"/>
              </w:rPr>
            </w:pPr>
            <w:r w:rsidRPr="00DF25EA">
              <w:rPr>
                <w:b/>
                <w:i/>
                <w:color w:val="002060"/>
                <w:sz w:val="22"/>
                <w:szCs w:val="22"/>
              </w:rPr>
              <w:t>Education</w:t>
            </w:r>
          </w:p>
          <w:p w:rsidR="00234606" w:rsidRDefault="00234606" w:rsidP="00234606"/>
          <w:p w:rsidR="002C42BC" w:rsidRPr="00234606" w:rsidRDefault="00234606" w:rsidP="00234606">
            <w:pPr>
              <w:pStyle w:val="Heading1"/>
              <w:rPr>
                <w:b/>
                <w:i/>
              </w:rPr>
            </w:pPr>
            <w:r w:rsidRPr="005C3E9E">
              <w:rPr>
                <w:b/>
                <w:i/>
                <w:color w:val="002060"/>
              </w:rPr>
              <w:t>key skills</w:t>
            </w:r>
            <w:r>
              <w:rPr>
                <w:b/>
                <w:i/>
              </w:rPr>
              <w:t xml:space="preserve">                .                     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96616D" w:rsidRPr="00932AA3" w:rsidRDefault="00932AA3" w:rsidP="0096616D">
            <w:pPr>
              <w:spacing w:before="0" w:after="0" w:line="360" w:lineRule="auto"/>
              <w:jc w:val="both"/>
              <w:rPr>
                <w:b/>
                <w:i/>
                <w:color w:val="auto"/>
              </w:rPr>
            </w:pPr>
            <w:bookmarkStart w:id="0" w:name="_GoBack"/>
            <w:bookmarkEnd w:id="0"/>
            <w:r w:rsidRPr="00932AA3">
              <w:rPr>
                <w:b/>
                <w:i/>
                <w:color w:val="auto"/>
              </w:rPr>
              <w:t xml:space="preserve">Matriculation            from BISE </w:t>
            </w:r>
            <w:r w:rsidR="00504F8C">
              <w:rPr>
                <w:b/>
                <w:i/>
                <w:color w:val="auto"/>
              </w:rPr>
              <w:t>Hyderabad</w:t>
            </w:r>
          </w:p>
          <w:p w:rsidR="00932AA3" w:rsidRPr="00932AA3" w:rsidRDefault="00932AA3" w:rsidP="0096616D">
            <w:pPr>
              <w:spacing w:before="0" w:after="0" w:line="360" w:lineRule="auto"/>
              <w:jc w:val="both"/>
              <w:rPr>
                <w:b/>
                <w:i/>
                <w:color w:val="auto"/>
              </w:rPr>
            </w:pPr>
            <w:r w:rsidRPr="00932AA3">
              <w:rPr>
                <w:b/>
                <w:i/>
                <w:color w:val="auto"/>
              </w:rPr>
              <w:t xml:space="preserve">Intermediate             from BISE </w:t>
            </w:r>
            <w:r w:rsidR="00504F8C">
              <w:rPr>
                <w:b/>
                <w:i/>
                <w:color w:val="auto"/>
              </w:rPr>
              <w:t>Hyderabad</w:t>
            </w:r>
          </w:p>
          <w:p w:rsidR="00932AA3" w:rsidRPr="00932AA3" w:rsidRDefault="00932AA3" w:rsidP="0096616D">
            <w:pPr>
              <w:spacing w:before="0" w:after="0" w:line="360" w:lineRule="auto"/>
              <w:jc w:val="both"/>
              <w:rPr>
                <w:b/>
                <w:i/>
                <w:color w:val="auto"/>
              </w:rPr>
            </w:pPr>
            <w:r w:rsidRPr="00932AA3">
              <w:rPr>
                <w:b/>
                <w:i/>
                <w:color w:val="auto"/>
              </w:rPr>
              <w:t>Pharm-D                     from University of Sindh Jamshoro</w:t>
            </w:r>
          </w:p>
          <w:p w:rsidR="002C42BC" w:rsidRPr="00234606" w:rsidRDefault="00234606" w:rsidP="00DF25EA">
            <w:pPr>
              <w:spacing w:before="0" w:after="0" w:line="360" w:lineRule="auto"/>
              <w:jc w:val="both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Ms office(power point,excel,ms word),internet browsing.</w:t>
            </w:r>
          </w:p>
        </w:tc>
      </w:tr>
      <w:tr w:rsidR="002C42BC" w:rsidTr="0096616D">
        <w:tc>
          <w:tcPr>
            <w:tcW w:w="1778" w:type="dxa"/>
          </w:tcPr>
          <w:p w:rsidR="002C42BC" w:rsidRPr="00DF25EA" w:rsidRDefault="00C40F00">
            <w:pPr>
              <w:pStyle w:val="Heading1"/>
              <w:rPr>
                <w:b/>
                <w:i/>
                <w:color w:val="002060"/>
                <w:sz w:val="22"/>
                <w:szCs w:val="22"/>
              </w:rPr>
            </w:pPr>
            <w:r w:rsidRPr="00DF25EA">
              <w:rPr>
                <w:b/>
                <w:i/>
                <w:color w:val="002060"/>
                <w:sz w:val="22"/>
                <w:szCs w:val="22"/>
              </w:rPr>
              <w:t>languages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Pr="00DF25EA" w:rsidRDefault="00C40F00" w:rsidP="00933DF0">
            <w:pPr>
              <w:pStyle w:val="ResumeText"/>
              <w:numPr>
                <w:ilvl w:val="0"/>
                <w:numId w:val="2"/>
              </w:numPr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Urdu</w:t>
            </w:r>
          </w:p>
          <w:p w:rsidR="00C40F00" w:rsidRPr="00DF25EA" w:rsidRDefault="00C40F00" w:rsidP="00933DF0">
            <w:pPr>
              <w:pStyle w:val="ResumeText"/>
              <w:numPr>
                <w:ilvl w:val="0"/>
                <w:numId w:val="2"/>
              </w:numPr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 xml:space="preserve">English </w:t>
            </w:r>
          </w:p>
          <w:p w:rsidR="00DF25EA" w:rsidRPr="00DF25EA" w:rsidRDefault="00DF25EA" w:rsidP="00933DF0">
            <w:pPr>
              <w:pStyle w:val="ResumeText"/>
              <w:numPr>
                <w:ilvl w:val="0"/>
                <w:numId w:val="2"/>
              </w:numPr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Sindhi</w:t>
            </w:r>
          </w:p>
        </w:tc>
      </w:tr>
      <w:tr w:rsidR="002C42BC" w:rsidTr="0096616D">
        <w:tc>
          <w:tcPr>
            <w:tcW w:w="1778" w:type="dxa"/>
          </w:tcPr>
          <w:p w:rsidR="002C42BC" w:rsidRPr="00DF25EA" w:rsidRDefault="00DF25EA" w:rsidP="00DF25EA">
            <w:pPr>
              <w:pStyle w:val="Heading1"/>
              <w:jc w:val="center"/>
              <w:rPr>
                <w:b/>
                <w:i/>
                <w:color w:val="002060"/>
                <w:sz w:val="22"/>
                <w:szCs w:val="22"/>
              </w:rPr>
            </w:pPr>
            <w:r w:rsidRPr="00DF25EA">
              <w:rPr>
                <w:b/>
                <w:i/>
                <w:color w:val="002060"/>
                <w:sz w:val="22"/>
                <w:szCs w:val="22"/>
              </w:rPr>
              <w:t>hobbies and interest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Pr="00DF25EA" w:rsidRDefault="00DF25EA" w:rsidP="00DF25EA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Reading books</w:t>
            </w:r>
            <w:r w:rsidR="009C6B22">
              <w:rPr>
                <w:b/>
                <w:i/>
                <w:color w:val="auto"/>
              </w:rPr>
              <w:t>,ph</w:t>
            </w:r>
            <w:r w:rsidR="00BC764E">
              <w:rPr>
                <w:b/>
                <w:i/>
                <w:color w:val="auto"/>
              </w:rPr>
              <w:t>otography</w:t>
            </w:r>
            <w:r w:rsidR="008F7486">
              <w:rPr>
                <w:b/>
                <w:i/>
                <w:color w:val="auto"/>
              </w:rPr>
              <w:t>,playing tenis, cricket.</w:t>
            </w:r>
          </w:p>
        </w:tc>
      </w:tr>
    </w:tbl>
    <w:p w:rsidR="002C42BC" w:rsidRDefault="002C42BC"/>
    <w:sectPr w:rsidR="002C42BC" w:rsidSect="00502507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2EF" w:rsidRDefault="000942EF">
      <w:pPr>
        <w:spacing w:before="0" w:after="0" w:line="240" w:lineRule="auto"/>
      </w:pPr>
      <w:r>
        <w:separator/>
      </w:r>
    </w:p>
  </w:endnote>
  <w:endnote w:type="continuationSeparator" w:id="1">
    <w:p w:rsidR="000942EF" w:rsidRDefault="000942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2BC" w:rsidRDefault="00414819">
    <w:pPr>
      <w:pStyle w:val="Footer"/>
    </w:pPr>
    <w:r>
      <w:t xml:space="preserve">Page </w:t>
    </w:r>
    <w:r w:rsidR="00CB3052">
      <w:fldChar w:fldCharType="begin"/>
    </w:r>
    <w:r>
      <w:instrText xml:space="preserve"> PAGE </w:instrText>
    </w:r>
    <w:r w:rsidR="00CB3052">
      <w:fldChar w:fldCharType="separate"/>
    </w:r>
    <w:r w:rsidR="00932AA3">
      <w:rPr>
        <w:noProof/>
      </w:rPr>
      <w:t>2</w:t>
    </w:r>
    <w:r w:rsidR="00CB305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2EF" w:rsidRDefault="000942EF">
      <w:pPr>
        <w:spacing w:before="0" w:after="0" w:line="240" w:lineRule="auto"/>
      </w:pPr>
      <w:r>
        <w:separator/>
      </w:r>
    </w:p>
  </w:footnote>
  <w:footnote w:type="continuationSeparator" w:id="1">
    <w:p w:rsidR="000942EF" w:rsidRDefault="000942E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F6E6F"/>
    <w:multiLevelType w:val="hybridMultilevel"/>
    <w:tmpl w:val="D71E46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42E84"/>
    <w:multiLevelType w:val="hybridMultilevel"/>
    <w:tmpl w:val="80D4C78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D0A28"/>
    <w:rsid w:val="000942EF"/>
    <w:rsid w:val="00234606"/>
    <w:rsid w:val="002346F6"/>
    <w:rsid w:val="002C42BC"/>
    <w:rsid w:val="00414819"/>
    <w:rsid w:val="00502507"/>
    <w:rsid w:val="00504F8C"/>
    <w:rsid w:val="005C3E9E"/>
    <w:rsid w:val="00653A40"/>
    <w:rsid w:val="007502FA"/>
    <w:rsid w:val="007A20EC"/>
    <w:rsid w:val="008A09A2"/>
    <w:rsid w:val="008F7486"/>
    <w:rsid w:val="00905E13"/>
    <w:rsid w:val="00932AA3"/>
    <w:rsid w:val="00933DF0"/>
    <w:rsid w:val="0096616D"/>
    <w:rsid w:val="00994E43"/>
    <w:rsid w:val="009B437F"/>
    <w:rsid w:val="009C6B22"/>
    <w:rsid w:val="00A36802"/>
    <w:rsid w:val="00BC764E"/>
    <w:rsid w:val="00BD0A28"/>
    <w:rsid w:val="00C0225A"/>
    <w:rsid w:val="00C40F00"/>
    <w:rsid w:val="00CB3052"/>
    <w:rsid w:val="00DF25EA"/>
    <w:rsid w:val="00E24787"/>
    <w:rsid w:val="00E75EBD"/>
    <w:rsid w:val="00FA678E"/>
    <w:rsid w:val="00FC2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07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502507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02507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5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5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5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5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5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5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5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50250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02507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502507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502507"/>
    <w:rPr>
      <w:kern w:val="20"/>
    </w:rPr>
  </w:style>
  <w:style w:type="paragraph" w:customStyle="1" w:styleId="ResumeText">
    <w:name w:val="Resume Text"/>
    <w:basedOn w:val="Normal"/>
    <w:qFormat/>
    <w:rsid w:val="00502507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502507"/>
    <w:rPr>
      <w:color w:val="808080"/>
    </w:rPr>
  </w:style>
  <w:style w:type="table" w:styleId="TableGrid">
    <w:name w:val="Table Grid"/>
    <w:basedOn w:val="TableNormal"/>
    <w:uiPriority w:val="59"/>
    <w:rsid w:val="00502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502507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50250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02507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507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507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507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50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507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50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502507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502507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502507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502507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502507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502507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502507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502507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502507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502507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502507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502507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502507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502507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3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7F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ia\AppData\Roaming\Microsoft\Templates\Basic%20resume%20(Timeless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3AE06DE78D4B019E1FFF6AFC87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033C3-A40C-4A86-8BC9-33149B950C59}"/>
      </w:docPartPr>
      <w:docPartBody>
        <w:p w:rsidR="00F23B7D" w:rsidRDefault="00684F84">
          <w:pPr>
            <w:pStyle w:val="FC3AE06DE78D4B019E1FFF6AFC87378A"/>
          </w:pPr>
          <w:r>
            <w:t>[Telephone]</w:t>
          </w:r>
        </w:p>
      </w:docPartBody>
    </w:docPart>
    <w:docPart>
      <w:docPartPr>
        <w:name w:val="DABF974218CE4EA8BB781A8E05B33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57869-C0F8-44BB-9614-D8057D8ED715}"/>
      </w:docPartPr>
      <w:docPartBody>
        <w:p w:rsidR="00F23B7D" w:rsidRDefault="00684F84">
          <w:pPr>
            <w:pStyle w:val="DABF974218CE4EA8BB781A8E05B33A0C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49FBD45685746E6A594F7BD8ED32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D391F-1C56-49F0-B296-93181908A281}"/>
      </w:docPartPr>
      <w:docPartBody>
        <w:p w:rsidR="00F23B7D" w:rsidRDefault="00684F84">
          <w:pPr>
            <w:pStyle w:val="E49FBD45685746E6A594F7BD8ED3230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C32D2"/>
    <w:rsid w:val="000B0DB4"/>
    <w:rsid w:val="002230AA"/>
    <w:rsid w:val="002C560A"/>
    <w:rsid w:val="00684F84"/>
    <w:rsid w:val="007730BB"/>
    <w:rsid w:val="009C32D2"/>
    <w:rsid w:val="00AD0A65"/>
    <w:rsid w:val="00B916A5"/>
    <w:rsid w:val="00E7002D"/>
    <w:rsid w:val="00F23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24CA640F5A4C0FB620E75D58CCD371">
    <w:name w:val="ED24CA640F5A4C0FB620E75D58CCD371"/>
    <w:rsid w:val="002C560A"/>
  </w:style>
  <w:style w:type="paragraph" w:customStyle="1" w:styleId="F06CE0B984674214B51F9889FA912EF2">
    <w:name w:val="F06CE0B984674214B51F9889FA912EF2"/>
    <w:rsid w:val="002C560A"/>
  </w:style>
  <w:style w:type="paragraph" w:customStyle="1" w:styleId="FC3AE06DE78D4B019E1FFF6AFC87378A">
    <w:name w:val="FC3AE06DE78D4B019E1FFF6AFC87378A"/>
    <w:rsid w:val="002C560A"/>
  </w:style>
  <w:style w:type="paragraph" w:customStyle="1" w:styleId="515272F0DD574ADBA6A17B7A95015ECE">
    <w:name w:val="515272F0DD574ADBA6A17B7A95015ECE"/>
    <w:rsid w:val="002C560A"/>
  </w:style>
  <w:style w:type="character" w:styleId="Emphasis">
    <w:name w:val="Emphasis"/>
    <w:basedOn w:val="DefaultParagraphFont"/>
    <w:uiPriority w:val="2"/>
    <w:unhideWhenUsed/>
    <w:qFormat/>
    <w:rsid w:val="002C560A"/>
    <w:rPr>
      <w:color w:val="4F81BD" w:themeColor="accent1"/>
    </w:rPr>
  </w:style>
  <w:style w:type="paragraph" w:customStyle="1" w:styleId="DABF974218CE4EA8BB781A8E05B33A0C">
    <w:name w:val="DABF974218CE4EA8BB781A8E05B33A0C"/>
    <w:rsid w:val="002C560A"/>
  </w:style>
  <w:style w:type="paragraph" w:customStyle="1" w:styleId="E49FBD45685746E6A594F7BD8ED32302">
    <w:name w:val="E49FBD45685746E6A594F7BD8ED32302"/>
    <w:rsid w:val="002C560A"/>
  </w:style>
  <w:style w:type="paragraph" w:customStyle="1" w:styleId="9EC6481E4AB0454BAAB2F94617670077">
    <w:name w:val="9EC6481E4AB0454BAAB2F94617670077"/>
    <w:rsid w:val="002C560A"/>
  </w:style>
  <w:style w:type="paragraph" w:customStyle="1" w:styleId="ResumeText">
    <w:name w:val="Resume Text"/>
    <w:basedOn w:val="Normal"/>
    <w:qFormat/>
    <w:rsid w:val="009C32D2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8B732483AAC245CC91CDAA0660CF9BF0">
    <w:name w:val="8B732483AAC245CC91CDAA0660CF9BF0"/>
    <w:rsid w:val="002C560A"/>
  </w:style>
  <w:style w:type="character" w:styleId="PlaceholderText">
    <w:name w:val="Placeholder Text"/>
    <w:basedOn w:val="DefaultParagraphFont"/>
    <w:uiPriority w:val="99"/>
    <w:semiHidden/>
    <w:rsid w:val="009C32D2"/>
    <w:rPr>
      <w:color w:val="808080"/>
    </w:rPr>
  </w:style>
  <w:style w:type="paragraph" w:customStyle="1" w:styleId="875E4A7DAE194F76A93F71E6D83EFABD">
    <w:name w:val="875E4A7DAE194F76A93F71E6D83EFABD"/>
    <w:rsid w:val="002C560A"/>
  </w:style>
  <w:style w:type="paragraph" w:customStyle="1" w:styleId="BDCA695C09CD47CBA98EA8D59A0FF752">
    <w:name w:val="BDCA695C09CD47CBA98EA8D59A0FF752"/>
    <w:rsid w:val="002C560A"/>
  </w:style>
  <w:style w:type="paragraph" w:customStyle="1" w:styleId="8F71D512CE2A4973859335E493EEDB00">
    <w:name w:val="8F71D512CE2A4973859335E493EEDB00"/>
    <w:rsid w:val="002C560A"/>
  </w:style>
  <w:style w:type="paragraph" w:customStyle="1" w:styleId="4186BF685F1D41A38DE1D44F3F2030E4">
    <w:name w:val="4186BF685F1D41A38DE1D44F3F2030E4"/>
    <w:rsid w:val="002C560A"/>
  </w:style>
  <w:style w:type="paragraph" w:customStyle="1" w:styleId="AD5D7B5BDE0A4AB4AA2E2BD5797E366D">
    <w:name w:val="AD5D7B5BDE0A4AB4AA2E2BD5797E366D"/>
    <w:rsid w:val="002C560A"/>
  </w:style>
  <w:style w:type="paragraph" w:customStyle="1" w:styleId="21FB534FAA64412F80EE2A90368B5008">
    <w:name w:val="21FB534FAA64412F80EE2A90368B5008"/>
    <w:rsid w:val="002C560A"/>
  </w:style>
  <w:style w:type="paragraph" w:customStyle="1" w:styleId="8872C15EC27D43E8AB72CE9590FB0760">
    <w:name w:val="8872C15EC27D43E8AB72CE9590FB0760"/>
    <w:rsid w:val="002C560A"/>
  </w:style>
  <w:style w:type="paragraph" w:customStyle="1" w:styleId="9EA74729BAEB4E18B2E017F82639137D">
    <w:name w:val="9EA74729BAEB4E18B2E017F82639137D"/>
    <w:rsid w:val="002C560A"/>
  </w:style>
  <w:style w:type="paragraph" w:customStyle="1" w:styleId="5D353857184F4D878C4373BA9D507C27">
    <w:name w:val="5D353857184F4D878C4373BA9D507C27"/>
    <w:rsid w:val="002C560A"/>
  </w:style>
  <w:style w:type="paragraph" w:customStyle="1" w:styleId="26C0F783691347FDABF0513B6D61C7A8">
    <w:name w:val="26C0F783691347FDABF0513B6D61C7A8"/>
    <w:rsid w:val="002C560A"/>
  </w:style>
  <w:style w:type="paragraph" w:customStyle="1" w:styleId="84C22A957F86497DBB0E1CFC3535ECBB">
    <w:name w:val="84C22A957F86497DBB0E1CFC3535ECBB"/>
    <w:rsid w:val="002C560A"/>
  </w:style>
  <w:style w:type="paragraph" w:customStyle="1" w:styleId="5755F251972D4776A684E6A929D1A5EB">
    <w:name w:val="5755F251972D4776A684E6A929D1A5EB"/>
    <w:rsid w:val="009C32D2"/>
  </w:style>
  <w:style w:type="paragraph" w:customStyle="1" w:styleId="039FDADB96D34D998EE56F976158B45D">
    <w:name w:val="039FDADB96D34D998EE56F976158B45D"/>
    <w:rsid w:val="009C32D2"/>
  </w:style>
  <w:style w:type="paragraph" w:customStyle="1" w:styleId="BE3AF3E13E654B0A820A9C36EAABBDCB">
    <w:name w:val="BE3AF3E13E654B0A820A9C36EAABBDCB"/>
    <w:rsid w:val="009C32D2"/>
  </w:style>
  <w:style w:type="paragraph" w:customStyle="1" w:styleId="91D68C0AEEB74626BF9E69AA2A7230B6">
    <w:name w:val="91D68C0AEEB74626BF9E69AA2A7230B6"/>
    <w:rsid w:val="009C32D2"/>
  </w:style>
  <w:style w:type="paragraph" w:customStyle="1" w:styleId="A0AB80040A774267915368928940DD12">
    <w:name w:val="A0AB80040A774267915368928940DD12"/>
    <w:rsid w:val="009C32D2"/>
  </w:style>
  <w:style w:type="paragraph" w:customStyle="1" w:styleId="6AAF3D08DC47436A9B7A78E6A28AC077">
    <w:name w:val="6AAF3D08DC47436A9B7A78E6A28AC077"/>
    <w:rsid w:val="009C32D2"/>
  </w:style>
  <w:style w:type="paragraph" w:customStyle="1" w:styleId="F09CFBD61D4A4E1F9B1D0BBE6AF207A2">
    <w:name w:val="F09CFBD61D4A4E1F9B1D0BBE6AF207A2"/>
    <w:rsid w:val="009C32D2"/>
  </w:style>
  <w:style w:type="paragraph" w:customStyle="1" w:styleId="5B4D54CA96DC4CA6A8F633EA9D46D090">
    <w:name w:val="5B4D54CA96DC4CA6A8F633EA9D46D090"/>
    <w:rsid w:val="009C32D2"/>
  </w:style>
  <w:style w:type="paragraph" w:customStyle="1" w:styleId="FA730F13BB6A4D48A1CA818D0977EC1B">
    <w:name w:val="FA730F13BB6A4D48A1CA818D0977EC1B"/>
    <w:rsid w:val="009C32D2"/>
  </w:style>
  <w:style w:type="paragraph" w:customStyle="1" w:styleId="0379C013CD8D40CCB2656987B2C97501">
    <w:name w:val="0379C013CD8D40CCB2656987B2C97501"/>
    <w:rsid w:val="009C32D2"/>
  </w:style>
  <w:style w:type="paragraph" w:customStyle="1" w:styleId="F0A88E83963B446AAD20ADEC707A18F8">
    <w:name w:val="F0A88E83963B446AAD20ADEC707A18F8"/>
    <w:rsid w:val="009C32D2"/>
  </w:style>
  <w:style w:type="paragraph" w:customStyle="1" w:styleId="7656D1422DBF4C8F83220B541B690DE2">
    <w:name w:val="7656D1422DBF4C8F83220B541B690DE2"/>
    <w:rsid w:val="009C32D2"/>
  </w:style>
  <w:style w:type="paragraph" w:customStyle="1" w:styleId="31392D1C996F4E018694D0F1721FB6D0">
    <w:name w:val="31392D1C996F4E018694D0F1721FB6D0"/>
    <w:rsid w:val="009C32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House # 171 block A unit # 5</CompanyAddress>
  <CompanyPhone>                                                                                                                                                                                                                                 03322923959</CompanyPhone>
  <CompanyFax/>
  <CompanyEmail>Bilalmushtaq1@hotmail.com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design)(2)</Template>
  <TotalTime>90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bilal raza qadri</dc:creator>
  <cp:keywords/>
  <cp:lastModifiedBy>huawei</cp:lastModifiedBy>
  <cp:revision>14</cp:revision>
  <dcterms:created xsi:type="dcterms:W3CDTF">2015-12-07T12:19:00Z</dcterms:created>
  <dcterms:modified xsi:type="dcterms:W3CDTF">2016-01-27T15:20:00Z</dcterms:modified>
  <cp:category>Latifabad Hyderabad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