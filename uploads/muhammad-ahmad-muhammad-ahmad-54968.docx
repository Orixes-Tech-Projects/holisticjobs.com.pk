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3B" w:rsidRPr="00FF3E67" w:rsidRDefault="00E223E7">
      <w:pPr>
        <w:tabs>
          <w:tab w:val="left" w:pos="22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 w:rsidR="00151AE0">
        <w:rPr>
          <w:rFonts w:ascii="Times New Roman" w:hAnsi="Times New Roman" w:cs="Times New Roman"/>
        </w:rP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rPr>
          <w:rFonts w:ascii="Times New Roman" w:hAnsi="Times New Roman" w:cs="Times New Roman"/>
        </w:rPr>
        <w:alias w:val="Resume Name"/>
        <w:tag w:val="Resume Name"/>
        <w:id w:val="782665251"/>
        <w:placeholder>
          <w:docPart w:val="B01A51A6F61043FB9087579C774E3854"/>
        </w:placeholder>
        <w:docPartList>
          <w:docPartGallery w:val="Quick Parts"/>
          <w:docPartCategory w:val=" Resume Name"/>
        </w:docPartList>
      </w:sdtPr>
      <w:sdtContent>
        <w:p w:rsidR="00180C95" w:rsidRPr="00FF3E67" w:rsidRDefault="00180C95" w:rsidP="00CC3578">
          <w:pPr>
            <w:spacing w:line="360" w:lineRule="auto"/>
            <w:rPr>
              <w:rFonts w:ascii="Times New Roman" w:hAnsi="Times New Roman" w:cs="Times New Roman"/>
            </w:rPr>
          </w:pPr>
        </w:p>
        <w:tbl>
          <w:tblPr>
            <w:tblStyle w:val="TableGrid"/>
            <w:tblW w:w="5015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590"/>
            <w:gridCol w:w="3737"/>
          </w:tblGrid>
          <w:tr w:rsidR="00180C95" w:rsidRPr="00FF3E67" w:rsidTr="00CC3578">
            <w:trPr>
              <w:trHeight w:val="2112"/>
              <w:jc w:val="center"/>
            </w:trPr>
            <w:tc>
              <w:tcPr>
                <w:tcW w:w="6589" w:type="dxa"/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b/>
                    <w:color w:val="213F43" w:themeColor="accent2" w:themeShade="80"/>
                    <w:sz w:val="32"/>
                    <w:szCs w:val="32"/>
                  </w:rPr>
                  <w:id w:val="811067882"/>
                  <w:placeholder>
                    <w:docPart w:val="965EC58F2A5742F9A063825C9AA559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80C95" w:rsidRPr="00FF3E67" w:rsidRDefault="008D40F9" w:rsidP="00CC3578">
                    <w:pPr>
                      <w:spacing w:line="360" w:lineRule="auto"/>
                      <w:rPr>
                        <w:rFonts w:ascii="Times New Roman" w:hAnsi="Times New Roman" w:cs="Times New Roman"/>
                        <w:b/>
                        <w:color w:val="213F43" w:themeColor="accent2" w:themeShade="80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213F43" w:themeColor="accent2" w:themeShade="80"/>
                        <w:sz w:val="32"/>
                        <w:szCs w:val="32"/>
                      </w:rPr>
                      <w:t>Muhammad Ahma</w:t>
                    </w:r>
                    <w:r w:rsidR="00180C95" w:rsidRPr="00FF3E67">
                      <w:rPr>
                        <w:rFonts w:ascii="Times New Roman" w:hAnsi="Times New Roman" w:cs="Times New Roman"/>
                        <w:b/>
                        <w:color w:val="213F43" w:themeColor="accent2" w:themeShade="80"/>
                        <w:sz w:val="32"/>
                        <w:szCs w:val="32"/>
                      </w:rPr>
                      <w:t>d</w:t>
                    </w:r>
                  </w:p>
                </w:sdtContent>
              </w:sdt>
              <w:p w:rsidR="00180C95" w:rsidRPr="00FF3E67" w:rsidRDefault="00180C95" w:rsidP="00CC3578">
                <w:pPr>
                  <w:spacing w:line="360" w:lineRule="auto"/>
                  <w:rPr>
                    <w:rFonts w:ascii="Times New Roman" w:hAnsi="Times New Roman" w:cs="Times New Roman"/>
                    <w:color w:val="424456" w:themeColor="text2"/>
                  </w:rPr>
                </w:pP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>Old Grass Mandi Muzaffargarh</w:t>
                </w:r>
                <w:r w:rsidR="00171212">
                  <w:rPr>
                    <w:rFonts w:ascii="Times New Roman" w:hAnsi="Times New Roman" w:cs="Times New Roman"/>
                    <w:color w:val="424456" w:themeColor="text2"/>
                  </w:rPr>
                  <w:t>.</w:t>
                </w: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 xml:space="preserve"> </w:t>
                </w:r>
              </w:p>
              <w:p w:rsidR="00180C95" w:rsidRPr="00FF3E67" w:rsidRDefault="00CC3578" w:rsidP="00CC3578">
                <w:pPr>
                  <w:spacing w:line="360" w:lineRule="auto"/>
                  <w:rPr>
                    <w:rFonts w:ascii="Times New Roman" w:hAnsi="Times New Roman" w:cs="Times New Roman"/>
                    <w:color w:val="424456" w:themeColor="text2"/>
                  </w:rPr>
                </w:pP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 xml:space="preserve">Mobile </w:t>
                </w:r>
                <w:r w:rsidR="008D40F9">
                  <w:rPr>
                    <w:rFonts w:ascii="Times New Roman" w:hAnsi="Times New Roman" w:cs="Times New Roman"/>
                    <w:color w:val="424456" w:themeColor="text2"/>
                  </w:rPr>
                  <w:t xml:space="preserve">No     </w:t>
                </w: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 xml:space="preserve">: </w:t>
                </w:r>
                <w:r w:rsidR="00AF5CBC">
                  <w:rPr>
                    <w:rFonts w:ascii="Times New Roman" w:hAnsi="Times New Roman" w:cs="Times New Roman"/>
                    <w:color w:val="424456" w:themeColor="text2"/>
                  </w:rPr>
                  <w:t xml:space="preserve"> </w:t>
                </w:r>
                <w:r w:rsidR="00342621" w:rsidRPr="00FF3E67">
                  <w:rPr>
                    <w:rFonts w:ascii="Times New Roman" w:hAnsi="Times New Roman" w:cs="Times New Roman"/>
                    <w:color w:val="424456" w:themeColor="text2"/>
                  </w:rPr>
                  <w:t>0300-2921153</w:t>
                </w:r>
              </w:p>
              <w:p w:rsidR="00180C95" w:rsidRDefault="00CC3578" w:rsidP="00CC3578">
                <w:pPr>
                  <w:spacing w:line="360" w:lineRule="auto"/>
                  <w:rPr>
                    <w:rFonts w:ascii="Times New Roman" w:hAnsi="Times New Roman" w:cs="Times New Roman"/>
                    <w:color w:val="424456" w:themeColor="text2"/>
                  </w:rPr>
                </w:pP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>Email</w:t>
                </w:r>
                <w:r w:rsidR="008D40F9">
                  <w:rPr>
                    <w:rFonts w:ascii="Times New Roman" w:hAnsi="Times New Roman" w:cs="Times New Roman"/>
                    <w:color w:val="424456" w:themeColor="text2"/>
                  </w:rPr>
                  <w:t xml:space="preserve">             </w:t>
                </w: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 xml:space="preserve">: </w:t>
                </w:r>
                <w:r w:rsidR="008D40F9">
                  <w:rPr>
                    <w:rFonts w:ascii="Times New Roman" w:hAnsi="Times New Roman" w:cs="Times New Roman"/>
                    <w:color w:val="424456" w:themeColor="text2"/>
                  </w:rPr>
                  <w:t xml:space="preserve"> </w:t>
                </w:r>
                <w:hyperlink r:id="rId9" w:history="1">
                  <w:r w:rsidR="008D40F9" w:rsidRPr="00670BFF">
                    <w:rPr>
                      <w:rStyle w:val="Hyperlink"/>
                      <w:rFonts w:ascii="Times New Roman" w:hAnsi="Times New Roman" w:cs="Times New Roman"/>
                    </w:rPr>
                    <w:t>ahmedfreedileo@gmail.com</w:t>
                  </w:r>
                </w:hyperlink>
              </w:p>
              <w:p w:rsidR="00FF3E67" w:rsidRPr="00FF3E67" w:rsidRDefault="00FF3E67" w:rsidP="00FF3E67">
                <w:pPr>
                  <w:spacing w:line="360" w:lineRule="auto"/>
                  <w:rPr>
                    <w:rFonts w:ascii="Times New Roman" w:hAnsi="Times New Roman" w:cs="Times New Roman"/>
                    <w:color w:val="424456" w:themeColor="text2"/>
                  </w:rPr>
                </w:pP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>Date of birth</w:t>
                </w:r>
                <w:r w:rsidR="008D40F9">
                  <w:rPr>
                    <w:rFonts w:ascii="Times New Roman" w:hAnsi="Times New Roman" w:cs="Times New Roman"/>
                    <w:color w:val="424456" w:themeColor="text2"/>
                  </w:rPr>
                  <w:t xml:space="preserve">  </w:t>
                </w: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>:</w:t>
                </w:r>
                <w:r w:rsidR="008D40F9">
                  <w:rPr>
                    <w:rFonts w:ascii="Times New Roman" w:hAnsi="Times New Roman" w:cs="Times New Roman"/>
                    <w:color w:val="424456" w:themeColor="text2"/>
                  </w:rPr>
                  <w:t xml:space="preserve"> </w:t>
                </w: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 xml:space="preserve"> 31-</w:t>
                </w:r>
                <w:r w:rsidR="0033196B">
                  <w:rPr>
                    <w:rFonts w:ascii="Times New Roman" w:hAnsi="Times New Roman" w:cs="Times New Roman"/>
                    <w:color w:val="424456" w:themeColor="text2"/>
                  </w:rPr>
                  <w:t xml:space="preserve"> </w:t>
                </w: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>07</w:t>
                </w:r>
                <w:r w:rsidR="0033196B">
                  <w:rPr>
                    <w:rFonts w:ascii="Times New Roman" w:hAnsi="Times New Roman" w:cs="Times New Roman"/>
                    <w:color w:val="424456" w:themeColor="text2"/>
                  </w:rPr>
                  <w:t>-</w:t>
                </w:r>
                <w:r w:rsidRPr="00FF3E67">
                  <w:rPr>
                    <w:rFonts w:ascii="Times New Roman" w:hAnsi="Times New Roman" w:cs="Times New Roman"/>
                    <w:color w:val="424456" w:themeColor="text2"/>
                  </w:rPr>
                  <w:t>1989</w:t>
                </w:r>
              </w:p>
              <w:p w:rsidR="00FF3E67" w:rsidRPr="00FF3E67" w:rsidRDefault="00FF3E67" w:rsidP="00CC3578">
                <w:pPr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3737" w:type="dxa"/>
                <w:tcBorders>
                  <w:left w:val="nil"/>
                </w:tcBorders>
                <w:shd w:val="clear" w:color="auto" w:fill="auto"/>
              </w:tcPr>
              <w:p w:rsidR="00180C95" w:rsidRPr="00FF3E67" w:rsidRDefault="00180C95" w:rsidP="00CC3578">
                <w:pPr>
                  <w:spacing w:line="360" w:lineRule="auto"/>
                  <w:ind w:left="1170"/>
                  <w:rPr>
                    <w:rFonts w:ascii="Times New Roman" w:hAnsi="Times New Roman" w:cs="Times New Roman"/>
                    <w:color w:val="4F271C"/>
                    <w:sz w:val="32"/>
                    <w:szCs w:val="32"/>
                  </w:rPr>
                </w:pPr>
                <w:r w:rsidRPr="00FF3E67">
                  <w:rPr>
                    <w:rFonts w:ascii="Times New Roman" w:hAnsi="Times New Roman" w:cs="Times New Roman"/>
                    <w:noProof/>
                    <w:color w:val="4F271C"/>
                    <w:sz w:val="32"/>
                    <w:szCs w:val="32"/>
                    <w:lang w:eastAsia="en-US"/>
                  </w:rPr>
                  <w:drawing>
                    <wp:inline distT="0" distB="0" distL="0" distR="0">
                      <wp:extent cx="1224221" cy="1555750"/>
                      <wp:effectExtent l="19050" t="0" r="0" b="0"/>
                      <wp:docPr id="2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0" y="0"/>
                                <a:ext cx="1224221" cy="15557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4263B" w:rsidRPr="00FF3E67" w:rsidRDefault="00E223E7">
          <w:pPr>
            <w:tabs>
              <w:tab w:val="left" w:pos="2266"/>
            </w:tabs>
            <w:rPr>
              <w:rFonts w:ascii="Times New Roman" w:hAnsi="Times New Roman" w:cs="Times New Roman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31"/>
        <w:gridCol w:w="8065"/>
      </w:tblGrid>
      <w:tr w:rsidR="00B4263B" w:rsidRPr="00FF3E67" w:rsidTr="00CC2F1C">
        <w:trPr>
          <w:jc w:val="center"/>
        </w:trPr>
        <w:tc>
          <w:tcPr>
            <w:tcW w:w="2231" w:type="dxa"/>
            <w:shd w:val="clear" w:color="auto" w:fill="auto"/>
          </w:tcPr>
          <w:p w:rsidR="00B4263B" w:rsidRPr="00FF3E67" w:rsidRDefault="00AB6433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FF3E67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8065" w:type="dxa"/>
            <w:shd w:val="clear" w:color="auto" w:fill="auto"/>
          </w:tcPr>
          <w:p w:rsidR="00B4263B" w:rsidRPr="008D40F9" w:rsidRDefault="008D749C">
            <w:pPr>
              <w:rPr>
                <w:rFonts w:ascii="Times New Roman" w:hAnsi="Times New Roman" w:cs="Times New Roman"/>
                <w:color w:val="424456" w:themeColor="text2"/>
              </w:rPr>
            </w:pPr>
            <w:r w:rsidRPr="008D40F9">
              <w:rPr>
                <w:rFonts w:ascii="Times New Roman" w:hAnsi="Times New Roman" w:cs="Times New Roman"/>
                <w:color w:val="000000" w:themeColor="text1"/>
              </w:rPr>
              <w:t>To enhance my knowledge, to improve my skills by working in a team as an effective part of challenging environment and pursue a dynamic career in a Organization.</w:t>
            </w:r>
          </w:p>
          <w:p w:rsidR="00B4263B" w:rsidRPr="00FF3E67" w:rsidRDefault="00B4263B">
            <w:pPr>
              <w:ind w:firstLine="720"/>
              <w:rPr>
                <w:rFonts w:ascii="Times New Roman" w:hAnsi="Times New Roman" w:cs="Times New Roman"/>
                <w:b/>
                <w:color w:val="438086" w:themeColor="accent2"/>
              </w:rPr>
            </w:pPr>
          </w:p>
        </w:tc>
      </w:tr>
      <w:tr w:rsidR="00B4263B" w:rsidRPr="00FF3E67" w:rsidTr="00CC2F1C">
        <w:trPr>
          <w:jc w:val="center"/>
        </w:trPr>
        <w:tc>
          <w:tcPr>
            <w:tcW w:w="2231" w:type="dxa"/>
            <w:tcBorders>
              <w:top w:val="nil"/>
            </w:tcBorders>
            <w:shd w:val="clear" w:color="auto" w:fill="auto"/>
          </w:tcPr>
          <w:p w:rsidR="00B4263B" w:rsidRPr="00FF3E67" w:rsidRDefault="00B4263B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</w:tc>
        <w:tc>
          <w:tcPr>
            <w:tcW w:w="8065" w:type="dxa"/>
            <w:tcBorders>
              <w:top w:val="nil"/>
            </w:tcBorders>
            <w:shd w:val="clear" w:color="auto" w:fill="auto"/>
          </w:tcPr>
          <w:p w:rsidR="00B4263B" w:rsidRPr="00FF3E67" w:rsidRDefault="00B4263B">
            <w:pPr>
              <w:rPr>
                <w:rFonts w:ascii="Times New Roman" w:hAnsi="Times New Roman" w:cs="Times New Roman"/>
                <w:color w:val="424456" w:themeColor="text2"/>
              </w:rPr>
            </w:pPr>
          </w:p>
        </w:tc>
      </w:tr>
      <w:tr w:rsidR="00B4263B" w:rsidRPr="00FF3E67" w:rsidTr="00CC2F1C">
        <w:trPr>
          <w:jc w:val="center"/>
        </w:trPr>
        <w:tc>
          <w:tcPr>
            <w:tcW w:w="2231" w:type="dxa"/>
            <w:shd w:val="clear" w:color="auto" w:fill="auto"/>
          </w:tcPr>
          <w:p w:rsidR="00B4263B" w:rsidRPr="00FF3E67" w:rsidRDefault="00AB6433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FF3E67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8065" w:type="dxa"/>
            <w:shd w:val="clear" w:color="auto" w:fill="auto"/>
          </w:tcPr>
          <w:p w:rsidR="00CC2F1C" w:rsidRPr="00AB2DDA" w:rsidRDefault="00CC2F1C" w:rsidP="00CC2F1C">
            <w:pPr>
              <w:pStyle w:val="Subsection"/>
              <w:framePr w:wrap="around"/>
              <w:rPr>
                <w:rFonts w:ascii="Times New Roman" w:hAnsi="Times New Roman" w:cs="Times New Roman"/>
                <w:color w:val="auto"/>
              </w:rPr>
            </w:pPr>
            <w:r w:rsidRPr="00AB2DDA">
              <w:rPr>
                <w:rFonts w:ascii="Times New Roman" w:hAnsi="Times New Roman" w:cs="Times New Roman"/>
                <w:color w:val="auto"/>
              </w:rPr>
              <w:t xml:space="preserve">Pharm-D 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(</w:t>
            </w:r>
            <w:r w:rsidRPr="00AB2DDA">
              <w:rPr>
                <w:rFonts w:ascii="Times New Roman" w:hAnsi="Times New Roman" w:cs="Times New Roman"/>
                <w:color w:val="auto"/>
              </w:rPr>
              <w:t>2009-2014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)</w:t>
            </w:r>
          </w:p>
          <w:p w:rsidR="00CC2F1C" w:rsidRPr="008D40F9" w:rsidRDefault="00CC2F1C" w:rsidP="00CC2F1C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  <w:color w:val="auto"/>
              </w:rPr>
              <w:t>Bahauddin</w:t>
            </w:r>
            <w:r w:rsidRPr="008D40F9">
              <w:rPr>
                <w:rFonts w:ascii="Times New Roman" w:hAnsi="Times New Roman" w:cs="Times New Roman"/>
              </w:rPr>
              <w:t xml:space="preserve"> Zakaria University Multan</w:t>
            </w:r>
            <w:r w:rsidR="00DF2584">
              <w:rPr>
                <w:rFonts w:ascii="Times New Roman" w:hAnsi="Times New Roman" w:cs="Times New Roman"/>
              </w:rPr>
              <w:t>.</w:t>
            </w:r>
          </w:p>
          <w:p w:rsidR="00CC2F1C" w:rsidRPr="00AB2DDA" w:rsidRDefault="00CC2F1C" w:rsidP="00CC2F1C">
            <w:pPr>
              <w:pStyle w:val="Subsection"/>
              <w:framePr w:wrap="around"/>
              <w:rPr>
                <w:rFonts w:ascii="Times New Roman" w:hAnsi="Times New Roman" w:cs="Times New Roman"/>
                <w:color w:val="auto"/>
              </w:rPr>
            </w:pPr>
            <w:r w:rsidRPr="00AB2DDA">
              <w:rPr>
                <w:rFonts w:ascii="Times New Roman" w:hAnsi="Times New Roman" w:cs="Times New Roman"/>
                <w:color w:val="auto"/>
              </w:rPr>
              <w:t xml:space="preserve">Bsc 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(</w:t>
            </w:r>
            <w:r w:rsidRPr="00AB2DDA">
              <w:rPr>
                <w:rFonts w:ascii="Times New Roman" w:hAnsi="Times New Roman" w:cs="Times New Roman"/>
                <w:color w:val="auto"/>
              </w:rPr>
              <w:t>2007-2009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)</w:t>
            </w:r>
          </w:p>
          <w:p w:rsidR="00CC2F1C" w:rsidRPr="008D40F9" w:rsidRDefault="00CC2F1C" w:rsidP="00CC2F1C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</w:rPr>
              <w:t>Bahauddin Zakaria University Multan</w:t>
            </w:r>
            <w:r w:rsidR="00DF2584">
              <w:rPr>
                <w:rFonts w:ascii="Times New Roman" w:hAnsi="Times New Roman" w:cs="Times New Roman"/>
              </w:rPr>
              <w:t>.</w:t>
            </w:r>
          </w:p>
          <w:p w:rsidR="00CC2F1C" w:rsidRPr="00AB2DDA" w:rsidRDefault="00CC2F1C" w:rsidP="00CC2F1C">
            <w:pPr>
              <w:pStyle w:val="Subsection"/>
              <w:framePr w:wrap="around"/>
              <w:rPr>
                <w:rFonts w:ascii="Times New Roman" w:hAnsi="Times New Roman" w:cs="Times New Roman"/>
                <w:color w:val="auto"/>
              </w:rPr>
            </w:pPr>
            <w:r w:rsidRPr="00AB2DDA">
              <w:rPr>
                <w:rFonts w:ascii="Times New Roman" w:hAnsi="Times New Roman" w:cs="Times New Roman"/>
                <w:color w:val="auto"/>
              </w:rPr>
              <w:t xml:space="preserve">Fsc 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(</w:t>
            </w:r>
            <w:r w:rsidRPr="00AB2DDA">
              <w:rPr>
                <w:rFonts w:ascii="Times New Roman" w:hAnsi="Times New Roman" w:cs="Times New Roman"/>
                <w:color w:val="auto"/>
              </w:rPr>
              <w:t>2004-2007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)</w:t>
            </w:r>
          </w:p>
          <w:p w:rsidR="00CC2F1C" w:rsidRPr="008D40F9" w:rsidRDefault="00CC2F1C" w:rsidP="00CC2F1C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</w:rPr>
              <w:t>B.I.S.E.  Dera Ghazi Khan</w:t>
            </w:r>
            <w:r w:rsidR="00DF2584">
              <w:rPr>
                <w:rFonts w:ascii="Times New Roman" w:hAnsi="Times New Roman" w:cs="Times New Roman"/>
              </w:rPr>
              <w:t>.</w:t>
            </w:r>
          </w:p>
          <w:p w:rsidR="00CC2F1C" w:rsidRPr="00AB2DDA" w:rsidRDefault="00CC2F1C" w:rsidP="00CC2F1C">
            <w:pPr>
              <w:pStyle w:val="Subsection"/>
              <w:framePr w:wrap="around"/>
              <w:rPr>
                <w:rFonts w:ascii="Times New Roman" w:hAnsi="Times New Roman" w:cs="Times New Roman"/>
                <w:color w:val="auto"/>
              </w:rPr>
            </w:pPr>
            <w:r w:rsidRPr="00AB2DDA">
              <w:rPr>
                <w:rFonts w:ascii="Times New Roman" w:hAnsi="Times New Roman" w:cs="Times New Roman"/>
                <w:color w:val="auto"/>
              </w:rPr>
              <w:t xml:space="preserve">Ssc 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(</w:t>
            </w:r>
            <w:r w:rsidRPr="00AB2DDA">
              <w:rPr>
                <w:rFonts w:ascii="Times New Roman" w:hAnsi="Times New Roman" w:cs="Times New Roman"/>
                <w:color w:val="auto"/>
              </w:rPr>
              <w:t>2002-2004</w:t>
            </w:r>
            <w:r w:rsidRPr="00AB2DDA">
              <w:rPr>
                <w:rStyle w:val="SubsectionDateChar"/>
                <w:rFonts w:ascii="Times New Roman" w:hAnsi="Times New Roman"/>
                <w:color w:val="auto"/>
                <w:sz w:val="20"/>
              </w:rPr>
              <w:t>)</w:t>
            </w:r>
          </w:p>
          <w:p w:rsidR="00CC2F1C" w:rsidRPr="008D40F9" w:rsidRDefault="00CC2F1C" w:rsidP="00CC2F1C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8D40F9">
              <w:rPr>
                <w:rFonts w:ascii="Times New Roman" w:hAnsi="Times New Roman" w:cs="Times New Roman"/>
              </w:rPr>
              <w:t>B.I.S.E. Dera Ghazi Khan</w:t>
            </w:r>
            <w:r w:rsidR="00DF2584">
              <w:rPr>
                <w:rFonts w:ascii="Times New Roman" w:hAnsi="Times New Roman" w:cs="Times New Roman"/>
              </w:rPr>
              <w:t>.</w:t>
            </w:r>
          </w:p>
          <w:p w:rsidR="00B4263B" w:rsidRPr="008D40F9" w:rsidRDefault="00B4263B" w:rsidP="00CC2F1C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4263B" w:rsidRPr="00FF3E67" w:rsidTr="00CC2F1C">
        <w:trPr>
          <w:jc w:val="center"/>
        </w:trPr>
        <w:tc>
          <w:tcPr>
            <w:tcW w:w="2231" w:type="dxa"/>
            <w:shd w:val="clear" w:color="auto" w:fill="auto"/>
            <w:vAlign w:val="bottom"/>
          </w:tcPr>
          <w:p w:rsidR="00B4263B" w:rsidRPr="00FF3E67" w:rsidRDefault="00B4263B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</w:tc>
        <w:tc>
          <w:tcPr>
            <w:tcW w:w="8065" w:type="dxa"/>
            <w:shd w:val="clear" w:color="auto" w:fill="auto"/>
            <w:vAlign w:val="bottom"/>
          </w:tcPr>
          <w:p w:rsidR="00B4263B" w:rsidRPr="00FF3E67" w:rsidRDefault="00B4263B">
            <w:pPr>
              <w:rPr>
                <w:rFonts w:ascii="Times New Roman" w:hAnsi="Times New Roman" w:cs="Times New Roman"/>
                <w:color w:val="424456" w:themeColor="text2"/>
              </w:rPr>
            </w:pPr>
          </w:p>
        </w:tc>
      </w:tr>
      <w:tr w:rsidR="00B4263B" w:rsidRPr="00FF3E67" w:rsidTr="00CC2F1C">
        <w:trPr>
          <w:jc w:val="center"/>
        </w:trPr>
        <w:tc>
          <w:tcPr>
            <w:tcW w:w="2231" w:type="dxa"/>
            <w:shd w:val="clear" w:color="auto" w:fill="auto"/>
          </w:tcPr>
          <w:p w:rsidR="00B4263B" w:rsidRPr="00FF3E67" w:rsidRDefault="00AB6433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FF3E67">
              <w:rPr>
                <w:rFonts w:ascii="Times New Roman" w:hAnsi="Times New Roman" w:cs="Times New Roman"/>
              </w:rPr>
              <w:t>Experience</w:t>
            </w:r>
          </w:p>
          <w:p w:rsidR="00B4263B" w:rsidRPr="00FF3E67" w:rsidRDefault="00B4263B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</w:tc>
        <w:tc>
          <w:tcPr>
            <w:tcW w:w="8065" w:type="dxa"/>
            <w:shd w:val="clear" w:color="auto" w:fill="auto"/>
          </w:tcPr>
          <w:p w:rsidR="00B4263B" w:rsidRPr="008D40F9" w:rsidRDefault="00151AE0">
            <w:pPr>
              <w:pStyle w:val="Subsection"/>
              <w:framePr w:wrap="around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Lecturer at</w:t>
            </w:r>
            <w:r w:rsidR="006200B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750D71" w:rsidRPr="008D40F9">
              <w:rPr>
                <w:rFonts w:ascii="Times New Roman" w:hAnsi="Times New Roman" w:cs="Times New Roman"/>
                <w:color w:val="auto"/>
              </w:rPr>
              <w:t xml:space="preserve"> FIHS Multan.</w:t>
            </w:r>
          </w:p>
          <w:p w:rsidR="00B4263B" w:rsidRPr="008D40F9" w:rsidRDefault="00750D71">
            <w:pPr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</w:rPr>
              <w:t>June 2015</w:t>
            </w:r>
            <w:r w:rsidR="00AB6433" w:rsidRPr="008D40F9">
              <w:rPr>
                <w:rFonts w:ascii="Times New Roman" w:hAnsi="Times New Roman" w:cs="Times New Roman"/>
              </w:rPr>
              <w:t xml:space="preserve">– </w:t>
            </w:r>
            <w:r w:rsidRPr="008D40F9">
              <w:rPr>
                <w:rFonts w:ascii="Times New Roman" w:hAnsi="Times New Roman" w:cs="Times New Roman"/>
              </w:rPr>
              <w:t>January 2016</w:t>
            </w:r>
          </w:p>
          <w:p w:rsidR="00750D71" w:rsidRPr="008D40F9" w:rsidRDefault="00750D71">
            <w:pPr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</w:rPr>
              <w:t xml:space="preserve">To deliver lectures of Human Physiology, Pharmacology and demonstration </w:t>
            </w:r>
            <w:r w:rsidR="00FB28FE" w:rsidRPr="008D40F9">
              <w:rPr>
                <w:rFonts w:ascii="Times New Roman" w:hAnsi="Times New Roman" w:cs="Times New Roman"/>
              </w:rPr>
              <w:t>of lab</w:t>
            </w:r>
            <w:r w:rsidRPr="008D40F9">
              <w:rPr>
                <w:rFonts w:ascii="Times New Roman" w:hAnsi="Times New Roman" w:cs="Times New Roman"/>
              </w:rPr>
              <w:t xml:space="preserve"> work to DPT classes.</w:t>
            </w:r>
          </w:p>
          <w:p w:rsidR="00B4263B" w:rsidRPr="008D40F9" w:rsidRDefault="00750D71">
            <w:pPr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</w:rPr>
              <w:t xml:space="preserve"> </w:t>
            </w:r>
            <w:r w:rsidR="00FB28FE">
              <w:rPr>
                <w:rFonts w:ascii="Times New Roman" w:hAnsi="Times New Roman" w:cs="Times New Roman"/>
              </w:rPr>
              <w:t xml:space="preserve"> </w:t>
            </w:r>
          </w:p>
          <w:p w:rsidR="00750D71" w:rsidRPr="008D40F9" w:rsidRDefault="00750D71" w:rsidP="00750D71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  <w:color w:val="auto"/>
              </w:rPr>
            </w:pPr>
            <w:r w:rsidRPr="008D40F9">
              <w:rPr>
                <w:rFonts w:ascii="Times New Roman" w:hAnsi="Times New Roman" w:cs="Times New Roman"/>
                <w:color w:val="auto"/>
              </w:rPr>
              <w:t>PSR at Pfizer Pakistan.</w:t>
            </w:r>
          </w:p>
          <w:p w:rsidR="00750D71" w:rsidRPr="008D40F9" w:rsidRDefault="00750D71" w:rsidP="00750D71">
            <w:pPr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</w:rPr>
              <w:t>March 2016– December 2016</w:t>
            </w:r>
          </w:p>
          <w:p w:rsidR="00AB1134" w:rsidRPr="008D40F9" w:rsidRDefault="00AB1134" w:rsidP="00750D71">
            <w:pPr>
              <w:rPr>
                <w:rFonts w:ascii="Times New Roman" w:hAnsi="Times New Roman" w:cs="Times New Roman"/>
              </w:rPr>
            </w:pPr>
            <w:r w:rsidRPr="008D40F9">
              <w:rPr>
                <w:rFonts w:ascii="Times New Roman" w:hAnsi="Times New Roman" w:cs="Times New Roman"/>
              </w:rPr>
              <w:t xml:space="preserve"> To educate HCPs about product, Conducting CMEs and Reporting safety concern to medical department.</w:t>
            </w:r>
          </w:p>
          <w:p w:rsidR="00750D71" w:rsidRPr="008D40F9" w:rsidRDefault="00750D71">
            <w:pPr>
              <w:rPr>
                <w:rFonts w:ascii="Times New Roman" w:hAnsi="Times New Roman" w:cs="Times New Roman"/>
              </w:rPr>
            </w:pPr>
          </w:p>
          <w:p w:rsidR="00B4263B" w:rsidRPr="008D40F9" w:rsidRDefault="00B4263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C2F1C" w:rsidRDefault="00CC2F1C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17"/>
        <w:gridCol w:w="8079"/>
      </w:tblGrid>
      <w:tr w:rsidR="00CC2F1C" w:rsidRPr="00FF3E67" w:rsidTr="00EC23F8">
        <w:trPr>
          <w:jc w:val="center"/>
        </w:trPr>
        <w:tc>
          <w:tcPr>
            <w:tcW w:w="2266" w:type="dxa"/>
            <w:shd w:val="clear" w:color="auto" w:fill="auto"/>
          </w:tcPr>
          <w:p w:rsidR="00CC2F1C" w:rsidRPr="00D86B0C" w:rsidRDefault="00CC2F1C" w:rsidP="00EC23F8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D86B0C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:rsidR="00D86B0C" w:rsidRPr="004E4E98" w:rsidRDefault="00D86B0C" w:rsidP="00D86B0C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4E4E98">
              <w:rPr>
                <w:rFonts w:ascii="Times New Roman" w:hAnsi="Times New Roman" w:cs="Times New Roman"/>
                <w:color w:val="auto"/>
              </w:rPr>
              <w:t>Good communication skills</w:t>
            </w:r>
          </w:p>
          <w:p w:rsidR="00D86B0C" w:rsidRPr="004E4E98" w:rsidRDefault="00FB28FE" w:rsidP="00D86B0C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4E4E98">
              <w:rPr>
                <w:rFonts w:ascii="Times New Roman" w:hAnsi="Times New Roman" w:cs="Times New Roman"/>
                <w:color w:val="auto"/>
              </w:rPr>
              <w:t xml:space="preserve">Fluent </w:t>
            </w:r>
            <w:r w:rsidR="00D86B0C" w:rsidRPr="004E4E98">
              <w:rPr>
                <w:rFonts w:ascii="Times New Roman" w:hAnsi="Times New Roman" w:cs="Times New Roman"/>
                <w:color w:val="auto"/>
              </w:rPr>
              <w:t xml:space="preserve"> in English</w:t>
            </w:r>
            <w:r w:rsidRPr="004E4E98">
              <w:rPr>
                <w:rFonts w:ascii="Times New Roman" w:hAnsi="Times New Roman" w:cs="Times New Roman"/>
                <w:color w:val="auto"/>
              </w:rPr>
              <w:t>, Urdu, Punjabi and Saraiki</w:t>
            </w:r>
          </w:p>
          <w:p w:rsidR="00FB28FE" w:rsidRPr="004E4E98" w:rsidRDefault="00FB28FE" w:rsidP="00FB28FE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4E4E98">
              <w:rPr>
                <w:rFonts w:ascii="Times New Roman" w:hAnsi="Times New Roman" w:cs="Times New Roman"/>
                <w:color w:val="auto"/>
              </w:rPr>
              <w:t>Good  Interpersonal skills</w:t>
            </w:r>
          </w:p>
          <w:p w:rsidR="00FB28FE" w:rsidRPr="004E4E98" w:rsidRDefault="00FB28FE" w:rsidP="00FB28FE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4E4E98">
              <w:rPr>
                <w:rFonts w:ascii="Times New Roman" w:hAnsi="Times New Roman" w:cs="Times New Roman"/>
                <w:color w:val="auto"/>
              </w:rPr>
              <w:t>Hard working and good learner</w:t>
            </w:r>
          </w:p>
          <w:p w:rsidR="00526712" w:rsidRPr="004E4E98" w:rsidRDefault="00526712" w:rsidP="00526712">
            <w:pPr>
              <w:pStyle w:val="ListBullet"/>
              <w:numPr>
                <w:ilvl w:val="0"/>
                <w:numId w:val="4"/>
              </w:numPr>
              <w:tabs>
                <w:tab w:val="clear" w:pos="360"/>
              </w:tabs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4E4E98">
              <w:rPr>
                <w:rFonts w:ascii="Times New Roman" w:hAnsi="Times New Roman" w:cs="Times New Roman"/>
                <w:color w:val="auto"/>
              </w:rPr>
              <w:t>Computer skills</w:t>
            </w:r>
          </w:p>
          <w:p w:rsidR="00526712" w:rsidRPr="004E4E98" w:rsidRDefault="00526712" w:rsidP="00526712">
            <w:pPr>
              <w:pStyle w:val="ListBullet"/>
              <w:rPr>
                <w:rFonts w:ascii="Times New Roman" w:hAnsi="Times New Roman" w:cs="Times New Roman"/>
                <w:b/>
                <w:color w:val="auto"/>
              </w:rPr>
            </w:pPr>
            <w:r w:rsidRPr="004E4E98">
              <w:rPr>
                <w:rFonts w:ascii="Times New Roman" w:hAnsi="Times New Roman" w:cs="Times New Roman"/>
                <w:color w:val="auto"/>
              </w:rPr>
              <w:t xml:space="preserve">Proficient in all </w:t>
            </w:r>
            <w:r w:rsidR="004E4E98" w:rsidRPr="004E4E98">
              <w:rPr>
                <w:rFonts w:ascii="Times New Roman" w:hAnsi="Times New Roman" w:cs="Times New Roman"/>
                <w:color w:val="auto"/>
              </w:rPr>
              <w:t>components of</w:t>
            </w:r>
            <w:r w:rsidRPr="004E4E98">
              <w:rPr>
                <w:rFonts w:ascii="Times New Roman" w:hAnsi="Times New Roman" w:cs="Times New Roman"/>
                <w:color w:val="auto"/>
              </w:rPr>
              <w:t xml:space="preserve"> Microsoft office.</w:t>
            </w:r>
          </w:p>
          <w:p w:rsidR="00FB28FE" w:rsidRPr="004E4E98" w:rsidRDefault="004E4E98" w:rsidP="00D86B0C">
            <w:pPr>
              <w:pStyle w:val="ListBullet"/>
              <w:rPr>
                <w:rFonts w:ascii="Times New Roman" w:hAnsi="Times New Roman" w:cs="Times New Roman"/>
              </w:rPr>
            </w:pPr>
            <w:r w:rsidRPr="004E4E98">
              <w:rPr>
                <w:rFonts w:ascii="Times New Roman" w:hAnsi="Times New Roman" w:cs="Times New Roman"/>
                <w:color w:val="auto"/>
              </w:rPr>
              <w:t>Able to work in multiuser environment</w:t>
            </w:r>
          </w:p>
        </w:tc>
      </w:tr>
    </w:tbl>
    <w:p w:rsidR="00CC2F1C" w:rsidRPr="00FF3E67" w:rsidRDefault="0052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C2F1C" w:rsidRPr="00FF3E67" w:rsidSect="00B4263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E58" w:rsidRDefault="00DE1E58">
      <w:pPr>
        <w:spacing w:after="0" w:line="240" w:lineRule="auto"/>
      </w:pPr>
      <w:r>
        <w:separator/>
      </w:r>
    </w:p>
  </w:endnote>
  <w:endnote w:type="continuationSeparator" w:id="1">
    <w:p w:rsidR="00DE1E58" w:rsidRDefault="00DE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3B" w:rsidRDefault="00B4263B"/>
  <w:p w:rsidR="00B4263B" w:rsidRDefault="00E223E7">
    <w:fldSimple w:instr=" PAGE   \* MERGEFORMAT ">
      <w:r w:rsidR="00D86B0C">
        <w:rPr>
          <w:noProof/>
        </w:rPr>
        <w:t>2</w:t>
      </w:r>
    </w:fldSimple>
    <w:r w:rsidR="00AB6433">
      <w:t xml:space="preserve"> </w:t>
    </w:r>
    <w:r w:rsidR="00AB6433">
      <w:rPr>
        <w:color w:val="A04DA3" w:themeColor="accent3"/>
      </w:rPr>
      <w:sym w:font="Wingdings 2" w:char="F097"/>
    </w:r>
    <w:r w:rsidR="00AB6433">
      <w:t xml:space="preserve"> </w:t>
    </w:r>
  </w:p>
  <w:p w:rsidR="00B4263B" w:rsidRDefault="00E223E7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wrap type="none"/>
          <w10:anchorlock/>
        </v:group>
      </w:pict>
    </w:r>
  </w:p>
  <w:p w:rsidR="00B4263B" w:rsidRDefault="00B4263B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3B" w:rsidRDefault="00B4263B">
    <w:pPr>
      <w:jc w:val="right"/>
    </w:pPr>
  </w:p>
  <w:p w:rsidR="00B4263B" w:rsidRDefault="00E223E7">
    <w:pPr>
      <w:jc w:val="right"/>
    </w:pPr>
    <w:fldSimple w:instr=" PAGE   \* MERGEFORMAT ">
      <w:r w:rsidR="00AB6433">
        <w:rPr>
          <w:noProof/>
        </w:rPr>
        <w:t>3</w:t>
      </w:r>
    </w:fldSimple>
    <w:r w:rsidR="00AB6433">
      <w:t xml:space="preserve"> </w:t>
    </w:r>
    <w:r w:rsidR="00AB6433">
      <w:rPr>
        <w:color w:val="A04DA3" w:themeColor="accent3"/>
      </w:rPr>
      <w:sym w:font="Wingdings 2" w:char="F097"/>
    </w:r>
    <w:r w:rsidR="00AB6433">
      <w:t xml:space="preserve"> </w:t>
    </w:r>
  </w:p>
  <w:p w:rsidR="00B4263B" w:rsidRDefault="00E223E7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B4263B" w:rsidRDefault="00B4263B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E58" w:rsidRDefault="00DE1E58">
      <w:pPr>
        <w:spacing w:after="0" w:line="240" w:lineRule="auto"/>
      </w:pPr>
      <w:r>
        <w:separator/>
      </w:r>
    </w:p>
  </w:footnote>
  <w:footnote w:type="continuationSeparator" w:id="1">
    <w:p w:rsidR="00DE1E58" w:rsidRDefault="00DE1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9EFD09D6191F48A29C00996F553DEE9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4263B" w:rsidRDefault="00180C95">
        <w:pPr>
          <w:pStyle w:val="Header"/>
          <w:pBdr>
            <w:bottom w:val="single" w:sz="4" w:space="0" w:color="auto"/>
          </w:pBdr>
        </w:pPr>
        <w:r>
          <w:t>Muhammad Ahmad</w:t>
        </w:r>
      </w:p>
    </w:sdtContent>
  </w:sdt>
  <w:p w:rsidR="00B4263B" w:rsidRDefault="00B426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19839209ADB54431B790220D1B9740A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4263B" w:rsidRDefault="00180C95">
        <w:pPr>
          <w:pStyle w:val="Header"/>
          <w:pBdr>
            <w:bottom w:val="single" w:sz="4" w:space="0" w:color="auto"/>
          </w:pBdr>
          <w:jc w:val="right"/>
        </w:pPr>
        <w:r>
          <w:t>Muhammad Ahmad</w:t>
        </w:r>
      </w:p>
    </w:sdtContent>
  </w:sdt>
  <w:p w:rsidR="00B4263B" w:rsidRDefault="00B426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5C56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8D121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704A1E9B"/>
    <w:multiLevelType w:val="hybridMultilevel"/>
    <w:tmpl w:val="902E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1"/>
        <o:r id="V:Rule6" type="connector" idref="#_x0000_s28693"/>
        <o:r id="V:Rule7" type="connector" idref="#_x0000_s28694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342621"/>
    <w:rsid w:val="00151AE0"/>
    <w:rsid w:val="00171212"/>
    <w:rsid w:val="00180C95"/>
    <w:rsid w:val="0033196B"/>
    <w:rsid w:val="00342621"/>
    <w:rsid w:val="004E4E98"/>
    <w:rsid w:val="00526712"/>
    <w:rsid w:val="006200BC"/>
    <w:rsid w:val="00750D71"/>
    <w:rsid w:val="008D40F9"/>
    <w:rsid w:val="008D749C"/>
    <w:rsid w:val="00AB1134"/>
    <w:rsid w:val="00AB2DDA"/>
    <w:rsid w:val="00AB6433"/>
    <w:rsid w:val="00AF5CBC"/>
    <w:rsid w:val="00B4263B"/>
    <w:rsid w:val="00CC2F1C"/>
    <w:rsid w:val="00CC3578"/>
    <w:rsid w:val="00D86B0C"/>
    <w:rsid w:val="00DE1E58"/>
    <w:rsid w:val="00DF2584"/>
    <w:rsid w:val="00E223E7"/>
    <w:rsid w:val="00FB28FE"/>
    <w:rsid w:val="00FF3E6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7"/>
        <o:r id="V:Rule12" type="connector" idref="#_x0000_s1056"/>
        <o:r id="V:Rule13" type="connector" idref="#_x0000_s1058"/>
        <o:r id="V:Rule14" type="connector" idref="#_x0000_s1051"/>
        <o:r id="V:Rule15" type="connector" idref="#_x0000_s1055"/>
        <o:r id="V:Rule16" type="connector" idref="#_x0000_s1060"/>
        <o:r id="V:Rule17" type="connector" idref="#_x0000_s1061"/>
        <o:r id="V:Rule18" type="connector" idref="#_x0000_s1053"/>
        <o:r id="V:Rule19" type="connector" idref="#_x0000_s1059"/>
        <o:r id="V:Rule20" type="connector" idref="#_x0000_s1052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uiPriority="36" w:qFormat="1"/>
    <w:lsdException w:name="List Bullet 4" w:uiPriority="36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3B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4263B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4263B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4263B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3B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3B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3B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3B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3B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3B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426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3B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B4263B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3B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B4263B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263B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B4263B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B42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6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3B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426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3B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B4263B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link w:val="SubsectionChar"/>
    <w:uiPriority w:val="3"/>
    <w:qFormat/>
    <w:rsid w:val="00B4263B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B4263B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B4263B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4263B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3B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3B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3B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3B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3B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3B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3B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3B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B4263B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B4263B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3B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4263B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B4263B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B4263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4263B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B4263B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B4263B"/>
    <w:pPr>
      <w:numPr>
        <w:numId w:val="2"/>
      </w:numPr>
    </w:pPr>
  </w:style>
  <w:style w:type="numbering" w:customStyle="1" w:styleId="UrbanNumberedList">
    <w:name w:val="Urban Numbered List"/>
    <w:uiPriority w:val="99"/>
    <w:rsid w:val="00B4263B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B4263B"/>
    <w:rPr>
      <w:color w:val="808080"/>
    </w:rPr>
  </w:style>
  <w:style w:type="paragraph" w:styleId="ListBullet">
    <w:name w:val="List Bullet"/>
    <w:basedOn w:val="NormalIndent"/>
    <w:uiPriority w:val="36"/>
    <w:qFormat/>
    <w:rsid w:val="00B4263B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B4263B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B4263B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B4263B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B4263B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B4263B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B4263B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B4263B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B4263B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B4263B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B4263B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B4263B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B4263B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B4263B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B4263B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B4263B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FF3E67"/>
    <w:rPr>
      <w:color w:val="67AFBD" w:themeColor="hyperlink"/>
      <w:u w:val="single"/>
    </w:rPr>
  </w:style>
  <w:style w:type="character" w:customStyle="1" w:styleId="SubsectionChar">
    <w:name w:val="Subsection Char"/>
    <w:basedOn w:val="DefaultParagraphFont"/>
    <w:link w:val="Subsection"/>
    <w:uiPriority w:val="3"/>
    <w:rsid w:val="00CC2F1C"/>
    <w:rPr>
      <w:b/>
      <w:color w:val="424456" w:themeColor="text2"/>
      <w:sz w:val="20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CC2F1C"/>
    <w:pPr>
      <w:framePr w:hSpace="0" w:wrap="auto" w:hAnchor="text" w:xAlign="left" w:yAlign="inline"/>
      <w:spacing w:after="120"/>
      <w:contextualSpacing/>
    </w:pPr>
    <w:rPr>
      <w:rFonts w:cs="Times New Roman"/>
      <w:b w:val="0"/>
      <w:color w:val="53548A" w:themeColor="accent1"/>
      <w:sz w:val="18"/>
      <w:szCs w:val="20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CC2F1C"/>
    <w:rPr>
      <w:rFonts w:asciiTheme="majorHAnsi" w:hAnsiTheme="majorHAnsi" w:cs="Times New Roman"/>
      <w:color w:val="53548A" w:themeColor="accent1"/>
      <w:sz w:val="18"/>
    </w:rPr>
  </w:style>
  <w:style w:type="paragraph" w:styleId="ListBullet4">
    <w:name w:val="List Bullet 4"/>
    <w:basedOn w:val="Normal"/>
    <w:uiPriority w:val="36"/>
    <w:unhideWhenUsed/>
    <w:qFormat/>
    <w:rsid w:val="00D86B0C"/>
    <w:pPr>
      <w:spacing w:after="120"/>
      <w:ind w:left="1440" w:hanging="360"/>
      <w:contextualSpacing/>
    </w:pPr>
    <w:rPr>
      <w:rFonts w:cs="Times New Roman"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hmedfreedileo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1A51A6F61043FB9087579C774E3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37075-F056-4DED-AD8C-479D97A8AA2D}"/>
      </w:docPartPr>
      <w:docPartBody>
        <w:p w:rsidR="00243E18" w:rsidRDefault="001A004E">
          <w:pPr>
            <w:pStyle w:val="B01A51A6F61043FB9087579C774E385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EFD09D6191F48A29C00996F553D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EDE0-4CF1-47FD-8055-650FF685230F}"/>
      </w:docPartPr>
      <w:docPartBody>
        <w:p w:rsidR="00243E18" w:rsidRDefault="001A004E">
          <w:pPr>
            <w:pStyle w:val="9EFD09D6191F48A29C00996F553DEE91"/>
          </w:pPr>
          <w:r>
            <w:t>[Type the author name]</w:t>
          </w:r>
        </w:p>
      </w:docPartBody>
    </w:docPart>
    <w:docPart>
      <w:docPartPr>
        <w:name w:val="19839209ADB54431B790220D1B97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28A64-C519-4FD2-AA42-6A5E79961F0C}"/>
      </w:docPartPr>
      <w:docPartBody>
        <w:p w:rsidR="00243E18" w:rsidRDefault="001A004E">
          <w:pPr>
            <w:pStyle w:val="19839209ADB54431B790220D1B9740AC"/>
          </w:pPr>
          <w:r>
            <w:t>[Type the author name]</w:t>
          </w:r>
        </w:p>
      </w:docPartBody>
    </w:docPart>
    <w:docPart>
      <w:docPartPr>
        <w:name w:val="965EC58F2A5742F9A063825C9AA55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C4EC-5A8E-4F4E-A0D1-1166C8B4F564}"/>
      </w:docPartPr>
      <w:docPartBody>
        <w:p w:rsidR="00243E18" w:rsidRDefault="00CD255C" w:rsidP="00CD255C">
          <w:pPr>
            <w:pStyle w:val="965EC58F2A5742F9A063825C9AA559D8"/>
          </w:pPr>
          <w:r>
            <w:rPr>
              <w:rFonts w:asciiTheme="majorHAnsi" w:hAnsiTheme="majorHAnsi"/>
              <w:b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255C"/>
    <w:rsid w:val="001A004E"/>
    <w:rsid w:val="00243E18"/>
    <w:rsid w:val="00CD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43E18"/>
    <w:rPr>
      <w:color w:val="808080"/>
    </w:rPr>
  </w:style>
  <w:style w:type="paragraph" w:customStyle="1" w:styleId="B01A51A6F61043FB9087579C774E3854">
    <w:name w:val="B01A51A6F61043FB9087579C774E3854"/>
    <w:rsid w:val="00243E18"/>
  </w:style>
  <w:style w:type="paragraph" w:customStyle="1" w:styleId="170515CDA8264674AF48721BF066EF7A">
    <w:name w:val="170515CDA8264674AF48721BF066EF7A"/>
    <w:rsid w:val="00243E18"/>
  </w:style>
  <w:style w:type="paragraph" w:customStyle="1" w:styleId="270552AEAE4749D597C03F00B77B4661">
    <w:name w:val="270552AEAE4749D597C03F00B77B4661"/>
    <w:rsid w:val="00243E18"/>
  </w:style>
  <w:style w:type="paragraph" w:customStyle="1" w:styleId="3F4B5252C1C64E74A0456E01FF1A825A">
    <w:name w:val="3F4B5252C1C64E74A0456E01FF1A825A"/>
    <w:rsid w:val="00243E18"/>
  </w:style>
  <w:style w:type="paragraph" w:customStyle="1" w:styleId="51AEEA6B945646AEBD9F254DBC4FA0E9">
    <w:name w:val="51AEEA6B945646AEBD9F254DBC4FA0E9"/>
    <w:rsid w:val="00243E18"/>
  </w:style>
  <w:style w:type="paragraph" w:customStyle="1" w:styleId="4AE7D16F2F624D87836B5EEA3B4BB140">
    <w:name w:val="4AE7D16F2F624D87836B5EEA3B4BB140"/>
    <w:rsid w:val="00243E18"/>
  </w:style>
  <w:style w:type="paragraph" w:customStyle="1" w:styleId="7C60B837E7B34F07A2F0623D992C494B">
    <w:name w:val="7C60B837E7B34F07A2F0623D992C494B"/>
    <w:rsid w:val="00243E18"/>
  </w:style>
  <w:style w:type="paragraph" w:customStyle="1" w:styleId="3E3475C9F3AC4619AA91E8F455CF8C2C">
    <w:name w:val="3E3475C9F3AC4619AA91E8F455CF8C2C"/>
    <w:rsid w:val="00243E18"/>
  </w:style>
  <w:style w:type="paragraph" w:customStyle="1" w:styleId="8D3C8A19C7BF4D8BB97718FABA750D99">
    <w:name w:val="8D3C8A19C7BF4D8BB97718FABA750D99"/>
    <w:rsid w:val="00243E18"/>
  </w:style>
  <w:style w:type="paragraph" w:customStyle="1" w:styleId="3419F0B3B5134856A3828F375B80A227">
    <w:name w:val="3419F0B3B5134856A3828F375B80A227"/>
    <w:rsid w:val="00243E18"/>
  </w:style>
  <w:style w:type="paragraph" w:customStyle="1" w:styleId="1E9AD1E999334C8A9BC1EE277DE01598">
    <w:name w:val="1E9AD1E999334C8A9BC1EE277DE01598"/>
    <w:rsid w:val="00243E18"/>
  </w:style>
  <w:style w:type="paragraph" w:customStyle="1" w:styleId="C7C25C050AB44D8DA1ED359BFF5E0D6A">
    <w:name w:val="C7C25C050AB44D8DA1ED359BFF5E0D6A"/>
    <w:rsid w:val="00243E18"/>
  </w:style>
  <w:style w:type="paragraph" w:customStyle="1" w:styleId="4354D14D2EF04D79A8898E187113DCB9">
    <w:name w:val="4354D14D2EF04D79A8898E187113DCB9"/>
    <w:rsid w:val="00243E18"/>
  </w:style>
  <w:style w:type="paragraph" w:customStyle="1" w:styleId="1DAD31AC255C4B6389332AA595B3408A">
    <w:name w:val="1DAD31AC255C4B6389332AA595B3408A"/>
    <w:rsid w:val="00243E18"/>
  </w:style>
  <w:style w:type="paragraph" w:customStyle="1" w:styleId="664C7E3272504F15899CE077AFA66D31">
    <w:name w:val="664C7E3272504F15899CE077AFA66D31"/>
    <w:rsid w:val="00243E18"/>
  </w:style>
  <w:style w:type="paragraph" w:customStyle="1" w:styleId="9EFD09D6191F48A29C00996F553DEE91">
    <w:name w:val="9EFD09D6191F48A29C00996F553DEE91"/>
    <w:rsid w:val="00243E18"/>
  </w:style>
  <w:style w:type="paragraph" w:customStyle="1" w:styleId="19839209ADB54431B790220D1B9740AC">
    <w:name w:val="19839209ADB54431B790220D1B9740AC"/>
    <w:rsid w:val="00243E18"/>
  </w:style>
  <w:style w:type="paragraph" w:customStyle="1" w:styleId="CE142643347742F5AE634818C69CEDBB">
    <w:name w:val="CE142643347742F5AE634818C69CEDBB"/>
    <w:rsid w:val="00CD255C"/>
  </w:style>
  <w:style w:type="paragraph" w:customStyle="1" w:styleId="97C85EF1742A4675864377889076BFB8">
    <w:name w:val="97C85EF1742A4675864377889076BFB8"/>
    <w:rsid w:val="00CD255C"/>
  </w:style>
  <w:style w:type="paragraph" w:customStyle="1" w:styleId="5695D0270C1F4E64B63D738FB22CB7A0">
    <w:name w:val="5695D0270C1F4E64B63D738FB22CB7A0"/>
    <w:rsid w:val="00CD255C"/>
  </w:style>
  <w:style w:type="paragraph" w:customStyle="1" w:styleId="F45B4BD4257042D886D3539504617414">
    <w:name w:val="F45B4BD4257042D886D3539504617414"/>
    <w:rsid w:val="00CD255C"/>
  </w:style>
  <w:style w:type="paragraph" w:customStyle="1" w:styleId="5C3E887D8D0A47F7B4495805E24727C4">
    <w:name w:val="5C3E887D8D0A47F7B4495805E24727C4"/>
    <w:rsid w:val="00CD255C"/>
  </w:style>
  <w:style w:type="paragraph" w:customStyle="1" w:styleId="E6874C7343D84A6E8869FDE146CCB420">
    <w:name w:val="E6874C7343D84A6E8869FDE146CCB420"/>
    <w:rsid w:val="00CD255C"/>
  </w:style>
  <w:style w:type="paragraph" w:customStyle="1" w:styleId="965EC58F2A5742F9A063825C9AA559D8">
    <w:name w:val="965EC58F2A5742F9A063825C9AA559D8"/>
    <w:rsid w:val="00CD255C"/>
  </w:style>
  <w:style w:type="paragraph" w:customStyle="1" w:styleId="4EC56DDA1BB54030B7BF7A53F1EFC5C6">
    <w:name w:val="4EC56DDA1BB54030B7BF7A53F1EFC5C6"/>
    <w:rsid w:val="00CD255C"/>
  </w:style>
  <w:style w:type="paragraph" w:customStyle="1" w:styleId="7E3AAC0FAAEE4571BAB5F4E519BC77BB">
    <w:name w:val="7E3AAC0FAAEE4571BAB5F4E519BC77BB"/>
    <w:rsid w:val="00CD255C"/>
  </w:style>
  <w:style w:type="paragraph" w:customStyle="1" w:styleId="F9A59B048D6C4458BD6E6E8D4980749A">
    <w:name w:val="F9A59B048D6C4458BD6E6E8D4980749A"/>
    <w:rsid w:val="00CD255C"/>
  </w:style>
  <w:style w:type="paragraph" w:customStyle="1" w:styleId="ACA1C53DD5CD4549A5210ABA8B7852EF">
    <w:name w:val="ACA1C53DD5CD4549A5210ABA8B7852EF"/>
    <w:rsid w:val="00CD255C"/>
  </w:style>
  <w:style w:type="paragraph" w:customStyle="1" w:styleId="B2597A268F584236B54BDB4E572D3454">
    <w:name w:val="B2597A268F584236B54BDB4E572D3454"/>
    <w:rsid w:val="00CD255C"/>
  </w:style>
  <w:style w:type="paragraph" w:customStyle="1" w:styleId="F97B3CAC730D4B16A86FA2D3241A9786">
    <w:name w:val="F97B3CAC730D4B16A86FA2D3241A9786"/>
    <w:rsid w:val="00CD255C"/>
  </w:style>
  <w:style w:type="paragraph" w:customStyle="1" w:styleId="1F73EABA32654945B371C5EFF4B36F5D">
    <w:name w:val="1F73EABA32654945B371C5EFF4B36F5D"/>
    <w:rsid w:val="00CD255C"/>
  </w:style>
  <w:style w:type="paragraph" w:customStyle="1" w:styleId="3316CC6F1B4C450999851FFBAEB57782">
    <w:name w:val="3316CC6F1B4C450999851FFBAEB57782"/>
    <w:rsid w:val="00CD255C"/>
  </w:style>
  <w:style w:type="paragraph" w:customStyle="1" w:styleId="CD4714C8624545E5B82573C7A374B401">
    <w:name w:val="CD4714C8624545E5B82573C7A374B401"/>
    <w:rsid w:val="00CD255C"/>
  </w:style>
  <w:style w:type="paragraph" w:customStyle="1" w:styleId="C2D54667BE5D4D648B6FCC361DAD24C3">
    <w:name w:val="C2D54667BE5D4D648B6FCC361DAD24C3"/>
    <w:rsid w:val="00CD255C"/>
  </w:style>
  <w:style w:type="paragraph" w:customStyle="1" w:styleId="4F3ADED1AB194BE6824B1BC113FB43EA">
    <w:name w:val="4F3ADED1AB194BE6824B1BC113FB43EA"/>
    <w:rsid w:val="00CD25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58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Ahmad</dc:creator>
  <cp:lastModifiedBy>Waseem</cp:lastModifiedBy>
  <cp:revision>10</cp:revision>
  <dcterms:created xsi:type="dcterms:W3CDTF">2017-01-03T16:03:00Z</dcterms:created>
  <dcterms:modified xsi:type="dcterms:W3CDTF">2017-01-03T17:00:00Z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