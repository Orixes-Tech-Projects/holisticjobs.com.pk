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E15" w:rsidRDefault="00831CF6" w:rsidP="00C8385F">
      <w:pPr>
        <w:pStyle w:val="Title"/>
        <w:tabs>
          <w:tab w:val="left" w:pos="5235"/>
          <w:tab w:val="left" w:pos="5640"/>
        </w:tabs>
      </w:pPr>
      <w:r>
        <w:t>‍‍</w:t>
      </w:r>
      <w:sdt>
        <w:sdtPr>
          <w:alias w:val="Your Name"/>
          <w:tag w:val=""/>
          <w:id w:val="1246310863"/>
          <w:placeholder>
            <w:docPart w:val="B346C1633DFF4285A91E1AE0ED61624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7874EC">
            <w:t>Abdul Rehman</w:t>
          </w:r>
          <w:r w:rsidR="00C8385F">
            <w:t xml:space="preserve"> </w:t>
          </w:r>
        </w:sdtContent>
      </w:sdt>
      <w:r w:rsidR="00C8385F">
        <w:tab/>
        <w:t xml:space="preserve">                 </w:t>
      </w:r>
      <w:r w:rsidR="00C8385F">
        <w:tab/>
      </w:r>
      <w:r w:rsidR="00C8385F">
        <w:rPr>
          <w:noProof/>
          <w:lang w:eastAsia="en-US"/>
        </w:rPr>
        <w:drawing>
          <wp:inline distT="0" distB="0" distL="0" distR="0">
            <wp:extent cx="981075" cy="98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_0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E15" w:rsidRDefault="004C66DC">
      <w:sdt>
        <w:sdtPr>
          <w:alias w:val="Address"/>
          <w:tag w:val=""/>
          <w:id w:val="-593780209"/>
          <w:placeholder>
            <w:docPart w:val="FD5DE3A9FB014D569E457CBF3999E87C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7874EC">
            <w:t xml:space="preserve">C-1003 Block C </w:t>
          </w:r>
          <w:proofErr w:type="spellStart"/>
          <w:r w:rsidR="007874EC">
            <w:t>Saima</w:t>
          </w:r>
          <w:proofErr w:type="spellEnd"/>
          <w:r w:rsidR="007874EC">
            <w:t xml:space="preserve"> Mall and Residency </w:t>
          </w:r>
          <w:proofErr w:type="spellStart"/>
          <w:r w:rsidR="007874EC">
            <w:t>Gulshan</w:t>
          </w:r>
          <w:proofErr w:type="spellEnd"/>
          <w:r w:rsidR="007874EC">
            <w:t xml:space="preserve"> –e- Iqbal, Karachi</w:t>
          </w:r>
        </w:sdtContent>
      </w:sdt>
      <w:r w:rsidR="00831CF6">
        <w:t> | </w:t>
      </w:r>
      <w:sdt>
        <w:sdtPr>
          <w:alias w:val="Telephone"/>
          <w:tag w:val=""/>
          <w:id w:val="-1416317146"/>
          <w:placeholder>
            <w:docPart w:val="9851EE5C84284175A62DEF7060137C7D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7874EC">
            <w:t>+92-300-8736659</w:t>
          </w:r>
        </w:sdtContent>
      </w:sdt>
      <w:r w:rsidR="00831CF6">
        <w:t> | </w:t>
      </w:r>
      <w:sdt>
        <w:sdtPr>
          <w:alias w:val="Email"/>
          <w:tag w:val=""/>
          <w:id w:val="-391963670"/>
          <w:placeholder>
            <w:docPart w:val="67B6546B06474DF08DC6568DA84E840B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7874EC">
            <w:t>rehmanbh062@gmail.com</w:t>
          </w:r>
        </w:sdtContent>
      </w:sdt>
    </w:p>
    <w:p w:rsidR="00480E15" w:rsidRDefault="00831CF6">
      <w:pPr>
        <w:pStyle w:val="SectionHeading"/>
        <w:spacing w:before="720"/>
      </w:pPr>
      <w:r>
        <w:t>Objective</w:t>
      </w:r>
    </w:p>
    <w:p w:rsidR="00480E15" w:rsidRDefault="007874EC">
      <w:pPr>
        <w:pStyle w:val="ListBullet"/>
      </w:pPr>
      <w:r>
        <w:t>To obtain a position as a leader that will utilize my abilities, skills and experience.</w:t>
      </w:r>
    </w:p>
    <w:p w:rsidR="00480E15" w:rsidRDefault="00831CF6">
      <w:pPr>
        <w:pStyle w:val="SectionHeading"/>
      </w:pPr>
      <w:r>
        <w:t>Education</w:t>
      </w:r>
    </w:p>
    <w:p w:rsidR="007874EC" w:rsidRDefault="007874EC">
      <w:pPr>
        <w:pStyle w:val="Subsection"/>
        <w:spacing w:before="100"/>
      </w:pPr>
      <w:r>
        <w:t>Bsc</w:t>
      </w:r>
      <w:r w:rsidR="00831CF6">
        <w:t> | </w:t>
      </w:r>
      <w:r>
        <w:t>1993</w:t>
      </w:r>
      <w:r w:rsidR="00831CF6">
        <w:t> | </w:t>
      </w:r>
      <w:r>
        <w:t>Bahauudin Zikiria University multan</w:t>
      </w:r>
    </w:p>
    <w:p w:rsidR="00480E15" w:rsidRDefault="00831CF6" w:rsidP="007874EC">
      <w:pPr>
        <w:pStyle w:val="ListBullet"/>
      </w:pPr>
      <w:r>
        <w:t xml:space="preserve">Major: </w:t>
      </w:r>
      <w:r w:rsidR="007874EC">
        <w:t>Zoology, Botany, Chemistry</w:t>
      </w:r>
    </w:p>
    <w:sdt>
      <w:sdtPr>
        <w:rPr>
          <w:b w:val="0"/>
          <w:bCs w:val="0"/>
          <w:caps w:val="0"/>
          <w:color w:val="404040" w:themeColor="text1" w:themeTint="BF"/>
        </w:rPr>
        <w:id w:val="-1106653387"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514004892"/>
            <w:placeholder>
              <w:docPart w:val="1AEA72758DCD4922A00FCC9C1DF615D8"/>
            </w:placeholder>
          </w:sdtPr>
          <w:sdtEndPr/>
          <w:sdtContent>
            <w:p w:rsidR="00480E15" w:rsidRDefault="007874EC">
              <w:pPr>
                <w:pStyle w:val="Subsection"/>
              </w:pPr>
              <w:r>
                <w:t>Fsc</w:t>
              </w:r>
              <w:r w:rsidR="00831CF6">
                <w:t> | </w:t>
              </w:r>
              <w:r>
                <w:t>1991</w:t>
              </w:r>
              <w:r w:rsidR="00831CF6">
                <w:t> | </w:t>
              </w:r>
              <w:r>
                <w:t>Govt College Bahawalnager</w:t>
              </w:r>
            </w:p>
            <w:p w:rsidR="00480E15" w:rsidRDefault="00831CF6" w:rsidP="00F04FF1">
              <w:pPr>
                <w:pStyle w:val="ListBullet"/>
              </w:pPr>
              <w:r>
                <w:t xml:space="preserve">Major: </w:t>
              </w:r>
              <w:r w:rsidR="00F04FF1">
                <w:t>Biology, Chemistry, Physics</w:t>
              </w:r>
            </w:p>
          </w:sdtContent>
        </w:sdt>
      </w:sdtContent>
    </w:sdt>
    <w:p w:rsidR="00480E15" w:rsidRDefault="00831CF6">
      <w:pPr>
        <w:pStyle w:val="SectionHeading"/>
      </w:pPr>
      <w:r>
        <w:t>Skills &amp; Abilities</w:t>
      </w:r>
    </w:p>
    <w:p w:rsidR="002107E0" w:rsidRDefault="002107E0">
      <w:pPr>
        <w:pStyle w:val="Subsection"/>
        <w:spacing w:before="100"/>
      </w:pPr>
    </w:p>
    <w:p w:rsidR="00480E15" w:rsidRDefault="00831CF6">
      <w:pPr>
        <w:pStyle w:val="Subsection"/>
        <w:spacing w:before="100"/>
      </w:pPr>
      <w:r>
        <w:t>Management</w:t>
      </w:r>
    </w:p>
    <w:p w:rsidR="00480E15" w:rsidRDefault="008C0DD9">
      <w:pPr>
        <w:pStyle w:val="ListBullet"/>
      </w:pPr>
      <w:r>
        <w:t>Ability to coordinate a large number of people and teams effectively.</w:t>
      </w:r>
    </w:p>
    <w:p w:rsidR="008C0DD9" w:rsidRDefault="008C0DD9">
      <w:pPr>
        <w:pStyle w:val="ListBullet"/>
      </w:pPr>
      <w:r>
        <w:t>Ability to motivate people to work and increase output</w:t>
      </w:r>
    </w:p>
    <w:p w:rsidR="00480E15" w:rsidRDefault="00831CF6">
      <w:pPr>
        <w:pStyle w:val="Subsection"/>
      </w:pPr>
      <w:r>
        <w:t>Sales</w:t>
      </w:r>
    </w:p>
    <w:p w:rsidR="00480E15" w:rsidRDefault="008C0DD9" w:rsidP="008C0DD9">
      <w:pPr>
        <w:pStyle w:val="ListBullet"/>
      </w:pPr>
      <w:r>
        <w:t>Knowledge of the market and ability to promote and sell products effectively</w:t>
      </w:r>
    </w:p>
    <w:p w:rsidR="008C0DD9" w:rsidRDefault="008C0DD9" w:rsidP="008C0DD9">
      <w:pPr>
        <w:pStyle w:val="ListBullet"/>
      </w:pPr>
      <w:r>
        <w:t>Good negotiation skills and ability to convey the right message to the customers</w:t>
      </w:r>
    </w:p>
    <w:p w:rsidR="00480E15" w:rsidRDefault="00831CF6">
      <w:pPr>
        <w:pStyle w:val="Subsection"/>
      </w:pPr>
      <w:r>
        <w:t>Communication</w:t>
      </w:r>
    </w:p>
    <w:p w:rsidR="00480E15" w:rsidRDefault="00831CF6">
      <w:pPr>
        <w:pStyle w:val="ListBullet"/>
      </w:pPr>
      <w:r>
        <w:t xml:space="preserve"> </w:t>
      </w:r>
      <w:r w:rsidR="008C0DD9">
        <w:t>Fluent in English and Urdu</w:t>
      </w:r>
    </w:p>
    <w:p w:rsidR="008C0DD9" w:rsidRDefault="008C0DD9">
      <w:pPr>
        <w:pStyle w:val="ListBullet"/>
      </w:pPr>
      <w:r>
        <w:t>Ability to communicate effectively both verbally and non-verbally</w:t>
      </w:r>
    </w:p>
    <w:p w:rsidR="00480E15" w:rsidRDefault="00831CF6">
      <w:pPr>
        <w:pStyle w:val="Subsection"/>
      </w:pPr>
      <w:r>
        <w:t>Leadership</w:t>
      </w:r>
    </w:p>
    <w:p w:rsidR="00480E15" w:rsidRDefault="00831CF6">
      <w:pPr>
        <w:pStyle w:val="ListBullet"/>
      </w:pPr>
      <w:r>
        <w:t xml:space="preserve"> </w:t>
      </w:r>
      <w:r w:rsidR="008C0DD9">
        <w:t xml:space="preserve">Ability to lead and work </w:t>
      </w:r>
    </w:p>
    <w:p w:rsidR="008C0DD9" w:rsidRDefault="008C0DD9">
      <w:pPr>
        <w:pStyle w:val="ListBullet"/>
      </w:pPr>
      <w:r>
        <w:t>A participative and transformational style of leadership</w:t>
      </w:r>
    </w:p>
    <w:p w:rsidR="008C0DD9" w:rsidRDefault="008C0DD9" w:rsidP="008C0DD9">
      <w:pPr>
        <w:pStyle w:val="Subsection"/>
      </w:pPr>
      <w:r>
        <w:t>general</w:t>
      </w:r>
    </w:p>
    <w:p w:rsidR="002107E0" w:rsidRDefault="008C0DD9" w:rsidP="008C0DD9">
      <w:pPr>
        <w:pStyle w:val="ListBullet"/>
      </w:pPr>
      <w:r>
        <w:t xml:space="preserve"> Experience in new product launch</w:t>
      </w:r>
    </w:p>
    <w:p w:rsidR="00F378B8" w:rsidRDefault="00F378B8" w:rsidP="00F378B8">
      <w:pPr>
        <w:pStyle w:val="ListBullet"/>
      </w:pPr>
      <w:r>
        <w:t>KOL development</w:t>
      </w:r>
    </w:p>
    <w:p w:rsidR="00F378B8" w:rsidRDefault="00F378B8" w:rsidP="00F378B8">
      <w:pPr>
        <w:pStyle w:val="ListBullet"/>
      </w:pPr>
      <w:r>
        <w:t xml:space="preserve">Experience in </w:t>
      </w:r>
      <w:proofErr w:type="spellStart"/>
      <w:r>
        <w:t>Neuro</w:t>
      </w:r>
      <w:proofErr w:type="spellEnd"/>
      <w:r>
        <w:t xml:space="preserve"> psychiatry, cardiology and anti-biotic markets</w:t>
      </w:r>
    </w:p>
    <w:p w:rsidR="00F378B8" w:rsidRDefault="00F378B8" w:rsidP="00F378B8">
      <w:pPr>
        <w:pStyle w:val="ListBullet"/>
      </w:pPr>
      <w:r>
        <w:t>Having vast experience in arranging local and international CME’s</w:t>
      </w:r>
    </w:p>
    <w:p w:rsidR="008C0DD9" w:rsidRDefault="002107E0" w:rsidP="008C0DD9">
      <w:pPr>
        <w:pStyle w:val="ListBullet"/>
      </w:pPr>
      <w:r>
        <w:t>Knowledge of MS Office</w:t>
      </w:r>
    </w:p>
    <w:p w:rsidR="00480E15" w:rsidRDefault="00831CF6">
      <w:pPr>
        <w:pStyle w:val="SectionHeading"/>
        <w:rPr>
          <w:color w:val="00B0F0"/>
        </w:rPr>
      </w:pPr>
      <w:r w:rsidRPr="00C8385F">
        <w:rPr>
          <w:color w:val="00B0F0"/>
        </w:rPr>
        <w:lastRenderedPageBreak/>
        <w:t>Experience</w:t>
      </w:r>
    </w:p>
    <w:p w:rsidR="00513E4B" w:rsidRDefault="00513E4B" w:rsidP="00513E4B">
      <w:pPr>
        <w:rPr>
          <w:b/>
        </w:rPr>
      </w:pPr>
      <w:r w:rsidRPr="00513E4B">
        <w:rPr>
          <w:b/>
        </w:rPr>
        <w:t xml:space="preserve">BUSINESS UNIT HEAD   (SJ&amp;G FAZUL ELAHI </w:t>
      </w:r>
      <w:proofErr w:type="gramStart"/>
      <w:r w:rsidRPr="00513E4B">
        <w:rPr>
          <w:b/>
        </w:rPr>
        <w:t>PHARMA )</w:t>
      </w:r>
      <w:proofErr w:type="gramEnd"/>
      <w:r w:rsidRPr="00513E4B">
        <w:rPr>
          <w:b/>
        </w:rPr>
        <w:t xml:space="preserve"> AUGUST,2015 TILL DATE </w:t>
      </w:r>
      <w:r>
        <w:rPr>
          <w:b/>
        </w:rPr>
        <w:t>.</w:t>
      </w:r>
    </w:p>
    <w:p w:rsidR="00513E4B" w:rsidRPr="00513E4B" w:rsidRDefault="00513E4B" w:rsidP="00513E4B">
      <w:pPr>
        <w:pStyle w:val="ListParagraph"/>
        <w:numPr>
          <w:ilvl w:val="0"/>
          <w:numId w:val="7"/>
        </w:numPr>
        <w:rPr>
          <w:b/>
        </w:rPr>
      </w:pPr>
      <w:r w:rsidRPr="00513E4B">
        <w:t>In this capacity looking after team of 110 TMs</w:t>
      </w:r>
      <w:proofErr w:type="gramStart"/>
      <w:r w:rsidRPr="00513E4B">
        <w:t>,25</w:t>
      </w:r>
      <w:proofErr w:type="gramEnd"/>
      <w:r w:rsidRPr="00513E4B">
        <w:t xml:space="preserve"> RSMs and 5 SMs in sales team and one </w:t>
      </w:r>
      <w:proofErr w:type="spellStart"/>
      <w:r w:rsidRPr="00513E4B">
        <w:t>Gpm</w:t>
      </w:r>
      <w:proofErr w:type="spellEnd"/>
      <w:r w:rsidRPr="00513E4B">
        <w:t xml:space="preserve"> and one PM in marketing  looking after challenging brands like Zechin , Meklin and Despas also launched </w:t>
      </w:r>
      <w:proofErr w:type="spellStart"/>
      <w:r w:rsidRPr="00513E4B">
        <w:t>Wizy</w:t>
      </w:r>
      <w:proofErr w:type="spellEnd"/>
      <w:r w:rsidRPr="00513E4B">
        <w:t xml:space="preserve"> ( </w:t>
      </w:r>
      <w:proofErr w:type="spellStart"/>
      <w:r w:rsidRPr="00513E4B">
        <w:t>Cefixime</w:t>
      </w:r>
      <w:proofErr w:type="spellEnd"/>
      <w:r w:rsidRPr="00513E4B">
        <w:t>).</w:t>
      </w:r>
    </w:p>
    <w:p w:rsidR="00513E4B" w:rsidRDefault="00513E4B" w:rsidP="00513E4B">
      <w:pPr>
        <w:rPr>
          <w:b/>
        </w:rPr>
      </w:pPr>
      <w:r w:rsidRPr="00513E4B">
        <w:rPr>
          <w:b/>
        </w:rPr>
        <w:t xml:space="preserve">BUSINESS </w:t>
      </w:r>
      <w:proofErr w:type="gramStart"/>
      <w:r w:rsidRPr="00513E4B">
        <w:rPr>
          <w:b/>
        </w:rPr>
        <w:t>MANAGER  (</w:t>
      </w:r>
      <w:proofErr w:type="gramEnd"/>
      <w:r w:rsidRPr="00513E4B">
        <w:rPr>
          <w:b/>
        </w:rPr>
        <w:t xml:space="preserve"> HILTON PHARMA)  MAY-2014 TO JULY-2015</w:t>
      </w:r>
    </w:p>
    <w:p w:rsidR="00513E4B" w:rsidRPr="00513E4B" w:rsidRDefault="00513E4B" w:rsidP="00513E4B">
      <w:pPr>
        <w:pStyle w:val="ListParagraph"/>
        <w:numPr>
          <w:ilvl w:val="0"/>
          <w:numId w:val="6"/>
        </w:numPr>
      </w:pPr>
      <w:r w:rsidRPr="00513E4B">
        <w:t xml:space="preserve">In this capacity looking after sales and Marketing of </w:t>
      </w:r>
      <w:proofErr w:type="spellStart"/>
      <w:proofErr w:type="gramStart"/>
      <w:r w:rsidRPr="00513E4B">
        <w:t>Xikarapid</w:t>
      </w:r>
      <w:proofErr w:type="spellEnd"/>
      <w:r w:rsidRPr="00513E4B">
        <w:t xml:space="preserve"> ,</w:t>
      </w:r>
      <w:proofErr w:type="gramEnd"/>
      <w:r w:rsidRPr="00513E4B">
        <w:t xml:space="preserve"> </w:t>
      </w:r>
      <w:proofErr w:type="spellStart"/>
      <w:r w:rsidRPr="00513E4B">
        <w:t>Myonal</w:t>
      </w:r>
      <w:proofErr w:type="spellEnd"/>
      <w:r w:rsidRPr="00513E4B">
        <w:t xml:space="preserve"> and </w:t>
      </w:r>
      <w:proofErr w:type="spellStart"/>
      <w:r w:rsidRPr="00513E4B">
        <w:t>Hiflox</w:t>
      </w:r>
      <w:proofErr w:type="spellEnd"/>
      <w:r w:rsidRPr="00513E4B">
        <w:t xml:space="preserve"> among leading and challenging  brands of Hilton </w:t>
      </w:r>
      <w:proofErr w:type="spellStart"/>
      <w:r w:rsidRPr="00513E4B">
        <w:t>Pharma</w:t>
      </w:r>
      <w:proofErr w:type="spellEnd"/>
      <w:r w:rsidRPr="00513E4B">
        <w:t>.</w:t>
      </w:r>
      <w:bookmarkStart w:id="0" w:name="_GoBack"/>
      <w:bookmarkEnd w:id="0"/>
    </w:p>
    <w:p w:rsidR="00480E15" w:rsidRDefault="00F04FF1">
      <w:pPr>
        <w:pStyle w:val="Subsection"/>
        <w:spacing w:before="100"/>
      </w:pPr>
      <w:r>
        <w:t>Diputy Commercial Director</w:t>
      </w:r>
      <w:r w:rsidR="00831CF6">
        <w:t> | </w:t>
      </w:r>
      <w:r>
        <w:t>Barrett Hodgson</w:t>
      </w:r>
      <w:r w:rsidR="00831CF6">
        <w:t> | </w:t>
      </w:r>
      <w:r w:rsidR="00BC51A2">
        <w:t xml:space="preserve">July, </w:t>
      </w:r>
      <w:r w:rsidR="00513E4B">
        <w:t>2013 tO APRIL</w:t>
      </w:r>
      <w:proofErr w:type="gramStart"/>
      <w:r w:rsidR="00513E4B">
        <w:t>,2014</w:t>
      </w:r>
      <w:proofErr w:type="gramEnd"/>
    </w:p>
    <w:p w:rsidR="00480E15" w:rsidRDefault="00BC51A2">
      <w:pPr>
        <w:pStyle w:val="ListBullet"/>
      </w:pPr>
      <w:r>
        <w:t>In capacity of Deputy Commercial Director, I am looking after sales and marketing team for Quetta, Multan, Lahore, Gujranwala and Islamabad region. Based at head office.</w:t>
      </w:r>
    </w:p>
    <w:sdt>
      <w:sdtPr>
        <w:rPr>
          <w:b w:val="0"/>
          <w:bCs w:val="0"/>
          <w:caps w:val="0"/>
          <w:color w:val="404040" w:themeColor="text1" w:themeTint="BF"/>
        </w:rPr>
        <w:id w:val="417760904"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773932447"/>
            <w:placeholder>
              <w:docPart w:val="1AEA72758DCD4922A00FCC9C1DF615D8"/>
            </w:placeholder>
          </w:sdtPr>
          <w:sdtEndPr/>
          <w:sdtContent>
            <w:p w:rsidR="00480E15" w:rsidRDefault="00F04FF1">
              <w:pPr>
                <w:pStyle w:val="Subsection"/>
              </w:pPr>
              <w:r>
                <w:t>NAtional SAles Manager</w:t>
              </w:r>
              <w:r w:rsidR="00831CF6">
                <w:t> | </w:t>
              </w:r>
              <w:r w:rsidR="00BC51A2" w:rsidRPr="00BC51A2">
                <w:rPr>
                  <w:color w:val="auto"/>
                </w:rPr>
                <w:t>BARRETT HODGSON</w:t>
              </w:r>
              <w:r w:rsidR="00831CF6">
                <w:t> | </w:t>
              </w:r>
              <w:r>
                <w:t>1</w:t>
              </w:r>
              <w:r w:rsidRPr="00F04FF1">
                <w:rPr>
                  <w:vertAlign w:val="superscript"/>
                </w:rPr>
                <w:t>st</w:t>
              </w:r>
              <w:r>
                <w:t xml:space="preserve"> Jan,</w:t>
              </w:r>
              <w:r w:rsidR="00BC51A2">
                <w:t xml:space="preserve"> </w:t>
              </w:r>
              <w:r>
                <w:t>2013 to June, 2013</w:t>
              </w:r>
            </w:p>
            <w:p w:rsidR="00480E15" w:rsidRPr="00F04FF1" w:rsidRDefault="00BC51A2">
              <w:pPr>
                <w:pStyle w:val="ListBullet"/>
              </w:pPr>
              <w:r>
                <w:t xml:space="preserve">Taking care of Sales all over Pakistan of </w:t>
              </w:r>
              <w:proofErr w:type="spellStart"/>
              <w:r>
                <w:t>Cefspan</w:t>
              </w:r>
              <w:proofErr w:type="spellEnd"/>
              <w:r>
                <w:t xml:space="preserve"> Division through Regional Sales Managers and Area Sales Managers.</w:t>
              </w:r>
              <w:r w:rsidR="00C47360">
                <w:t xml:space="preserve"> Based at head office.</w:t>
              </w:r>
            </w:p>
          </w:sdtContent>
        </w:sdt>
      </w:sdtContent>
    </w:sdt>
    <w:p w:rsidR="00F04FF1" w:rsidRDefault="00F04FF1" w:rsidP="00F04FF1">
      <w:pPr>
        <w:pStyle w:val="Subsection"/>
      </w:pPr>
      <w:r>
        <w:t>Sales Manager</w:t>
      </w:r>
      <w:r w:rsidR="00BC51A2">
        <w:t xml:space="preserve"> </w:t>
      </w:r>
      <w:r>
        <w:t>(North) | </w:t>
      </w:r>
      <w:r w:rsidR="00BC51A2" w:rsidRPr="00BC51A2">
        <w:rPr>
          <w:color w:val="auto"/>
        </w:rPr>
        <w:t>BARRETT HODGSON</w:t>
      </w:r>
      <w:r>
        <w:t> | July,</w:t>
      </w:r>
      <w:r w:rsidR="00BC51A2">
        <w:t xml:space="preserve"> </w:t>
      </w:r>
      <w:r>
        <w:t>2012 to December, 2012</w:t>
      </w:r>
    </w:p>
    <w:p w:rsidR="00F04FF1" w:rsidRDefault="00BC51A2" w:rsidP="00F04FF1">
      <w:pPr>
        <w:pStyle w:val="ListBullet"/>
        <w:numPr>
          <w:ilvl w:val="0"/>
          <w:numId w:val="0"/>
        </w:numPr>
      </w:pPr>
      <w:r>
        <w:t xml:space="preserve">Looking after </w:t>
      </w:r>
      <w:proofErr w:type="spellStart"/>
      <w:r>
        <w:t>C</w:t>
      </w:r>
      <w:r w:rsidR="00F04FF1">
        <w:t>efspan</w:t>
      </w:r>
      <w:proofErr w:type="spellEnd"/>
      <w:r w:rsidR="00F04FF1">
        <w:t xml:space="preserve"> team from Bahawalpur to </w:t>
      </w:r>
      <w:r w:rsidR="00F378B8">
        <w:t>Peshawar</w:t>
      </w:r>
      <w:r w:rsidR="00F04FF1">
        <w:t>.</w:t>
      </w:r>
      <w:r w:rsidR="00E8749D">
        <w:t xml:space="preserve"> Based at Lahore.</w:t>
      </w:r>
    </w:p>
    <w:p w:rsidR="00F04FF1" w:rsidRDefault="00F04FF1" w:rsidP="00F04FF1">
      <w:pPr>
        <w:pStyle w:val="ListBullet"/>
        <w:numPr>
          <w:ilvl w:val="0"/>
          <w:numId w:val="0"/>
        </w:numPr>
      </w:pPr>
    </w:p>
    <w:p w:rsidR="00F04FF1" w:rsidRDefault="00F04FF1" w:rsidP="00F04FF1">
      <w:pPr>
        <w:pStyle w:val="Subsection"/>
      </w:pPr>
      <w:r>
        <w:t>regional SAles Manager (Neuro CArdiac Division) | </w:t>
      </w:r>
      <w:r w:rsidR="00BC51A2" w:rsidRPr="00BC51A2">
        <w:rPr>
          <w:color w:val="auto"/>
        </w:rPr>
        <w:t>BARRETT HODGSON</w:t>
      </w:r>
      <w:r>
        <w:t> | Septemer,</w:t>
      </w:r>
      <w:r w:rsidR="00BC51A2">
        <w:t xml:space="preserve"> </w:t>
      </w:r>
      <w:r>
        <w:t>2009 to June, 2012</w:t>
      </w:r>
    </w:p>
    <w:p w:rsidR="00F04FF1" w:rsidRDefault="00F04FF1" w:rsidP="00F04FF1">
      <w:pPr>
        <w:pStyle w:val="ListBullet"/>
        <w:numPr>
          <w:ilvl w:val="0"/>
          <w:numId w:val="0"/>
        </w:numPr>
      </w:pPr>
      <w:r>
        <w:t>Looking after Multan, Lahore and Gujranwala region.</w:t>
      </w:r>
      <w:r w:rsidR="00E8749D">
        <w:t xml:space="preserve"> Based at Lahore.</w:t>
      </w:r>
    </w:p>
    <w:p w:rsidR="00F04FF1" w:rsidRDefault="00F04FF1" w:rsidP="00F04FF1">
      <w:pPr>
        <w:pStyle w:val="Subsection"/>
      </w:pPr>
      <w:r>
        <w:t>area SAles Manager | </w:t>
      </w:r>
      <w:r w:rsidR="00BC51A2" w:rsidRPr="00BC51A2">
        <w:rPr>
          <w:color w:val="auto"/>
        </w:rPr>
        <w:t>BARRETT HODGSON</w:t>
      </w:r>
      <w:r>
        <w:t> | February, 2003 to September, 2009</w:t>
      </w:r>
    </w:p>
    <w:p w:rsidR="00F04FF1" w:rsidRDefault="00F04FF1" w:rsidP="00F04FF1">
      <w:pPr>
        <w:pStyle w:val="ListBullet"/>
        <w:numPr>
          <w:ilvl w:val="0"/>
          <w:numId w:val="0"/>
        </w:numPr>
      </w:pPr>
      <w:r>
        <w:t xml:space="preserve">In this capacity looking after team of Medical Sales officers of </w:t>
      </w:r>
      <w:proofErr w:type="spellStart"/>
      <w:r>
        <w:t>Cefspan</w:t>
      </w:r>
      <w:proofErr w:type="spellEnd"/>
      <w:r>
        <w:t xml:space="preserve"> and </w:t>
      </w:r>
      <w:proofErr w:type="spellStart"/>
      <w:r>
        <w:t>Neuro</w:t>
      </w:r>
      <w:proofErr w:type="spellEnd"/>
      <w:r>
        <w:t xml:space="preserve"> Cardio </w:t>
      </w:r>
      <w:r w:rsidR="00BC51A2">
        <w:t>Di</w:t>
      </w:r>
      <w:r>
        <w:t>vision.</w:t>
      </w:r>
      <w:r w:rsidR="00E8749D">
        <w:t xml:space="preserve"> Based at Multan.</w:t>
      </w:r>
    </w:p>
    <w:p w:rsidR="00F04FF1" w:rsidRDefault="00F04FF1" w:rsidP="00F04FF1">
      <w:pPr>
        <w:pStyle w:val="ListBullet"/>
        <w:numPr>
          <w:ilvl w:val="0"/>
          <w:numId w:val="0"/>
        </w:numPr>
      </w:pPr>
    </w:p>
    <w:p w:rsidR="00F04FF1" w:rsidRDefault="00F04FF1" w:rsidP="00F04FF1">
      <w:pPr>
        <w:pStyle w:val="Subsection"/>
      </w:pPr>
      <w:r>
        <w:t>medical sales officer | </w:t>
      </w:r>
      <w:r w:rsidR="00BC51A2" w:rsidRPr="00BC51A2">
        <w:rPr>
          <w:color w:val="auto"/>
        </w:rPr>
        <w:t>BARRETT HODGSON</w:t>
      </w:r>
      <w:r>
        <w:t> | February, 1996 to January, 2003</w:t>
      </w:r>
    </w:p>
    <w:p w:rsidR="00F04FF1" w:rsidRDefault="00F04FF1" w:rsidP="00F04FF1">
      <w:pPr>
        <w:pStyle w:val="ListBullet"/>
        <w:numPr>
          <w:ilvl w:val="0"/>
          <w:numId w:val="0"/>
        </w:numPr>
      </w:pPr>
      <w:r>
        <w:t>B</w:t>
      </w:r>
      <w:r w:rsidR="00BC51A2">
        <w:t xml:space="preserve">ased at Multan in </w:t>
      </w:r>
      <w:proofErr w:type="spellStart"/>
      <w:r w:rsidR="00BC51A2">
        <w:t>Cefspan</w:t>
      </w:r>
      <w:proofErr w:type="spellEnd"/>
      <w:r w:rsidR="00BC51A2">
        <w:t xml:space="preserve"> Div</w:t>
      </w:r>
      <w:r>
        <w:t>ision.</w:t>
      </w:r>
    </w:p>
    <w:p w:rsidR="00F04FF1" w:rsidRDefault="00F04FF1" w:rsidP="00F04FF1">
      <w:pPr>
        <w:pStyle w:val="ListBullet"/>
        <w:numPr>
          <w:ilvl w:val="0"/>
          <w:numId w:val="0"/>
        </w:numPr>
      </w:pPr>
    </w:p>
    <w:p w:rsidR="00F04FF1" w:rsidRDefault="00F04FF1" w:rsidP="00F04FF1">
      <w:pPr>
        <w:pStyle w:val="Subsection"/>
      </w:pPr>
      <w:r>
        <w:t>Medical Sales Officer | </w:t>
      </w:r>
      <w:r w:rsidR="00BC51A2">
        <w:t>welcome Pakistan Ltd</w:t>
      </w:r>
      <w:r>
        <w:t> | October, 1994 to January, 1996</w:t>
      </w:r>
    </w:p>
    <w:p w:rsidR="00F04FF1" w:rsidRDefault="00F04FF1" w:rsidP="00F04FF1">
      <w:pPr>
        <w:pStyle w:val="ListBullet"/>
        <w:numPr>
          <w:ilvl w:val="0"/>
          <w:numId w:val="0"/>
        </w:numPr>
      </w:pPr>
      <w:r>
        <w:t xml:space="preserve">Based at Multan, looking after </w:t>
      </w:r>
      <w:proofErr w:type="spellStart"/>
      <w:r>
        <w:t>Cefspan</w:t>
      </w:r>
      <w:proofErr w:type="spellEnd"/>
      <w:r w:rsidR="00E8749D">
        <w:t xml:space="preserve"> Division</w:t>
      </w:r>
      <w:r>
        <w:t>.</w:t>
      </w:r>
    </w:p>
    <w:p w:rsidR="00F378B8" w:rsidRDefault="00F378B8" w:rsidP="00F04FF1">
      <w:pPr>
        <w:pStyle w:val="ListBullet"/>
        <w:numPr>
          <w:ilvl w:val="0"/>
          <w:numId w:val="0"/>
        </w:numPr>
      </w:pPr>
    </w:p>
    <w:p w:rsidR="00F378B8" w:rsidRPr="00C8385F" w:rsidRDefault="00F378B8" w:rsidP="00F378B8">
      <w:pPr>
        <w:pStyle w:val="Subsection"/>
        <w:rPr>
          <w:color w:val="00B0F0"/>
        </w:rPr>
      </w:pPr>
      <w:r w:rsidRPr="00C8385F">
        <w:rPr>
          <w:color w:val="00B0F0"/>
        </w:rPr>
        <w:t>Awards and Honors</w:t>
      </w:r>
    </w:p>
    <w:p w:rsidR="00F378B8" w:rsidRDefault="00F378B8" w:rsidP="00F378B8">
      <w:pPr>
        <w:pStyle w:val="ListBullet"/>
      </w:pPr>
      <w:r>
        <w:t xml:space="preserve"> Best National Sales Manager (2013)</w:t>
      </w:r>
    </w:p>
    <w:p w:rsidR="00F378B8" w:rsidRDefault="00F378B8" w:rsidP="00F378B8">
      <w:pPr>
        <w:pStyle w:val="ListBullet"/>
      </w:pPr>
      <w:r>
        <w:t>Best Regional Sales Manager (2012)</w:t>
      </w:r>
    </w:p>
    <w:p w:rsidR="00F378B8" w:rsidRDefault="00F378B8" w:rsidP="00F378B8">
      <w:pPr>
        <w:pStyle w:val="ListBullet"/>
      </w:pPr>
      <w:r>
        <w:t>Best Area Manager (2008)</w:t>
      </w:r>
    </w:p>
    <w:p w:rsidR="00F378B8" w:rsidRDefault="00F378B8" w:rsidP="00F378B8">
      <w:pPr>
        <w:pStyle w:val="ListBullet"/>
      </w:pPr>
      <w:r>
        <w:t>Best Area Manager (2005)</w:t>
      </w:r>
    </w:p>
    <w:p w:rsidR="00F378B8" w:rsidRDefault="00F378B8" w:rsidP="00F04FF1">
      <w:pPr>
        <w:pStyle w:val="ListBullet"/>
        <w:numPr>
          <w:ilvl w:val="0"/>
          <w:numId w:val="0"/>
        </w:numPr>
      </w:pPr>
    </w:p>
    <w:sectPr w:rsidR="00F378B8">
      <w:footerReference w:type="default" r:id="rId11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6DC" w:rsidRDefault="004C66DC">
      <w:pPr>
        <w:spacing w:after="0"/>
      </w:pPr>
      <w:r>
        <w:separator/>
      </w:r>
    </w:p>
  </w:endnote>
  <w:endnote w:type="continuationSeparator" w:id="0">
    <w:p w:rsidR="004C66DC" w:rsidRDefault="004C66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E15" w:rsidRDefault="00831CF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13E4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6DC" w:rsidRDefault="004C66DC">
      <w:pPr>
        <w:spacing w:after="0"/>
      </w:pPr>
      <w:r>
        <w:separator/>
      </w:r>
    </w:p>
  </w:footnote>
  <w:footnote w:type="continuationSeparator" w:id="0">
    <w:p w:rsidR="004C66DC" w:rsidRDefault="004C66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D6A5E1C"/>
    <w:multiLevelType w:val="hybridMultilevel"/>
    <w:tmpl w:val="3F54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0465D0"/>
    <w:multiLevelType w:val="hybridMultilevel"/>
    <w:tmpl w:val="369A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53479B"/>
    <w:multiLevelType w:val="hybridMultilevel"/>
    <w:tmpl w:val="9C8AF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4EC"/>
    <w:rsid w:val="002107E0"/>
    <w:rsid w:val="0030324E"/>
    <w:rsid w:val="00480E15"/>
    <w:rsid w:val="004C66DC"/>
    <w:rsid w:val="00513E4B"/>
    <w:rsid w:val="00570471"/>
    <w:rsid w:val="007874EC"/>
    <w:rsid w:val="00831CF6"/>
    <w:rsid w:val="008C0DD9"/>
    <w:rsid w:val="00BC51A2"/>
    <w:rsid w:val="00C47360"/>
    <w:rsid w:val="00C8385F"/>
    <w:rsid w:val="00E8749D"/>
    <w:rsid w:val="00F04FF1"/>
    <w:rsid w:val="00F3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E4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E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513E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E4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E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513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an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346C1633DFF4285A91E1AE0ED616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F2C1D-E328-41DF-99C6-724B02D643D3}"/>
      </w:docPartPr>
      <w:docPartBody>
        <w:p w:rsidR="00174A94" w:rsidRDefault="004A032D">
          <w:pPr>
            <w:pStyle w:val="B346C1633DFF4285A91E1AE0ED61624E"/>
          </w:pPr>
          <w:r>
            <w:t>[Your Name]</w:t>
          </w:r>
        </w:p>
      </w:docPartBody>
    </w:docPart>
    <w:docPart>
      <w:docPartPr>
        <w:name w:val="FD5DE3A9FB014D569E457CBF3999E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16ED8-6A95-4960-A0B0-67D1FE98600C}"/>
      </w:docPartPr>
      <w:docPartBody>
        <w:p w:rsidR="00174A94" w:rsidRDefault="004A032D">
          <w:pPr>
            <w:pStyle w:val="FD5DE3A9FB014D569E457CBF3999E87C"/>
          </w:pPr>
          <w:r>
            <w:t>[Address, City, ST  ZIP Code]</w:t>
          </w:r>
        </w:p>
      </w:docPartBody>
    </w:docPart>
    <w:docPart>
      <w:docPartPr>
        <w:name w:val="9851EE5C84284175A62DEF7060137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6E4DE-49DD-47A4-8A8A-C3FD5D8D643C}"/>
      </w:docPartPr>
      <w:docPartBody>
        <w:p w:rsidR="00174A94" w:rsidRDefault="004A032D">
          <w:pPr>
            <w:pStyle w:val="9851EE5C84284175A62DEF7060137C7D"/>
          </w:pPr>
          <w:r>
            <w:t>[Telephone]</w:t>
          </w:r>
        </w:p>
      </w:docPartBody>
    </w:docPart>
    <w:docPart>
      <w:docPartPr>
        <w:name w:val="67B6546B06474DF08DC6568DA84E8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BFB2A-144F-42EB-8B44-28EBC891FDD8}"/>
      </w:docPartPr>
      <w:docPartBody>
        <w:p w:rsidR="00174A94" w:rsidRDefault="004A032D">
          <w:pPr>
            <w:pStyle w:val="67B6546B06474DF08DC6568DA84E840B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7DE"/>
    <w:rsid w:val="00174A94"/>
    <w:rsid w:val="004A032D"/>
    <w:rsid w:val="005767DE"/>
    <w:rsid w:val="007F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46C1633DFF4285A91E1AE0ED61624E">
    <w:name w:val="B346C1633DFF4285A91E1AE0ED61624E"/>
  </w:style>
  <w:style w:type="paragraph" w:customStyle="1" w:styleId="FD5DE3A9FB014D569E457CBF3999E87C">
    <w:name w:val="FD5DE3A9FB014D569E457CBF3999E87C"/>
  </w:style>
  <w:style w:type="paragraph" w:customStyle="1" w:styleId="9851EE5C84284175A62DEF7060137C7D">
    <w:name w:val="9851EE5C84284175A62DEF7060137C7D"/>
  </w:style>
  <w:style w:type="paragraph" w:customStyle="1" w:styleId="67B6546B06474DF08DC6568DA84E840B">
    <w:name w:val="67B6546B06474DF08DC6568DA84E840B"/>
  </w:style>
  <w:style w:type="paragraph" w:customStyle="1" w:styleId="DF0D1AD668B34C92BBB8A038E7D3DC24">
    <w:name w:val="DF0D1AD668B34C92BBB8A038E7D3DC24"/>
  </w:style>
  <w:style w:type="paragraph" w:customStyle="1" w:styleId="F8480ED7C5EF46E09EE282F46AFD3F03">
    <w:name w:val="F8480ED7C5EF46E09EE282F46AFD3F03"/>
  </w:style>
  <w:style w:type="paragraph" w:customStyle="1" w:styleId="D37AB6A4C0554E05896B67A45C362459">
    <w:name w:val="D37AB6A4C0554E05896B67A45C362459"/>
  </w:style>
  <w:style w:type="paragraph" w:customStyle="1" w:styleId="4FD553A9EDDD4DFC877716BD75261A24">
    <w:name w:val="4FD553A9EDDD4DFC877716BD75261A24"/>
  </w:style>
  <w:style w:type="paragraph" w:customStyle="1" w:styleId="DC5C0BE4082F4856898C9DF70EB054DA">
    <w:name w:val="DC5C0BE4082F4856898C9DF70EB054D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AEA72758DCD4922A00FCC9C1DF615D8">
    <w:name w:val="1AEA72758DCD4922A00FCC9C1DF615D8"/>
  </w:style>
  <w:style w:type="paragraph" w:customStyle="1" w:styleId="D15C16CCD97D4A098FFF6B68F772A4DB">
    <w:name w:val="D15C16CCD97D4A098FFF6B68F772A4DB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FC76FA0D840846DF91C6EEE3A6CCD752">
    <w:name w:val="FC76FA0D840846DF91C6EEE3A6CCD752"/>
  </w:style>
  <w:style w:type="paragraph" w:customStyle="1" w:styleId="79B034A8FA45489092C2AF95201115F7">
    <w:name w:val="79B034A8FA45489092C2AF95201115F7"/>
  </w:style>
  <w:style w:type="paragraph" w:customStyle="1" w:styleId="EAFBCACDF2994E63B857437BC17DC51E">
    <w:name w:val="EAFBCACDF2994E63B857437BC17DC51E"/>
  </w:style>
  <w:style w:type="paragraph" w:customStyle="1" w:styleId="70A24279ECD7472B9D3547B7DD514C0B">
    <w:name w:val="70A24279ECD7472B9D3547B7DD514C0B"/>
  </w:style>
  <w:style w:type="paragraph" w:customStyle="1" w:styleId="A899261A22F6400582FC1CCBBABD743E">
    <w:name w:val="A899261A22F6400582FC1CCBBABD743E"/>
  </w:style>
  <w:style w:type="paragraph" w:customStyle="1" w:styleId="7291224D7D2D4331A71DBA604059FC2C">
    <w:name w:val="7291224D7D2D4331A71DBA604059FC2C"/>
  </w:style>
  <w:style w:type="paragraph" w:customStyle="1" w:styleId="F25EAF3390EC4D2B978BEFC11CFB269B">
    <w:name w:val="F25EAF3390EC4D2B978BEFC11CFB269B"/>
  </w:style>
  <w:style w:type="paragraph" w:customStyle="1" w:styleId="B83E9FF394A84C76A05383FF73CA88A7">
    <w:name w:val="B83E9FF394A84C76A05383FF73CA88A7"/>
    <w:rsid w:val="005767DE"/>
  </w:style>
  <w:style w:type="paragraph" w:customStyle="1" w:styleId="658DFE63208F4F30B6B77EB2B86D6A15">
    <w:name w:val="658DFE63208F4F30B6B77EB2B86D6A15"/>
    <w:rsid w:val="005767DE"/>
  </w:style>
  <w:style w:type="paragraph" w:customStyle="1" w:styleId="1823DD0C2ADD4A33A9C3BB0CEC024B10">
    <w:name w:val="1823DD0C2ADD4A33A9C3BB0CEC024B10"/>
    <w:rsid w:val="005767DE"/>
  </w:style>
  <w:style w:type="paragraph" w:customStyle="1" w:styleId="5EC04BDDA6ED4617B2FE4503ED07B0CF">
    <w:name w:val="5EC04BDDA6ED4617B2FE4503ED07B0CF"/>
    <w:rsid w:val="005767DE"/>
  </w:style>
  <w:style w:type="paragraph" w:customStyle="1" w:styleId="0B2076647E9E44F19DFFFF1432849AE6">
    <w:name w:val="0B2076647E9E44F19DFFFF1432849AE6"/>
    <w:rsid w:val="005767DE"/>
  </w:style>
  <w:style w:type="paragraph" w:customStyle="1" w:styleId="A971CD07226F4D0791557DCA605276BA">
    <w:name w:val="A971CD07226F4D0791557DCA605276BA"/>
    <w:rsid w:val="005767DE"/>
  </w:style>
  <w:style w:type="paragraph" w:customStyle="1" w:styleId="DABBEA8D7C064E1A942E1DFF25079F4B">
    <w:name w:val="DABBEA8D7C064E1A942E1DFF25079F4B"/>
    <w:rsid w:val="005767DE"/>
  </w:style>
  <w:style w:type="paragraph" w:customStyle="1" w:styleId="E3E754CE86C249CD9E3D5C4A41EE3544">
    <w:name w:val="E3E754CE86C249CD9E3D5C4A41EE3544"/>
    <w:rsid w:val="005767DE"/>
  </w:style>
  <w:style w:type="paragraph" w:customStyle="1" w:styleId="1650F0322FDC4B2DAA87F51772F6EFFC">
    <w:name w:val="1650F0322FDC4B2DAA87F51772F6EFFC"/>
    <w:rsid w:val="005767DE"/>
  </w:style>
  <w:style w:type="paragraph" w:customStyle="1" w:styleId="0CC7BAFCAB5B4368ADF6B1F7CCC753CB">
    <w:name w:val="0CC7BAFCAB5B4368ADF6B1F7CCC753CB"/>
    <w:rsid w:val="005767D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46C1633DFF4285A91E1AE0ED61624E">
    <w:name w:val="B346C1633DFF4285A91E1AE0ED61624E"/>
  </w:style>
  <w:style w:type="paragraph" w:customStyle="1" w:styleId="FD5DE3A9FB014D569E457CBF3999E87C">
    <w:name w:val="FD5DE3A9FB014D569E457CBF3999E87C"/>
  </w:style>
  <w:style w:type="paragraph" w:customStyle="1" w:styleId="9851EE5C84284175A62DEF7060137C7D">
    <w:name w:val="9851EE5C84284175A62DEF7060137C7D"/>
  </w:style>
  <w:style w:type="paragraph" w:customStyle="1" w:styleId="67B6546B06474DF08DC6568DA84E840B">
    <w:name w:val="67B6546B06474DF08DC6568DA84E840B"/>
  </w:style>
  <w:style w:type="paragraph" w:customStyle="1" w:styleId="DF0D1AD668B34C92BBB8A038E7D3DC24">
    <w:name w:val="DF0D1AD668B34C92BBB8A038E7D3DC24"/>
  </w:style>
  <w:style w:type="paragraph" w:customStyle="1" w:styleId="F8480ED7C5EF46E09EE282F46AFD3F03">
    <w:name w:val="F8480ED7C5EF46E09EE282F46AFD3F03"/>
  </w:style>
  <w:style w:type="paragraph" w:customStyle="1" w:styleId="D37AB6A4C0554E05896B67A45C362459">
    <w:name w:val="D37AB6A4C0554E05896B67A45C362459"/>
  </w:style>
  <w:style w:type="paragraph" w:customStyle="1" w:styleId="4FD553A9EDDD4DFC877716BD75261A24">
    <w:name w:val="4FD553A9EDDD4DFC877716BD75261A24"/>
  </w:style>
  <w:style w:type="paragraph" w:customStyle="1" w:styleId="DC5C0BE4082F4856898C9DF70EB054DA">
    <w:name w:val="DC5C0BE4082F4856898C9DF70EB054D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AEA72758DCD4922A00FCC9C1DF615D8">
    <w:name w:val="1AEA72758DCD4922A00FCC9C1DF615D8"/>
  </w:style>
  <w:style w:type="paragraph" w:customStyle="1" w:styleId="D15C16CCD97D4A098FFF6B68F772A4DB">
    <w:name w:val="D15C16CCD97D4A098FFF6B68F772A4DB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FC76FA0D840846DF91C6EEE3A6CCD752">
    <w:name w:val="FC76FA0D840846DF91C6EEE3A6CCD752"/>
  </w:style>
  <w:style w:type="paragraph" w:customStyle="1" w:styleId="79B034A8FA45489092C2AF95201115F7">
    <w:name w:val="79B034A8FA45489092C2AF95201115F7"/>
  </w:style>
  <w:style w:type="paragraph" w:customStyle="1" w:styleId="EAFBCACDF2994E63B857437BC17DC51E">
    <w:name w:val="EAFBCACDF2994E63B857437BC17DC51E"/>
  </w:style>
  <w:style w:type="paragraph" w:customStyle="1" w:styleId="70A24279ECD7472B9D3547B7DD514C0B">
    <w:name w:val="70A24279ECD7472B9D3547B7DD514C0B"/>
  </w:style>
  <w:style w:type="paragraph" w:customStyle="1" w:styleId="A899261A22F6400582FC1CCBBABD743E">
    <w:name w:val="A899261A22F6400582FC1CCBBABD743E"/>
  </w:style>
  <w:style w:type="paragraph" w:customStyle="1" w:styleId="7291224D7D2D4331A71DBA604059FC2C">
    <w:name w:val="7291224D7D2D4331A71DBA604059FC2C"/>
  </w:style>
  <w:style w:type="paragraph" w:customStyle="1" w:styleId="F25EAF3390EC4D2B978BEFC11CFB269B">
    <w:name w:val="F25EAF3390EC4D2B978BEFC11CFB269B"/>
  </w:style>
  <w:style w:type="paragraph" w:customStyle="1" w:styleId="B83E9FF394A84C76A05383FF73CA88A7">
    <w:name w:val="B83E9FF394A84C76A05383FF73CA88A7"/>
    <w:rsid w:val="005767DE"/>
  </w:style>
  <w:style w:type="paragraph" w:customStyle="1" w:styleId="658DFE63208F4F30B6B77EB2B86D6A15">
    <w:name w:val="658DFE63208F4F30B6B77EB2B86D6A15"/>
    <w:rsid w:val="005767DE"/>
  </w:style>
  <w:style w:type="paragraph" w:customStyle="1" w:styleId="1823DD0C2ADD4A33A9C3BB0CEC024B10">
    <w:name w:val="1823DD0C2ADD4A33A9C3BB0CEC024B10"/>
    <w:rsid w:val="005767DE"/>
  </w:style>
  <w:style w:type="paragraph" w:customStyle="1" w:styleId="5EC04BDDA6ED4617B2FE4503ED07B0CF">
    <w:name w:val="5EC04BDDA6ED4617B2FE4503ED07B0CF"/>
    <w:rsid w:val="005767DE"/>
  </w:style>
  <w:style w:type="paragraph" w:customStyle="1" w:styleId="0B2076647E9E44F19DFFFF1432849AE6">
    <w:name w:val="0B2076647E9E44F19DFFFF1432849AE6"/>
    <w:rsid w:val="005767DE"/>
  </w:style>
  <w:style w:type="paragraph" w:customStyle="1" w:styleId="A971CD07226F4D0791557DCA605276BA">
    <w:name w:val="A971CD07226F4D0791557DCA605276BA"/>
    <w:rsid w:val="005767DE"/>
  </w:style>
  <w:style w:type="paragraph" w:customStyle="1" w:styleId="DABBEA8D7C064E1A942E1DFF25079F4B">
    <w:name w:val="DABBEA8D7C064E1A942E1DFF25079F4B"/>
    <w:rsid w:val="005767DE"/>
  </w:style>
  <w:style w:type="paragraph" w:customStyle="1" w:styleId="E3E754CE86C249CD9E3D5C4A41EE3544">
    <w:name w:val="E3E754CE86C249CD9E3D5C4A41EE3544"/>
    <w:rsid w:val="005767DE"/>
  </w:style>
  <w:style w:type="paragraph" w:customStyle="1" w:styleId="1650F0322FDC4B2DAA87F51772F6EFFC">
    <w:name w:val="1650F0322FDC4B2DAA87F51772F6EFFC"/>
    <w:rsid w:val="005767DE"/>
  </w:style>
  <w:style w:type="paragraph" w:customStyle="1" w:styleId="0CC7BAFCAB5B4368ADF6B1F7CCC753CB">
    <w:name w:val="0CC7BAFCAB5B4368ADF6B1F7CCC753CB"/>
    <w:rsid w:val="005767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C-1003 Block C Saima Mall and Residency Gulshan –e- Iqbal, Karachi</CompanyAddress>
  <CompanyPhone>+92-300-8736659</CompanyPhone>
  <CompanyFax/>
  <CompanyEmail>rehmanbh062@gmail.com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83</TotalTime>
  <Pages>1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Abdul Rehman </dc:creator>
  <cp:keywords/>
  <cp:lastModifiedBy>ASIF</cp:lastModifiedBy>
  <cp:revision>6</cp:revision>
  <dcterms:created xsi:type="dcterms:W3CDTF">2014-04-20T15:32:00Z</dcterms:created>
  <dcterms:modified xsi:type="dcterms:W3CDTF">2016-04-27T13:22:00Z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